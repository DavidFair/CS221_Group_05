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FE5399CF273A4829A1BA1EFCC2B0D9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9D4A73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61B5B47F1B7C4C7BAC973931AB57D28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07FDA" w:rsidRPr="009A7185" w:rsidRDefault="00407FDA" w:rsidP="00407FDA">
          <w:pPr>
            <w:pStyle w:val="Subtitle"/>
          </w:pPr>
          <w:r>
            <w:t>Testing Report</w:t>
          </w:r>
        </w:p>
      </w:sdtContent>
    </w:sdt>
    <w:p w:rsidR="009A7185" w:rsidRPr="009A7185" w:rsidRDefault="009A7185" w:rsidP="009762A4">
      <w:pPr>
        <w:pStyle w:val="Subtitle"/>
        <w:jc w:val="left"/>
      </w:pP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DD3956" w:rsidP="00BA41FE">
            <w:sdt>
              <w:sdtPr>
                <w:alias w:val="Author"/>
                <w:id w:val="473469229"/>
                <w:placeholder>
                  <w:docPart w:val="9995C0AC2FF4405D9E5402132E91D33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2C70D6">
                  <w:t>David</w:t>
                </w:r>
                <w:r w:rsidR="00407FDA">
                  <w:t xml:space="preserve"> Fairbrother, Maurice Corriette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DD3956" w:rsidP="00407FDA">
            <w:sdt>
              <w:sdtPr>
                <w:alias w:val="Category"/>
                <w:id w:val="473469292"/>
                <w:placeholder>
                  <w:docPart w:val="86863120AB354B359B24A5FD4B84486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407FDA">
                  <w:t>05_DEL_05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407FDA" w:rsidP="009D4A73">
            <w:r>
              <w:t>2016-02-14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DD3956" w:rsidP="00407FDA">
            <w:sdt>
              <w:sdtPr>
                <w:alias w:val="Keywords"/>
                <w:id w:val="473469293"/>
                <w:placeholder>
                  <w:docPart w:val="FE8FFD060C014DADBB42EDAB4145B15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407FDA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9D4A73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DD3956" w:rsidP="009A7185">
            <w:sdt>
              <w:sdtPr>
                <w:alias w:val="Status"/>
                <w:id w:val="473469228"/>
                <w:placeholder>
                  <w:docPart w:val="47D1F3A9830A4213AF45188EA21CB47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2D77" w:rsidRPr="00177A99" w:rsidRDefault="00772D77" w:rsidP="00177A99">
                            <w:r w:rsidRPr="00177A99">
                              <w:t>Department of Computer Science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Aberystwyth University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Aberystwyth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Ceredigion</w:t>
                            </w:r>
                          </w:p>
                          <w:p w:rsidR="00772D77" w:rsidRPr="00177A99" w:rsidRDefault="00772D77" w:rsidP="00177A99">
                            <w:r w:rsidRPr="00177A99">
                              <w:t>SY23 3DB</w:t>
                            </w:r>
                          </w:p>
                          <w:p w:rsidR="00772D77" w:rsidRDefault="00772D77">
                            <w:r w:rsidRPr="00177A99">
                              <w:t>Copyrig</w:t>
                            </w:r>
                            <w:r>
                              <w:t>ht © Aberystwyth University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772D77" w:rsidRPr="00177A99" w:rsidRDefault="00772D77" w:rsidP="00177A99">
                      <w:r w:rsidRPr="00177A99">
                        <w:t>Department of Computer Science</w:t>
                      </w:r>
                    </w:p>
                    <w:p w:rsidR="00772D77" w:rsidRPr="00177A99" w:rsidRDefault="00772D77" w:rsidP="00177A99">
                      <w:r w:rsidRPr="00177A99">
                        <w:t>Aberystwyth University</w:t>
                      </w:r>
                    </w:p>
                    <w:p w:rsidR="00772D77" w:rsidRPr="00177A99" w:rsidRDefault="00772D77" w:rsidP="00177A99">
                      <w:r w:rsidRPr="00177A99">
                        <w:t>Aberystwyth</w:t>
                      </w:r>
                    </w:p>
                    <w:p w:rsidR="00772D77" w:rsidRPr="00177A99" w:rsidRDefault="00772D77" w:rsidP="00177A99">
                      <w:r w:rsidRPr="00177A99">
                        <w:t>Ceredigion</w:t>
                      </w:r>
                    </w:p>
                    <w:p w:rsidR="00772D77" w:rsidRPr="00177A99" w:rsidRDefault="00772D77" w:rsidP="00177A99">
                      <w:r w:rsidRPr="00177A99">
                        <w:t>SY23 3DB</w:t>
                      </w:r>
                    </w:p>
                    <w:p w:rsidR="00772D77" w:rsidRDefault="00772D77">
                      <w:r w:rsidRPr="00177A99">
                        <w:t>Copyrig</w:t>
                      </w:r>
                      <w:r>
                        <w:t>ht © Aberystwyth University 2015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Start w:id="0" w:name="_Toc274759611"/>
      <w:r w:rsidR="00573F2E">
        <w:br w:type="page"/>
      </w:r>
    </w:p>
    <w:bookmarkEnd w:id="0"/>
    <w:p w:rsidR="00AE1CE4" w:rsidRDefault="002C70D6" w:rsidP="002C70D6">
      <w:pPr>
        <w:pStyle w:val="UnnumHeading1"/>
      </w:pPr>
      <w:r>
        <w:lastRenderedPageBreak/>
        <w:t>Introduction</w:t>
      </w:r>
    </w:p>
    <w:p w:rsidR="002C70D6" w:rsidRDefault="002C70D6" w:rsidP="002C70D6">
      <w:r>
        <w:t>The tests in this document are based on Test Specification 2.1</w:t>
      </w:r>
      <w:sdt>
        <w:sdtPr>
          <w:id w:val="2021741603"/>
          <w:citation/>
        </w:sdtPr>
        <w:sdtEndPr/>
        <w:sdtContent>
          <w:r>
            <w:fldChar w:fldCharType="begin"/>
          </w:r>
          <w:r>
            <w:instrText xml:space="preserve">CITATION TEST \l 2057 </w:instrText>
          </w:r>
          <w:r>
            <w:fldChar w:fldCharType="separate"/>
          </w:r>
          <w:r w:rsidR="00407FDA">
            <w:rPr>
              <w:noProof/>
            </w:rPr>
            <w:t xml:space="preserve"> [1]</w:t>
          </w:r>
          <w:r>
            <w:fldChar w:fldCharType="end"/>
          </w:r>
        </w:sdtContent>
      </w:sdt>
    </w:p>
    <w:p w:rsidR="002C70D6" w:rsidRDefault="002C70D6" w:rsidP="002C70D6">
      <w:pPr>
        <w:pStyle w:val="BodyText"/>
      </w:pPr>
    </w:p>
    <w:p w:rsidR="00407FDA" w:rsidRDefault="00407FDA">
      <w:r>
        <w:t>This document</w:t>
      </w:r>
      <w:r w:rsidR="008B0B06">
        <w:t xml:space="preserve"> </w:t>
      </w:r>
      <w:r>
        <w:t>contains a report</w:t>
      </w:r>
      <w:sdt>
        <w:sdtPr>
          <w:id w:val="-1862581579"/>
          <w:citation/>
        </w:sdtPr>
        <w:sdtEndPr/>
        <w:sdtContent>
          <w:r>
            <w:fldChar w:fldCharType="begin"/>
          </w:r>
          <w:r>
            <w:instrText xml:space="preserve"> CITATION QA11 \l 2057 </w:instrText>
          </w:r>
          <w:r>
            <w:fldChar w:fldCharType="separate"/>
          </w:r>
          <w:r>
            <w:rPr>
              <w:noProof/>
            </w:rPr>
            <w:t xml:space="preserve"> [2]</w:t>
          </w:r>
          <w:r>
            <w:fldChar w:fldCharType="end"/>
          </w:r>
        </w:sdtContent>
      </w:sdt>
      <w:r>
        <w:t xml:space="preserve"> listing the results of the tests carried out on the Tasker system. The description of the tests are described</w:t>
      </w:r>
      <w:r w:rsidR="008B0B06">
        <w:t xml:space="preserve"> in the test specification.</w:t>
      </w:r>
    </w:p>
    <w:p w:rsidR="00407FDA" w:rsidRDefault="00407FDA">
      <w:r>
        <w:br/>
        <w:t>This report</w:t>
      </w:r>
      <w:r w:rsidR="008B0B06">
        <w:t xml:space="preserve"> </w:t>
      </w:r>
      <w:r>
        <w:t xml:space="preserve">additionally states the tester, date of tests, </w:t>
      </w:r>
      <w:r w:rsidR="008B0B06">
        <w:t>CCF, and the version of the system tested.</w:t>
      </w:r>
    </w:p>
    <w:p w:rsidR="002C70D6" w:rsidRPr="008B0B06" w:rsidRDefault="008B0B06">
      <w:r>
        <w:t xml:space="preserve"> </w:t>
      </w:r>
      <w:r w:rsidR="00C71A1F">
        <w:br/>
      </w:r>
      <w:r w:rsidR="00407FDA">
        <w:t>This document should be used for guidance on the work various components still need completing</w:t>
      </w:r>
      <w:r w:rsidR="00C71A1F">
        <w:t xml:space="preserve"> should more time be allocated to development. </w:t>
      </w:r>
      <w:r w:rsidR="002C70D6">
        <w:br w:type="page"/>
      </w:r>
    </w:p>
    <w:p w:rsidR="002C70D6" w:rsidRDefault="009762A4" w:rsidP="002C70D6">
      <w:pPr>
        <w:pStyle w:val="UnnumHeading1"/>
      </w:pPr>
      <w:r>
        <w:lastRenderedPageBreak/>
        <w:t>Test Log Form</w:t>
      </w:r>
    </w:p>
    <w:p w:rsidR="009762A4" w:rsidRDefault="009762A4" w:rsidP="009762A4">
      <w:pPr>
        <w:pStyle w:val="BodyText"/>
      </w:pPr>
      <w:r>
        <w:t>Test log No: 001</w:t>
      </w:r>
      <w:r>
        <w:br/>
        <w:t>Group: 05</w:t>
      </w:r>
      <w:r>
        <w:br/>
        <w:t>Testers: Maurice Corriette (Mac81) Ben Dudley (bed19</w:t>
      </w:r>
      <w:proofErr w:type="gramStart"/>
      <w:r>
        <w:t>)</w:t>
      </w:r>
      <w:proofErr w:type="gramEnd"/>
      <w:r>
        <w:br/>
        <w:t>Date: 12/02/15</w:t>
      </w:r>
    </w:p>
    <w:p w:rsidR="009762A4" w:rsidRPr="009762A4" w:rsidRDefault="009762A4" w:rsidP="009762A4">
      <w:pPr>
        <w:pStyle w:val="BodyText"/>
      </w:pPr>
    </w:p>
    <w:tbl>
      <w:tblPr>
        <w:tblStyle w:val="GridTable41"/>
        <w:tblW w:w="8783" w:type="dxa"/>
        <w:tblLook w:val="04A0" w:firstRow="1" w:lastRow="0" w:firstColumn="1" w:lastColumn="0" w:noHBand="0" w:noVBand="1"/>
      </w:tblPr>
      <w:tblGrid>
        <w:gridCol w:w="975"/>
        <w:gridCol w:w="1115"/>
        <w:gridCol w:w="2640"/>
        <w:gridCol w:w="991"/>
        <w:gridCol w:w="1020"/>
        <w:gridCol w:w="1055"/>
        <w:gridCol w:w="987"/>
      </w:tblGrid>
      <w:tr w:rsidR="009D4A73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bookmarkStart w:id="1" w:name="_Toc274759616"/>
            <w:r w:rsidRPr="002C70D6">
              <w:t>Test ID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1" w:type="dxa"/>
          </w:tcPr>
          <w:p w:rsidR="009D4A73" w:rsidRPr="002C70D6" w:rsidRDefault="009762A4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20" w:type="dxa"/>
          </w:tcPr>
          <w:p w:rsidR="009D4A73" w:rsidRDefault="00E851C2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9D4A73" w:rsidRDefault="00444787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87" w:type="dxa"/>
          </w:tcPr>
          <w:p w:rsidR="009D4A73" w:rsidRDefault="00444787" w:rsidP="002C70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9D4A73" w:rsidRDefault="00E851C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E851C2" w:rsidRPr="002C70D6" w:rsidRDefault="00E851C2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TS2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TS3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 xml:space="preserve">TS4 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TS5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TS6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TS7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TS8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TS9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TS10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TS11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TS12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TS13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TS14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TS15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TS16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TS17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TS18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TS19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D4A73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9D4A73" w:rsidRPr="002C70D6" w:rsidRDefault="009D4A73" w:rsidP="002C70D6">
            <w:r w:rsidRPr="002C70D6">
              <w:t>TS20</w:t>
            </w:r>
          </w:p>
        </w:tc>
        <w:tc>
          <w:tcPr>
            <w:tcW w:w="1115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40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1" w:type="dxa"/>
          </w:tcPr>
          <w:p w:rsidR="009D4A73" w:rsidRPr="002C70D6" w:rsidRDefault="009D4A73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</w:tcPr>
          <w:p w:rsidR="00E851C2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D4A73" w:rsidRPr="002C70D6" w:rsidRDefault="00E851C2" w:rsidP="00E85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9D4A73" w:rsidRPr="002C70D6" w:rsidRDefault="00444787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7" w:type="dxa"/>
          </w:tcPr>
          <w:p w:rsidR="009D4A73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9762A4" w:rsidRDefault="009762A4"/>
    <w:tbl>
      <w:tblPr>
        <w:tblStyle w:val="GridTable41"/>
        <w:tblW w:w="8783" w:type="dxa"/>
        <w:tblLook w:val="04A0" w:firstRow="1" w:lastRow="0" w:firstColumn="1" w:lastColumn="0" w:noHBand="0" w:noVBand="1"/>
      </w:tblPr>
      <w:tblGrid>
        <w:gridCol w:w="973"/>
        <w:gridCol w:w="1113"/>
        <w:gridCol w:w="2615"/>
        <w:gridCol w:w="20"/>
        <w:gridCol w:w="966"/>
        <w:gridCol w:w="24"/>
        <w:gridCol w:w="1012"/>
        <w:gridCol w:w="8"/>
        <w:gridCol w:w="1067"/>
        <w:gridCol w:w="985"/>
      </w:tblGrid>
      <w:tr w:rsidR="009762A4" w:rsidRPr="002C70D6" w:rsidTr="00976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lastRenderedPageBreak/>
              <w:t>Test ID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75" w:type="dxa"/>
            <w:gridSpan w:val="2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85" w:type="dxa"/>
          </w:tcPr>
          <w:p w:rsidR="009762A4" w:rsidRDefault="009762A4" w:rsidP="00976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TS21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7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TS22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1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86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36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7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/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5" w:type="dxa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TS23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TS24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TS25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TS26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TS27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TS28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TS29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TS30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TS31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TS32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TS33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TS34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TS35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TS36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TS37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TaskerMAN allows for two characters, rather than three as a minimum, and no error message is provided.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#179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TS38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762A4" w:rsidRPr="002C70D6" w:rsidTr="00976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9762A4" w:rsidRPr="002C70D6" w:rsidRDefault="009762A4" w:rsidP="009762A4">
            <w:r w:rsidRPr="002C70D6">
              <w:t>TS39</w:t>
            </w:r>
          </w:p>
        </w:tc>
        <w:tc>
          <w:tcPr>
            <w:tcW w:w="1113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35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0" w:type="dxa"/>
            <w:gridSpan w:val="2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20" w:type="dxa"/>
            <w:gridSpan w:val="2"/>
          </w:tcPr>
          <w:p w:rsidR="009762A4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67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85" w:type="dxa"/>
          </w:tcPr>
          <w:p w:rsidR="009762A4" w:rsidRPr="002C70D6" w:rsidRDefault="009762A4" w:rsidP="00976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C37545" w:rsidRDefault="00C37545"/>
    <w:p w:rsidR="00770C2F" w:rsidRDefault="00770C2F"/>
    <w:p w:rsidR="00770C2F" w:rsidRDefault="00770C2F"/>
    <w:p w:rsidR="002C70D6" w:rsidRDefault="002C70D6" w:rsidP="002C70D6">
      <w:pPr>
        <w:rPr>
          <w:rFonts w:ascii="Calibri" w:hAnsi="Calibri"/>
          <w:sz w:val="22"/>
          <w:szCs w:val="22"/>
        </w:rPr>
      </w:pPr>
    </w:p>
    <w:p w:rsidR="002C70D6" w:rsidRPr="002C70D6" w:rsidRDefault="002C70D6" w:rsidP="002C70D6">
      <w:pPr>
        <w:rPr>
          <w:rFonts w:ascii="Calibri" w:hAnsi="Calibri"/>
          <w:sz w:val="22"/>
          <w:szCs w:val="22"/>
        </w:rPr>
      </w:pP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552"/>
        <w:gridCol w:w="992"/>
        <w:gridCol w:w="1047"/>
        <w:gridCol w:w="1055"/>
        <w:gridCol w:w="992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Test ID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TS40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TS41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TS42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TS43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TS44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TS45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TS46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TS47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TS48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TS49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TS50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TS51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9D4A73">
            <w:r w:rsidRPr="002C70D6">
              <w:t>TS52</w:t>
            </w:r>
          </w:p>
        </w:tc>
        <w:tc>
          <w:tcPr>
            <w:tcW w:w="1275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9D4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TS53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TS54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TS55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TS56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TS57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TS58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TS59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TS60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TS61</w:t>
            </w:r>
          </w:p>
        </w:tc>
        <w:tc>
          <w:tcPr>
            <w:tcW w:w="1275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/>
    <w:p w:rsidR="00770C2F" w:rsidRDefault="00770C2F"/>
    <w:p w:rsidR="00770C2F" w:rsidRDefault="00770C2F"/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2552"/>
        <w:gridCol w:w="992"/>
        <w:gridCol w:w="1047"/>
        <w:gridCol w:w="1055"/>
        <w:gridCol w:w="992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055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TS62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2D77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TaskerMAN</w:t>
            </w:r>
            <w:r w:rsidR="00770C2F" w:rsidRPr="002C70D6">
              <w:t xml:space="preserve"> allows tasks with the same name, this is an intentional change in our design and the finished software reflects this change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TS63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TS64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Letters are accepted as input and this causes a fatal allowed memory error.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#190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TS65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Special characters are allowed as input </w:t>
            </w:r>
            <w:r>
              <w:t xml:space="preserve">and this causes a fatal </w:t>
            </w:r>
            <w:r w:rsidRPr="002C70D6">
              <w:t>memory error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#179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TS66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TS67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 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TS68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TS69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TS70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TS71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TS72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TS73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TS74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TS75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TS76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TS77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TS78</w:t>
            </w:r>
          </w:p>
        </w:tc>
        <w:tc>
          <w:tcPr>
            <w:tcW w:w="127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55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047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055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2C70D6" w:rsidRDefault="002C70D6"/>
    <w:p w:rsidR="00770C2F" w:rsidRDefault="00770C2F"/>
    <w:p w:rsidR="00770C2F" w:rsidRDefault="00770C2F"/>
    <w:p w:rsidR="00770C2F" w:rsidRDefault="00770C2F"/>
    <w:p w:rsidR="00770C2F" w:rsidRDefault="00770C2F"/>
    <w:p w:rsidR="00770C2F" w:rsidRDefault="00770C2F"/>
    <w:tbl>
      <w:tblPr>
        <w:tblStyle w:val="GridTable4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851"/>
      </w:tblGrid>
      <w:tr w:rsidR="00770C2F" w:rsidRPr="002C70D6" w:rsidTr="00C37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851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TS79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end date is accepted regardless of it being before the start date and no error message is provided.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TS80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TS81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The start date is accepted regardless of it being after the end date and no error message is provided.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#191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TS83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772D77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TaskerMAN</w:t>
            </w:r>
            <w:r w:rsidR="00AB2808" w:rsidRPr="002C70D6">
              <w:t xml:space="preserve"> allows tasks with the same name, this is an intentional change in our design and the finished software reflects this change. 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#167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TS84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TS85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TS86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TS87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TS88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TS89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TS90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TS91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user that task has no elements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TS92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AB2808" w:rsidRPr="002C70D6" w:rsidTr="00C37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2808" w:rsidRPr="002C70D6" w:rsidRDefault="00AB2808" w:rsidP="002C70D6">
            <w:r w:rsidRPr="002C70D6">
              <w:t>TS93</w:t>
            </w:r>
          </w:p>
        </w:tc>
        <w:tc>
          <w:tcPr>
            <w:tcW w:w="1134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An error message is not provided informing the user that the task cannot be edited, furthermore user is allowed to edit a task whether it has been abandoned or not. Tis should not be the case.</w:t>
            </w:r>
          </w:p>
        </w:tc>
        <w:tc>
          <w:tcPr>
            <w:tcW w:w="992" w:type="dxa"/>
          </w:tcPr>
          <w:p w:rsidR="00AB2808" w:rsidRPr="002C70D6" w:rsidRDefault="00AB2808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#195</w:t>
            </w:r>
          </w:p>
        </w:tc>
        <w:tc>
          <w:tcPr>
            <w:tcW w:w="1134" w:type="dxa"/>
          </w:tcPr>
          <w:p w:rsidR="00AB2808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AB2808" w:rsidRPr="002C70D6" w:rsidRDefault="00AB2808" w:rsidP="00AB28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851" w:type="dxa"/>
          </w:tcPr>
          <w:p w:rsidR="00AB2808" w:rsidRPr="002C70D6" w:rsidRDefault="00C37545" w:rsidP="002C7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/>
    <w:tbl>
      <w:tblPr>
        <w:tblStyle w:val="GridTable41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  <w:gridCol w:w="50"/>
      </w:tblGrid>
      <w:tr w:rsidR="00770C2F" w:rsidRPr="002C70D6" w:rsidTr="0061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0C2F" w:rsidRPr="002C70D6" w:rsidRDefault="009762A4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92" w:type="dxa"/>
            <w:gridSpan w:val="2"/>
          </w:tcPr>
          <w:p w:rsidR="00770C2F" w:rsidRDefault="00770C2F" w:rsidP="00770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TS94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User is allowed to delete a task regardless of whether it is still allocated or not, furthermore no error message is provided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#194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TS95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TS96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Filtering by end date has not been implemented.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#196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TS97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Filtering by status has not been implemented.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#196</w:t>
            </w:r>
          </w:p>
        </w:tc>
        <w:tc>
          <w:tcPr>
            <w:tcW w:w="1134" w:type="dxa"/>
          </w:tcPr>
          <w:p w:rsidR="00770C2F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613874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TS98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 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TS99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TS100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TS101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TS102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This was not implemented, as this was a requirement believed to be o</w:t>
            </w:r>
            <w:r w:rsidR="002B5F9A">
              <w:t>ptional and it was not stated</w:t>
            </w:r>
            <w:r w:rsidRPr="002C70D6">
              <w:t xml:space="preserve"> in</w:t>
            </w:r>
            <w:r w:rsidR="002B5F9A">
              <w:t xml:space="preserve"> the requirements specification for TaskerCLI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#197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  <w:r w:rsidR="00770C2F">
              <w:t xml:space="preserve"> 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TS103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92" w:type="dxa"/>
            <w:gridSpan w:val="2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TS104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TS105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TS106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TS107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TS108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0C2F" w:rsidRPr="002C70D6" w:rsidTr="00613874">
        <w:trPr>
          <w:gridAfter w:val="1"/>
          <w:wAfter w:w="5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0C2F" w:rsidRPr="002C70D6" w:rsidRDefault="00770C2F" w:rsidP="00770C2F">
            <w:r w:rsidRPr="002C70D6">
              <w:t>TS109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0C2F" w:rsidRPr="002C70D6" w:rsidRDefault="00613874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0C2F" w:rsidRPr="002C70D6" w:rsidRDefault="00770C2F" w:rsidP="00770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2D77" w:rsidRDefault="00772D77"/>
    <w:p w:rsidR="00772D77" w:rsidRDefault="00772D77"/>
    <w:tbl>
      <w:tblPr>
        <w:tblStyle w:val="GridTable41"/>
        <w:tblW w:w="90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</w:tblGrid>
      <w:tr w:rsidR="00772D77" w:rsidRPr="002C70D6" w:rsidTr="0077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lastRenderedPageBreak/>
              <w:t>Test ID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2D77" w:rsidRPr="002C70D6" w:rsidRDefault="009762A4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42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 xml:space="preserve">TS111 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TS112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TS113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TS114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TS115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connection colour status intentionally not implemented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TS116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TS117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TS118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TS119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TS121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 xml:space="preserve">User can edit task status to </w:t>
            </w:r>
            <w:r>
              <w:t>‘</w:t>
            </w:r>
            <w:r w:rsidRPr="002C70D6">
              <w:t>abandoned</w:t>
            </w:r>
            <w:r>
              <w:t>’. There is no</w:t>
            </w:r>
            <w:r w:rsidRPr="002C70D6">
              <w:t xml:space="preserve"> error message provided.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#180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TS122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User can edit task element comments to blank and save it. There </w:t>
            </w:r>
            <w:r>
              <w:t>is no</w:t>
            </w:r>
            <w:r w:rsidRPr="002C70D6">
              <w:t xml:space="preserve"> error messages provided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#200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TS123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TS124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 xml:space="preserve">User is allowed to enter Special characters into task elements. No error messages </w:t>
            </w:r>
            <w:r>
              <w:t>provided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#180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TS125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TS126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TS127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TS128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2D77" w:rsidRDefault="00772D77"/>
    <w:tbl>
      <w:tblPr>
        <w:tblStyle w:val="GridTable41"/>
        <w:tblW w:w="9017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693"/>
        <w:gridCol w:w="992"/>
        <w:gridCol w:w="1134"/>
        <w:gridCol w:w="1134"/>
        <w:gridCol w:w="942"/>
      </w:tblGrid>
      <w:tr w:rsidR="00772D77" w:rsidRPr="002C70D6" w:rsidTr="0077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Test ID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 / Fail description</w:t>
            </w:r>
          </w:p>
        </w:tc>
        <w:tc>
          <w:tcPr>
            <w:tcW w:w="992" w:type="dxa"/>
          </w:tcPr>
          <w:p w:rsidR="00772D77" w:rsidRPr="002C70D6" w:rsidRDefault="009762A4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test</w:t>
            </w:r>
          </w:p>
        </w:tc>
        <w:tc>
          <w:tcPr>
            <w:tcW w:w="942" w:type="dxa"/>
          </w:tcPr>
          <w:p w:rsidR="00772D77" w:rsidRDefault="00772D77" w:rsidP="00772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 of system</w:t>
            </w:r>
          </w:p>
        </w:tc>
      </w:tr>
      <w:tr w:rsidR="00772D77" w:rsidRPr="002C70D6" w:rsidTr="0077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TS129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Maurice</w:t>
            </w:r>
          </w:p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Corriette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772D77" w:rsidRPr="002C70D6" w:rsidTr="00772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72D77" w:rsidRPr="002C70D6" w:rsidRDefault="00772D77" w:rsidP="00772D77">
            <w:r w:rsidRPr="002C70D6">
              <w:t>TS130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Pass</w:t>
            </w:r>
          </w:p>
        </w:tc>
        <w:tc>
          <w:tcPr>
            <w:tcW w:w="2693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99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0D6">
              <w:t>N/A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Dudley</w:t>
            </w:r>
          </w:p>
        </w:tc>
        <w:tc>
          <w:tcPr>
            <w:tcW w:w="1134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28/01/16</w:t>
            </w:r>
          </w:p>
        </w:tc>
        <w:tc>
          <w:tcPr>
            <w:tcW w:w="942" w:type="dxa"/>
          </w:tcPr>
          <w:p w:rsidR="00772D77" w:rsidRPr="002C70D6" w:rsidRDefault="00772D77" w:rsidP="00772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</w:tbl>
    <w:p w:rsidR="00770C2F" w:rsidRDefault="00770C2F">
      <w:bookmarkStart w:id="2" w:name="_GoBack"/>
      <w:bookmarkEnd w:id="2"/>
    </w:p>
    <w:p w:rsidR="00770C2F" w:rsidRDefault="00770C2F"/>
    <w:p w:rsidR="002C70D6" w:rsidRPr="002C70D6" w:rsidRDefault="002C70D6" w:rsidP="002C70D6"/>
    <w:p w:rsidR="002C70D6" w:rsidRPr="002C70D6" w:rsidRDefault="002C70D6" w:rsidP="002C70D6"/>
    <w:p w:rsidR="002C70D6" w:rsidRPr="002C70D6" w:rsidRDefault="002C70D6" w:rsidP="002C70D6"/>
    <w:p w:rsidR="002C70D6" w:rsidRDefault="002C70D6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A6626A" w:rsidRDefault="005D4CDB" w:rsidP="00A6626A">
      <w:pPr>
        <w:pStyle w:val="UnnumHeading1"/>
        <w:rPr>
          <w:noProof/>
          <w:lang w:eastAsia="en-GB"/>
        </w:rPr>
      </w:pPr>
      <w:r>
        <w:lastRenderedPageBreak/>
        <w:t>RE</w:t>
      </w:r>
      <w:r w:rsidR="00A44A71">
        <w:t>FERENCES</w:t>
      </w:r>
    </w:p>
    <w:bookmarkEnd w:id="1" w:displacedByCustomXml="next"/>
    <w:sdt>
      <w:sdtPr>
        <w:rPr>
          <w:rFonts w:ascii="Times New Roman" w:hAnsi="Times New Roman"/>
          <w:b w:val="0"/>
          <w:caps w:val="0"/>
          <w:kern w:val="0"/>
          <w:sz w:val="20"/>
        </w:rPr>
        <w:id w:val="-1936116720"/>
        <w:docPartObj>
          <w:docPartGallery w:val="Bibliographies"/>
          <w:docPartUnique/>
        </w:docPartObj>
      </w:sdtPr>
      <w:sdtEndPr/>
      <w:sdtContent>
        <w:sdt>
          <w:sdtPr>
            <w:rPr>
              <w:rFonts w:ascii="Times New Roman" w:hAnsi="Times New Roman"/>
              <w:b w:val="0"/>
              <w:caps w:val="0"/>
              <w:kern w:val="0"/>
              <w:sz w:val="20"/>
            </w:rPr>
            <w:id w:val="-573587230"/>
            <w:bibliography/>
          </w:sdtPr>
          <w:sdtEndPr/>
          <w:sdtContent>
            <w:p w:rsidR="00A6626A" w:rsidRDefault="00A6626A" w:rsidP="00A6626A">
              <w:pPr>
                <w:pStyle w:val="UnnumHeading1"/>
                <w:rPr>
                  <w:noProof/>
                  <w:lang w:eastAsia="en-GB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18"/>
              </w:tblGrid>
              <w:tr w:rsidR="00A6626A">
                <w:trPr>
                  <w:divId w:val="10590171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C. O. E. David Fairbrother, </w:t>
                    </w:r>
                    <w:r>
                      <w:rPr>
                        <w:i/>
                        <w:iCs/>
                        <w:noProof/>
                      </w:rPr>
                      <w:t xml:space="preserve">Testing Specification 2.1, </w:t>
                    </w:r>
                    <w:r>
                      <w:rPr>
                        <w:noProof/>
                      </w:rPr>
                      <w:t xml:space="preserve">Aberystwyth University: Software Engineering Group Project, 2016. </w:t>
                    </w:r>
                  </w:p>
                </w:tc>
              </w:tr>
              <w:tr w:rsidR="00A6626A">
                <w:trPr>
                  <w:divId w:val="105901710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6626A" w:rsidRDefault="00A6626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W. Hardy, C. J. Price and B. P. Tiddeman, </w:t>
                    </w:r>
                    <w:r>
                      <w:rPr>
                        <w:i/>
                        <w:iCs/>
                        <w:noProof/>
                      </w:rPr>
                      <w:t xml:space="preserve">SE.QA.11 1.9 - Producing a Final Report, </w:t>
                    </w:r>
                    <w:r>
                      <w:rPr>
                        <w:noProof/>
                      </w:rPr>
                      <w:t xml:space="preserve">Aberystwyth University: Software Engineering Group Project, 2016. </w:t>
                    </w:r>
                  </w:p>
                </w:tc>
              </w:tr>
            </w:tbl>
            <w:p w:rsidR="00A6626A" w:rsidRDefault="00A6626A">
              <w:pPr>
                <w:divId w:val="1059017108"/>
                <w:rPr>
                  <w:noProof/>
                </w:rPr>
              </w:pPr>
            </w:p>
            <w:p w:rsidR="00A6626A" w:rsidRDefault="00A6626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B0B06" w:rsidRDefault="008B0B06" w:rsidP="006A16AC">
      <w:pPr>
        <w:pStyle w:val="bibentry"/>
      </w:pPr>
    </w:p>
    <w:p w:rsidR="009D4A73" w:rsidRDefault="00A44A71" w:rsidP="003309A1">
      <w:pPr>
        <w:pStyle w:val="UnnumHeading1"/>
      </w:pPr>
      <w:r>
        <w:br w:type="page"/>
      </w:r>
      <w:bookmarkStart w:id="3" w:name="_Toc274759617"/>
      <w:r>
        <w:lastRenderedPageBreak/>
        <w:t>DOCUMENT HISTORY</w:t>
      </w:r>
      <w:bookmarkEnd w:id="3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9D4A73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9D4A73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9D4A73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9D4A73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9D4A73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9D4A73" w:rsidRDefault="00407FDA">
            <w:r>
              <w:t>2016-02-14</w:t>
            </w:r>
          </w:p>
        </w:tc>
        <w:tc>
          <w:tcPr>
            <w:tcW w:w="3969" w:type="dxa"/>
            <w:tcBorders>
              <w:top w:val="nil"/>
            </w:tcBorders>
          </w:tcPr>
          <w:p w:rsidR="009D4A73" w:rsidRDefault="00407FDA">
            <w:r>
              <w:t>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9D4A73" w:rsidRDefault="00407FDA">
            <w:r>
              <w:t>DAF5</w:t>
            </w:r>
          </w:p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956" w:rsidRDefault="00DD3956">
      <w:r>
        <w:separator/>
      </w:r>
    </w:p>
  </w:endnote>
  <w:endnote w:type="continuationSeparator" w:id="0">
    <w:p w:rsidR="00DD3956" w:rsidRDefault="00DD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D77" w:rsidRPr="00AE1293" w:rsidRDefault="00772D77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86C0E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86C0E">
      <w:rPr>
        <w:rStyle w:val="PageNumber"/>
        <w:noProof/>
      </w:rPr>
      <w:t>12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956" w:rsidRDefault="00DD3956">
      <w:r>
        <w:separator/>
      </w:r>
    </w:p>
  </w:footnote>
  <w:footnote w:type="continuationSeparator" w:id="0">
    <w:p w:rsidR="00DD3956" w:rsidRDefault="00DD39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D77" w:rsidRDefault="00DD3956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72D77">
          <w:t>Software Engineering Group Project</w:t>
        </w:r>
      </w:sdtContent>
    </w:sdt>
    <w:r w:rsidR="00772D77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07FDA">
          <w:t>Testing Report</w:t>
        </w:r>
      </w:sdtContent>
    </w:sdt>
    <w:r w:rsidR="00772D77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07FDA">
          <w:t>1.0</w:t>
        </w:r>
      </w:sdtContent>
    </w:sdt>
    <w:r w:rsidR="00772D77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72D77">
          <w:t>Release</w:t>
        </w:r>
      </w:sdtContent>
    </w:sdt>
    <w:r w:rsidR="00772D77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8"/>
  </w:num>
  <w:num w:numId="17">
    <w:abstractNumId w:val="16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D6"/>
    <w:rsid w:val="00006129"/>
    <w:rsid w:val="0002215E"/>
    <w:rsid w:val="0003694C"/>
    <w:rsid w:val="000B0499"/>
    <w:rsid w:val="000D4E75"/>
    <w:rsid w:val="000F7738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B5F9A"/>
    <w:rsid w:val="002C70D6"/>
    <w:rsid w:val="002E07E5"/>
    <w:rsid w:val="003064A6"/>
    <w:rsid w:val="003309A1"/>
    <w:rsid w:val="00353414"/>
    <w:rsid w:val="00373931"/>
    <w:rsid w:val="00386278"/>
    <w:rsid w:val="003C3039"/>
    <w:rsid w:val="00407FDA"/>
    <w:rsid w:val="004375B0"/>
    <w:rsid w:val="00444787"/>
    <w:rsid w:val="0047267A"/>
    <w:rsid w:val="004B2F56"/>
    <w:rsid w:val="004F159E"/>
    <w:rsid w:val="004F2D26"/>
    <w:rsid w:val="00504AA6"/>
    <w:rsid w:val="00506697"/>
    <w:rsid w:val="005245AB"/>
    <w:rsid w:val="00546FD3"/>
    <w:rsid w:val="0056640A"/>
    <w:rsid w:val="00570A64"/>
    <w:rsid w:val="00573F2E"/>
    <w:rsid w:val="00574FD4"/>
    <w:rsid w:val="005A78ED"/>
    <w:rsid w:val="005B1DA8"/>
    <w:rsid w:val="005C5FF3"/>
    <w:rsid w:val="005D12B1"/>
    <w:rsid w:val="005D4CDB"/>
    <w:rsid w:val="005E7EA8"/>
    <w:rsid w:val="00613874"/>
    <w:rsid w:val="006678E7"/>
    <w:rsid w:val="006A16AC"/>
    <w:rsid w:val="006A6C95"/>
    <w:rsid w:val="006C70A8"/>
    <w:rsid w:val="006E2359"/>
    <w:rsid w:val="006E6158"/>
    <w:rsid w:val="00757A14"/>
    <w:rsid w:val="00770C2F"/>
    <w:rsid w:val="00772D77"/>
    <w:rsid w:val="007A1231"/>
    <w:rsid w:val="00853D86"/>
    <w:rsid w:val="00854164"/>
    <w:rsid w:val="008904EC"/>
    <w:rsid w:val="008B0B06"/>
    <w:rsid w:val="009762A4"/>
    <w:rsid w:val="009939F4"/>
    <w:rsid w:val="00994D52"/>
    <w:rsid w:val="009A7185"/>
    <w:rsid w:val="009D12AB"/>
    <w:rsid w:val="009D341E"/>
    <w:rsid w:val="009D4A73"/>
    <w:rsid w:val="009D7304"/>
    <w:rsid w:val="009E62F2"/>
    <w:rsid w:val="00A24477"/>
    <w:rsid w:val="00A44A71"/>
    <w:rsid w:val="00A46A77"/>
    <w:rsid w:val="00A6626A"/>
    <w:rsid w:val="00A7483E"/>
    <w:rsid w:val="00AA269F"/>
    <w:rsid w:val="00AA53A0"/>
    <w:rsid w:val="00AB2808"/>
    <w:rsid w:val="00AE1293"/>
    <w:rsid w:val="00AE1CE4"/>
    <w:rsid w:val="00B0738E"/>
    <w:rsid w:val="00B173DD"/>
    <w:rsid w:val="00B30EDD"/>
    <w:rsid w:val="00B614E0"/>
    <w:rsid w:val="00BA41FE"/>
    <w:rsid w:val="00C31BB2"/>
    <w:rsid w:val="00C34D6B"/>
    <w:rsid w:val="00C37545"/>
    <w:rsid w:val="00C71A1F"/>
    <w:rsid w:val="00C8782F"/>
    <w:rsid w:val="00CA50B8"/>
    <w:rsid w:val="00D32042"/>
    <w:rsid w:val="00D47894"/>
    <w:rsid w:val="00D7147C"/>
    <w:rsid w:val="00D725AB"/>
    <w:rsid w:val="00D76EBB"/>
    <w:rsid w:val="00DA5F07"/>
    <w:rsid w:val="00DD3956"/>
    <w:rsid w:val="00E0335C"/>
    <w:rsid w:val="00E06F5A"/>
    <w:rsid w:val="00E563D9"/>
    <w:rsid w:val="00E742E7"/>
    <w:rsid w:val="00E84DD8"/>
    <w:rsid w:val="00E851C2"/>
    <w:rsid w:val="00F42303"/>
    <w:rsid w:val="00F4480B"/>
    <w:rsid w:val="00F64A04"/>
    <w:rsid w:val="00F86C0E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F9C5A2A-36AD-4624-BFEB-096FDA6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70D6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table" w:customStyle="1" w:styleId="GridTable41">
    <w:name w:val="Grid Table 41"/>
    <w:basedOn w:val="TableNormal"/>
    <w:next w:val="GridTable4"/>
    <w:uiPriority w:val="49"/>
    <w:rsid w:val="002C70D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4">
    <w:name w:val="Grid Table 4"/>
    <w:basedOn w:val="TableNormal"/>
    <w:uiPriority w:val="49"/>
    <w:rsid w:val="002C70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6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Github\cs221\docs\doc_template_origi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5399CF273A4829A1BA1EFCC2B0D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56D1A-2E33-4584-9B83-F788BB08E5A4}"/>
      </w:docPartPr>
      <w:docPartBody>
        <w:p w:rsidR="0093522F" w:rsidRDefault="00E35E90">
          <w:pPr>
            <w:pStyle w:val="FE5399CF273A4829A1BA1EFCC2B0D950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9995C0AC2FF4405D9E5402132E91D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B0B4-575A-4793-918A-BF4AFE5EEAA9}"/>
      </w:docPartPr>
      <w:docPartBody>
        <w:p w:rsidR="0093522F" w:rsidRDefault="00E35E90">
          <w:pPr>
            <w:pStyle w:val="9995C0AC2FF4405D9E5402132E91D334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86863120AB354B359B24A5FD4B844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325B1-B3FE-4029-8978-9CC5D0ED9FD4}"/>
      </w:docPartPr>
      <w:docPartBody>
        <w:p w:rsidR="0093522F" w:rsidRDefault="00E35E90">
          <w:pPr>
            <w:pStyle w:val="86863120AB354B359B24A5FD4B84486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FE8FFD060C014DADBB42EDAB4145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5720-D429-42A0-8E11-ACE871138B90}"/>
      </w:docPartPr>
      <w:docPartBody>
        <w:p w:rsidR="0093522F" w:rsidRDefault="00E35E90">
          <w:pPr>
            <w:pStyle w:val="FE8FFD060C014DADBB42EDAB4145B15B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47D1F3A9830A4213AF45188EA21CB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68D69-3404-48FA-8913-DEB174563217}"/>
      </w:docPartPr>
      <w:docPartBody>
        <w:p w:rsidR="0093522F" w:rsidRDefault="00E35E90">
          <w:pPr>
            <w:pStyle w:val="47D1F3A9830A4213AF45188EA21CB478"/>
          </w:pPr>
          <w:r w:rsidRPr="000B259F">
            <w:rPr>
              <w:rStyle w:val="PlaceholderText"/>
            </w:rPr>
            <w:t>[Status]</w:t>
          </w:r>
        </w:p>
      </w:docPartBody>
    </w:docPart>
    <w:docPart>
      <w:docPartPr>
        <w:name w:val="61B5B47F1B7C4C7BAC973931AB57D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9121-094F-431D-9B72-3258B1171527}"/>
      </w:docPartPr>
      <w:docPartBody>
        <w:p w:rsidR="004964D2" w:rsidRDefault="003A7325" w:rsidP="003A7325">
          <w:pPr>
            <w:pStyle w:val="61B5B47F1B7C4C7BAC973931AB57D283"/>
          </w:pPr>
          <w:r w:rsidRPr="000B259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90"/>
    <w:rsid w:val="00282188"/>
    <w:rsid w:val="003A7325"/>
    <w:rsid w:val="004964D2"/>
    <w:rsid w:val="0056749B"/>
    <w:rsid w:val="0093522F"/>
    <w:rsid w:val="00E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325"/>
    <w:rPr>
      <w:color w:val="808080"/>
    </w:rPr>
  </w:style>
  <w:style w:type="paragraph" w:customStyle="1" w:styleId="FE5399CF273A4829A1BA1EFCC2B0D950">
    <w:name w:val="FE5399CF273A4829A1BA1EFCC2B0D950"/>
  </w:style>
  <w:style w:type="paragraph" w:customStyle="1" w:styleId="3488B95BD7B14CFE8806A1FAA450DFFD">
    <w:name w:val="3488B95BD7B14CFE8806A1FAA450DFFD"/>
  </w:style>
  <w:style w:type="paragraph" w:customStyle="1" w:styleId="9995C0AC2FF4405D9E5402132E91D334">
    <w:name w:val="9995C0AC2FF4405D9E5402132E91D334"/>
  </w:style>
  <w:style w:type="paragraph" w:customStyle="1" w:styleId="86863120AB354B359B24A5FD4B84486B">
    <w:name w:val="86863120AB354B359B24A5FD4B84486B"/>
  </w:style>
  <w:style w:type="paragraph" w:customStyle="1" w:styleId="FE8FFD060C014DADBB42EDAB4145B15B">
    <w:name w:val="FE8FFD060C014DADBB42EDAB4145B15B"/>
  </w:style>
  <w:style w:type="paragraph" w:customStyle="1" w:styleId="47D1F3A9830A4213AF45188EA21CB478">
    <w:name w:val="47D1F3A9830A4213AF45188EA21CB478"/>
  </w:style>
  <w:style w:type="paragraph" w:customStyle="1" w:styleId="61B5B47F1B7C4C7BAC973931AB57D283">
    <w:name w:val="61B5B47F1B7C4C7BAC973931AB57D283"/>
    <w:rsid w:val="003A7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TEST</b:Tag>
    <b:SourceType>Misc</b:SourceType>
    <b:Guid>{183B2E6A-64F9-4AE6-AD45-DDFB2B9B5CE4}</b:Guid>
    <b:Title>Testing Specification 2.1</b:Title>
    <b:Year>2016</b:Year>
    <b:City>Aberystwyth University</b:City>
    <b:Publisher>Software Engineering Group Project</b:Publisher>
    <b:Author>
      <b:Author>
        <b:NameList>
          <b:Person>
            <b:Last>David Fairbrother</b:Last>
            <b:First>Maurice</b:First>
            <b:Middle>Corriette, Oliver Earl</b:Middle>
          </b:Person>
        </b:NameList>
      </b:Author>
    </b:Author>
    <b:RefOrder>1</b:RefOrder>
  </b:Source>
  <b:Source>
    <b:Tag>QA11</b:Tag>
    <b:SourceType>Misc</b:SourceType>
    <b:Guid>{947D2301-97FE-45F4-8EB9-9195CCD03A41}</b:Guid>
    <b:Title>SE.QA.11 1.9 - Producing a Final Report</b:Title>
    <b:Author>
      <b:Author>
        <b:NameList>
          <b:Person>
            <b:Last>Hardy</b:Last>
            <b:First>N.</b:First>
            <b:Middle>W.</b:Middle>
          </b:Person>
          <b:Person>
            <b:Last>Price</b:Last>
            <b:First>C.</b:First>
            <b:Middle>J.</b:Middle>
          </b:Person>
          <b:Person>
            <b:Last>Tiddeman</b:Last>
            <b:First>B.</b:First>
            <b:Middle>P.</b:Middle>
          </b:Person>
        </b:NameList>
      </b:Author>
    </b:Author>
    <b:Year>2016</b:Year>
    <b:City>Aberystwyth University</b:City>
    <b:Publisher>Software Engineering Group Project</b:Publisher>
    <b:RefOrder>2</b:RefOrder>
  </b:Source>
</b:Sources>
</file>

<file path=customXml/itemProps1.xml><?xml version="1.0" encoding="utf-8"?>
<ds:datastoreItem xmlns:ds="http://schemas.openxmlformats.org/officeDocument/2006/customXml" ds:itemID="{8636D8DC-6B90-49F0-9436-6461730A0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doc_template_original.dotx</Template>
  <TotalTime>1</TotalTime>
  <Pages>1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>Aberystwyth University</Company>
  <LinksUpToDate>false</LinksUpToDate>
  <CharactersWithSpaces>10799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Testing Report</dc:subject>
  <dc:creator>David Fairbrother, Maurice Corriette</dc:creator>
  <cp:keywords>1.0</cp:keywords>
  <cp:lastModifiedBy>David Fairbrother</cp:lastModifiedBy>
  <cp:revision>5</cp:revision>
  <dcterms:created xsi:type="dcterms:W3CDTF">2016-02-14T21:03:00Z</dcterms:created>
  <dcterms:modified xsi:type="dcterms:W3CDTF">2016-02-14T21:39:00Z</dcterms:modified>
  <cp:category>SE_05_DEL_05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