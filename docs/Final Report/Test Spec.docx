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AB2D9A53DF664AE5BEDB04D2B7B34C7D"/>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42752B" w:rsidRDefault="005245AB" w:rsidP="0047267A">
          <w:pPr>
            <w:pStyle w:val="Title"/>
          </w:pPr>
          <w:r w:rsidRPr="0047267A">
            <w:rPr>
              <w:rStyle w:val="BodyTextChar"/>
            </w:rPr>
            <w:t>Software Engineering Group Project</w:t>
          </w:r>
        </w:p>
      </w:sdtContent>
    </w:sdt>
    <w:sdt>
      <w:sdtPr>
        <w:alias w:val="Subject"/>
        <w:id w:val="473469265"/>
        <w:placeholder>
          <w:docPart w:val="BBBFA2CC56D643D1951DEE33DB8FB592"/>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6470D7" w:rsidP="00932113">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8673AB" w:rsidP="006470D7">
            <w:sdt>
              <w:sdtPr>
                <w:alias w:val="Author"/>
                <w:id w:val="473469229"/>
                <w:placeholder>
                  <w:docPart w:val="80CD5967840045768BD035B69ED3C0FB"/>
                </w:placeholder>
                <w:dataBinding w:prefixMappings="xmlns:ns0='http://purl.org/dc/elements/1.1/' xmlns:ns1='http://schemas.openxmlformats.org/package/2006/metadata/core-properties' " w:xpath="/ns1:coreProperties[1]/ns0:creator[1]" w:storeItemID="{6C3C8BC8-F283-45AE-878A-BAB7291924A1}"/>
                <w:text/>
              </w:sdtPr>
              <w:sdtEndPr/>
              <w:sdtContent>
                <w:r w:rsidR="00970D3F">
                  <w:t>David Fairbrother, Maurice Corriette, Oliver Earl</w:t>
                </w:r>
              </w:sdtContent>
            </w:sdt>
          </w:p>
        </w:tc>
      </w:tr>
      <w:tr w:rsidR="0003694C" w:rsidRPr="0003694C" w:rsidTr="009D12AB">
        <w:tc>
          <w:tcPr>
            <w:tcW w:w="1276" w:type="dxa"/>
          </w:tcPr>
          <w:p w:rsidR="0003694C" w:rsidRPr="0003694C" w:rsidRDefault="0003694C" w:rsidP="0042752B">
            <w:proofErr w:type="spellStart"/>
            <w:r w:rsidRPr="0003694C">
              <w:t>Config</w:t>
            </w:r>
            <w:proofErr w:type="spellEnd"/>
            <w:r w:rsidRPr="0003694C">
              <w:t xml:space="preserve"> Ref:</w:t>
            </w:r>
          </w:p>
        </w:tc>
        <w:tc>
          <w:tcPr>
            <w:tcW w:w="4355" w:type="dxa"/>
          </w:tcPr>
          <w:p w:rsidR="0003694C" w:rsidRPr="0003694C" w:rsidRDefault="008673AB" w:rsidP="006470D7">
            <w:sdt>
              <w:sdtPr>
                <w:alias w:val="Category"/>
                <w:id w:val="473469292"/>
                <w:placeholder>
                  <w:docPart w:val="0CB5F655C1DC4E3294ED83700D3AC531"/>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932113">
                  <w:t>05</w:t>
                </w:r>
                <w:r w:rsidR="00570A64">
                  <w:t>_</w:t>
                </w:r>
                <w:r w:rsidR="006470D7">
                  <w:t>DEL_02</w:t>
                </w:r>
              </w:sdtContent>
            </w:sdt>
            <w:r w:rsidR="00570A64" w:rsidRPr="0003694C">
              <w:t xml:space="preserve"> </w:t>
            </w:r>
          </w:p>
        </w:tc>
      </w:tr>
      <w:tr w:rsidR="0003694C" w:rsidRPr="0003694C" w:rsidTr="009D12AB">
        <w:tc>
          <w:tcPr>
            <w:tcW w:w="1276" w:type="dxa"/>
          </w:tcPr>
          <w:p w:rsidR="0003694C" w:rsidRPr="0003694C" w:rsidRDefault="0003694C" w:rsidP="0042752B">
            <w:r w:rsidRPr="0003694C">
              <w:t>Date:</w:t>
            </w:r>
          </w:p>
        </w:tc>
        <w:tc>
          <w:tcPr>
            <w:tcW w:w="4355" w:type="dxa"/>
          </w:tcPr>
          <w:p w:rsidR="0003694C" w:rsidRPr="0003694C" w:rsidRDefault="0032288B" w:rsidP="0042752B">
            <w:r>
              <w:t>2016-02-13</w:t>
            </w:r>
          </w:p>
        </w:tc>
      </w:tr>
      <w:tr w:rsidR="0003694C" w:rsidRPr="0003694C" w:rsidTr="009D12AB">
        <w:tc>
          <w:tcPr>
            <w:tcW w:w="1276" w:type="dxa"/>
          </w:tcPr>
          <w:p w:rsidR="0003694C" w:rsidRPr="0003694C" w:rsidRDefault="0003694C" w:rsidP="0042752B">
            <w:r w:rsidRPr="0003694C">
              <w:t>Version:</w:t>
            </w:r>
          </w:p>
        </w:tc>
        <w:tc>
          <w:tcPr>
            <w:tcW w:w="4355" w:type="dxa"/>
          </w:tcPr>
          <w:p w:rsidR="0003694C" w:rsidRPr="0003694C" w:rsidRDefault="008673AB" w:rsidP="006470D7">
            <w:sdt>
              <w:sdtPr>
                <w:alias w:val="Keywords"/>
                <w:id w:val="473469293"/>
                <w:placeholder>
                  <w:docPart w:val="578B653759184EF881D380A5F559751E"/>
                </w:placeholder>
                <w:dataBinding w:prefixMappings="xmlns:ns0='http://purl.org/dc/elements/1.1/' xmlns:ns1='http://schemas.openxmlformats.org/package/2006/metadata/core-properties' " w:xpath="/ns1:coreProperties[1]/ns1:keywords[1]" w:storeItemID="{6C3C8BC8-F283-45AE-878A-BAB7291924A1}"/>
                <w:text/>
              </w:sdtPr>
              <w:sdtEndPr/>
              <w:sdtContent>
                <w:r w:rsidR="00E6691E">
                  <w:t>3</w:t>
                </w:r>
                <w:r w:rsidR="007C77FE">
                  <w:t>.0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42752B">
            <w:r w:rsidRPr="0003694C">
              <w:t>Status:</w:t>
            </w:r>
          </w:p>
        </w:tc>
        <w:tc>
          <w:tcPr>
            <w:tcW w:w="4355" w:type="dxa"/>
          </w:tcPr>
          <w:p w:rsidR="0003694C" w:rsidRPr="0003694C" w:rsidRDefault="008673AB" w:rsidP="006470D7">
            <w:sdt>
              <w:sdtPr>
                <w:alias w:val="Status"/>
                <w:id w:val="473469228"/>
                <w:placeholder>
                  <w:docPart w:val="1AAD4A5B15C946BEB657868E15A3DB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7C77FE">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3C05C67" wp14:editId="15A5B530">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7A62" w:rsidRPr="00177A99" w:rsidRDefault="00347A62" w:rsidP="00177A99">
                            <w:r w:rsidRPr="00177A99">
                              <w:t>Department of Computer Science</w:t>
                            </w:r>
                          </w:p>
                          <w:p w:rsidR="00347A62" w:rsidRPr="00177A99" w:rsidRDefault="00347A62" w:rsidP="00177A99">
                            <w:r w:rsidRPr="00177A99">
                              <w:t>Aberystwyth University</w:t>
                            </w:r>
                          </w:p>
                          <w:p w:rsidR="00347A62" w:rsidRPr="00177A99" w:rsidRDefault="00347A62" w:rsidP="00177A99">
                            <w:r w:rsidRPr="00177A99">
                              <w:t>Aberystwyth</w:t>
                            </w:r>
                          </w:p>
                          <w:p w:rsidR="00347A62" w:rsidRPr="00177A99" w:rsidRDefault="00347A62" w:rsidP="00177A99">
                            <w:r w:rsidRPr="00177A99">
                              <w:t>Ceredigion</w:t>
                            </w:r>
                          </w:p>
                          <w:p w:rsidR="00347A62" w:rsidRPr="00177A99" w:rsidRDefault="00347A62" w:rsidP="00177A99">
                            <w:r w:rsidRPr="00177A99">
                              <w:t>SY23 3DB</w:t>
                            </w:r>
                          </w:p>
                          <w:p w:rsidR="00347A62" w:rsidRDefault="00347A62">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C05C67"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347A62" w:rsidRPr="00177A99" w:rsidRDefault="00347A62" w:rsidP="00177A99">
                      <w:r w:rsidRPr="00177A99">
                        <w:t>Department of Computer Science</w:t>
                      </w:r>
                    </w:p>
                    <w:p w:rsidR="00347A62" w:rsidRPr="00177A99" w:rsidRDefault="00347A62" w:rsidP="00177A99">
                      <w:r w:rsidRPr="00177A99">
                        <w:t>Aberystwyth University</w:t>
                      </w:r>
                    </w:p>
                    <w:p w:rsidR="00347A62" w:rsidRPr="00177A99" w:rsidRDefault="00347A62" w:rsidP="00177A99">
                      <w:r w:rsidRPr="00177A99">
                        <w:t>Aberystwyth</w:t>
                      </w:r>
                    </w:p>
                    <w:p w:rsidR="00347A62" w:rsidRPr="00177A99" w:rsidRDefault="00347A62" w:rsidP="00177A99">
                      <w:r w:rsidRPr="00177A99">
                        <w:t>Ceredigion</w:t>
                      </w:r>
                    </w:p>
                    <w:p w:rsidR="00347A62" w:rsidRPr="00177A99" w:rsidRDefault="00347A62" w:rsidP="00177A99">
                      <w:r w:rsidRPr="00177A99">
                        <w:t>SY23 3DB</w:t>
                      </w:r>
                    </w:p>
                    <w:p w:rsidR="00347A62" w:rsidRDefault="00347A62">
                      <w:r w:rsidRPr="00177A99">
                        <w:t>Copyrig</w:t>
                      </w:r>
                      <w:r>
                        <w:t>ht © Aberystwyth University 2015</w:t>
                      </w:r>
                    </w:p>
                  </w:txbxContent>
                </v:textbox>
                <w10:wrap anchorx="margin" anchory="margin"/>
              </v:shape>
            </w:pict>
          </mc:Fallback>
        </mc:AlternateContent>
      </w:r>
      <w:r w:rsidR="00573F2E">
        <w:br w:type="page"/>
      </w:r>
    </w:p>
    <w:p w:rsidR="0042752B" w:rsidRDefault="00A44A71" w:rsidP="00F64A04">
      <w:pPr>
        <w:pStyle w:val="UnnumHeading1"/>
      </w:pPr>
      <w:bookmarkStart w:id="0" w:name="_Toc443078318"/>
      <w:r>
        <w:lastRenderedPageBreak/>
        <w:t>CONTENTS</w:t>
      </w:r>
      <w:bookmarkEnd w:id="0"/>
    </w:p>
    <w:p w:rsidR="00545C24"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545C24">
        <w:rPr>
          <w:noProof/>
        </w:rPr>
        <w:t>CONTENTS</w:t>
      </w:r>
      <w:r w:rsidR="00545C24">
        <w:rPr>
          <w:noProof/>
        </w:rPr>
        <w:tab/>
      </w:r>
      <w:r w:rsidR="00545C24">
        <w:rPr>
          <w:noProof/>
        </w:rPr>
        <w:fldChar w:fldCharType="begin"/>
      </w:r>
      <w:r w:rsidR="00545C24">
        <w:rPr>
          <w:noProof/>
        </w:rPr>
        <w:instrText xml:space="preserve"> PAGEREF _Toc443078318 \h </w:instrText>
      </w:r>
      <w:r w:rsidR="00545C24">
        <w:rPr>
          <w:noProof/>
        </w:rPr>
      </w:r>
      <w:r w:rsidR="00545C24">
        <w:rPr>
          <w:noProof/>
        </w:rPr>
        <w:fldChar w:fldCharType="separate"/>
      </w:r>
      <w:r w:rsidR="00545C24">
        <w:rPr>
          <w:noProof/>
        </w:rPr>
        <w:t>2</w:t>
      </w:r>
      <w:r w:rsidR="00545C24">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_Toc443078319 \h </w:instrText>
      </w:r>
      <w:r>
        <w:rPr>
          <w:noProof/>
        </w:rPr>
      </w:r>
      <w:r>
        <w:rPr>
          <w:noProof/>
        </w:rPr>
        <w:fldChar w:fldCharType="separate"/>
      </w:r>
      <w:r>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_Toc443078320 \h </w:instrText>
      </w:r>
      <w:r>
        <w:rPr>
          <w:noProof/>
        </w:rPr>
      </w:r>
      <w:r>
        <w:rPr>
          <w:noProof/>
        </w:rPr>
        <w:fldChar w:fldCharType="separate"/>
      </w:r>
      <w:r>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_Toc443078321 \h </w:instrText>
      </w:r>
      <w:r>
        <w:rPr>
          <w:noProof/>
        </w:rPr>
      </w:r>
      <w:r>
        <w:rPr>
          <w:noProof/>
        </w:rPr>
        <w:fldChar w:fldCharType="separate"/>
      </w:r>
      <w:r>
        <w:rPr>
          <w:noProof/>
        </w:rPr>
        <w:t>3</w:t>
      </w:r>
      <w:r>
        <w:rPr>
          <w:noProof/>
        </w:rPr>
        <w:fldChar w:fldCharType="end"/>
      </w:r>
    </w:p>
    <w:p w:rsidR="00545C24" w:rsidRDefault="00545C24">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_Toc443078322 \h </w:instrText>
      </w:r>
      <w:r>
        <w:rPr>
          <w:noProof/>
        </w:rPr>
      </w:r>
      <w:r>
        <w:rPr>
          <w:noProof/>
        </w:rPr>
        <w:fldChar w:fldCharType="separate"/>
      </w:r>
      <w:r>
        <w:rPr>
          <w:noProof/>
        </w:rPr>
        <w:t>3</w:t>
      </w:r>
      <w:r>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Taskersrv / taskerman testing</w:t>
      </w:r>
      <w:r>
        <w:rPr>
          <w:noProof/>
        </w:rPr>
        <w:tab/>
      </w:r>
      <w:r>
        <w:rPr>
          <w:noProof/>
        </w:rPr>
        <w:fldChar w:fldCharType="begin"/>
      </w:r>
      <w:r>
        <w:rPr>
          <w:noProof/>
        </w:rPr>
        <w:instrText xml:space="preserve"> PAGEREF _Toc443078323 \h </w:instrText>
      </w:r>
      <w:r>
        <w:rPr>
          <w:noProof/>
        </w:rPr>
      </w:r>
      <w:r>
        <w:rPr>
          <w:noProof/>
        </w:rPr>
        <w:fldChar w:fldCharType="separate"/>
      </w:r>
      <w:r>
        <w:rPr>
          <w:noProof/>
        </w:rPr>
        <w:t>4</w:t>
      </w:r>
      <w:r>
        <w:rPr>
          <w:noProof/>
        </w:rPr>
        <w:fldChar w:fldCharType="end"/>
      </w:r>
    </w:p>
    <w:p w:rsidR="00545C24" w:rsidRDefault="00545C24">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Taskercli testing</w:t>
      </w:r>
      <w:r>
        <w:rPr>
          <w:noProof/>
        </w:rPr>
        <w:tab/>
      </w:r>
      <w:r>
        <w:rPr>
          <w:noProof/>
        </w:rPr>
        <w:fldChar w:fldCharType="begin"/>
      </w:r>
      <w:r>
        <w:rPr>
          <w:noProof/>
        </w:rPr>
        <w:instrText xml:space="preserve"> PAGEREF _Toc443078324 \h </w:instrText>
      </w:r>
      <w:r>
        <w:rPr>
          <w:noProof/>
        </w:rPr>
      </w:r>
      <w:r>
        <w:rPr>
          <w:noProof/>
        </w:rPr>
        <w:fldChar w:fldCharType="separate"/>
      </w:r>
      <w:r>
        <w:rPr>
          <w:noProof/>
        </w:rPr>
        <w:t>20</w:t>
      </w:r>
      <w:r>
        <w:rPr>
          <w:noProof/>
        </w:rPr>
        <w:fldChar w:fldCharType="end"/>
      </w:r>
    </w:p>
    <w:p w:rsidR="00545C24" w:rsidRDefault="00545C24">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_Toc443078325 \h </w:instrText>
      </w:r>
      <w:r>
        <w:rPr>
          <w:noProof/>
        </w:rPr>
      </w:r>
      <w:r>
        <w:rPr>
          <w:noProof/>
        </w:rPr>
        <w:fldChar w:fldCharType="separate"/>
      </w:r>
      <w:r>
        <w:rPr>
          <w:noProof/>
        </w:rPr>
        <w:t>31</w:t>
      </w:r>
      <w:r>
        <w:rPr>
          <w:noProof/>
        </w:rPr>
        <w:fldChar w:fldCharType="end"/>
      </w:r>
    </w:p>
    <w:p w:rsidR="00545C24" w:rsidRDefault="00545C24">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_Toc443078326 \h </w:instrText>
      </w:r>
      <w:r>
        <w:rPr>
          <w:noProof/>
        </w:rPr>
      </w:r>
      <w:r>
        <w:rPr>
          <w:noProof/>
        </w:rPr>
        <w:fldChar w:fldCharType="separate"/>
      </w:r>
      <w:r>
        <w:rPr>
          <w:noProof/>
        </w:rPr>
        <w:t>32</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43078319"/>
      <w:r>
        <w:lastRenderedPageBreak/>
        <w:t>Introduction</w:t>
      </w:r>
      <w:bookmarkEnd w:id="1"/>
    </w:p>
    <w:p w:rsidR="003309A1" w:rsidRDefault="00A44A71" w:rsidP="006470D7">
      <w:pPr>
        <w:pStyle w:val="Heading2"/>
      </w:pPr>
      <w:bookmarkStart w:id="2" w:name="_Toc443078320"/>
      <w:r w:rsidRPr="003309A1">
        <w:t>Purpose</w:t>
      </w:r>
      <w:r>
        <w:t xml:space="preserve"> of this </w:t>
      </w:r>
      <w:r w:rsidRPr="00B0738E">
        <w:t>Document</w:t>
      </w:r>
      <w:bookmarkEnd w:id="2"/>
    </w:p>
    <w:p w:rsidR="00932113" w:rsidRDefault="006470D7" w:rsidP="006470D7">
      <w:pPr>
        <w:pStyle w:val="BodyText"/>
      </w:pPr>
      <w:r>
        <w:t>This document contains a testing specification for this project. The software engineering team will use this document to ensure the working system is functionally correct, robust and matches the client’s specification. Tests ensure designs are adhered to and implemented correctly and can identify more bugs within software earlier in development.</w:t>
      </w:r>
    </w:p>
    <w:p w:rsidR="0042752B" w:rsidRDefault="00A44A71" w:rsidP="006470D7">
      <w:pPr>
        <w:pStyle w:val="Heading2"/>
      </w:pPr>
      <w:bookmarkStart w:id="3" w:name="_Toc443078321"/>
      <w:r w:rsidRPr="003309A1">
        <w:t>Scope</w:t>
      </w:r>
      <w:bookmarkEnd w:id="3"/>
    </w:p>
    <w:p w:rsidR="00525A24" w:rsidRDefault="00525A24" w:rsidP="001711E8">
      <w:pPr>
        <w:pStyle w:val="BodyText"/>
      </w:pPr>
      <w:r w:rsidRPr="00525A24">
        <w:t>This document covers t</w:t>
      </w:r>
      <w:r>
        <w:t>he testing specification used during development. The intended readers are the Quality Assurance Manager, Project M</w:t>
      </w:r>
      <w:r w:rsidRPr="00525A24">
        <w:t xml:space="preserve">anager </w:t>
      </w:r>
      <w:r>
        <w:t>L</w:t>
      </w:r>
      <w:r w:rsidRPr="00525A24">
        <w:t>eader</w:t>
      </w:r>
      <w:r>
        <w:t xml:space="preserve"> and all software engineers</w:t>
      </w:r>
      <w:r w:rsidRPr="00525A24">
        <w:t xml:space="preserve">. </w:t>
      </w:r>
      <w:r>
        <w:t>The testing plan and procedures are specified in SE.QA.06</w:t>
      </w:r>
      <w:sdt>
        <w:sdtPr>
          <w:id w:val="475960412"/>
          <w:citation/>
        </w:sdtPr>
        <w:sdtEndPr/>
        <w:sdtContent>
          <w:r>
            <w:fldChar w:fldCharType="begin"/>
          </w:r>
          <w:r>
            <w:instrText xml:space="preserve"> CITATION Har15 \l 2057 </w:instrText>
          </w:r>
          <w:r>
            <w:fldChar w:fldCharType="separate"/>
          </w:r>
          <w:r>
            <w:rPr>
              <w:noProof/>
            </w:rPr>
            <w:t xml:space="preserve"> [1]</w:t>
          </w:r>
          <w:r>
            <w:fldChar w:fldCharType="end"/>
          </w:r>
        </w:sdtContent>
      </w:sdt>
    </w:p>
    <w:p w:rsidR="0042752B" w:rsidRDefault="00A44A71" w:rsidP="003309A1">
      <w:pPr>
        <w:pStyle w:val="Heading2"/>
      </w:pPr>
      <w:bookmarkStart w:id="4" w:name="_Toc443078322"/>
      <w:r>
        <w:t>Objectives</w:t>
      </w:r>
      <w:bookmarkEnd w:id="4"/>
    </w:p>
    <w:p w:rsidR="00932113" w:rsidRDefault="00525A24" w:rsidP="0002215E">
      <w:pPr>
        <w:pStyle w:val="BodyText"/>
      </w:pPr>
      <w:r>
        <w:t>By the end of this document the reader should be informed of the nature of the tests and the methodology of testing. They should also be able to clearly identify the functional requirement</w:t>
      </w:r>
      <w:sdt>
        <w:sdtPr>
          <w:id w:val="-1953161268"/>
          <w:citation/>
        </w:sdtPr>
        <w:sdtEndPr/>
        <w:sdtContent>
          <w:r w:rsidR="0042752B">
            <w:fldChar w:fldCharType="begin"/>
          </w:r>
          <w:r w:rsidR="0042752B">
            <w:instrText xml:space="preserve"> CITATION Har154 \l 2057 </w:instrText>
          </w:r>
          <w:r w:rsidR="0042752B">
            <w:fldChar w:fldCharType="separate"/>
          </w:r>
          <w:r w:rsidR="0042752B">
            <w:rPr>
              <w:noProof/>
            </w:rPr>
            <w:t xml:space="preserve"> [2]</w:t>
          </w:r>
          <w:r w:rsidR="0042752B">
            <w:fldChar w:fldCharType="end"/>
          </w:r>
        </w:sdtContent>
      </w:sdt>
      <w:r>
        <w:t xml:space="preserve"> being tested, the purpose of that test and the expected outcome. </w:t>
      </w:r>
    </w:p>
    <w:p w:rsidR="00525A24" w:rsidRDefault="00525A24">
      <w:pPr>
        <w:rPr>
          <w:rFonts w:ascii="Helvetica" w:hAnsi="Helvetica"/>
          <w:b/>
          <w:caps/>
          <w:kern w:val="28"/>
          <w:sz w:val="28"/>
        </w:rPr>
      </w:pPr>
      <w:r>
        <w:br w:type="page"/>
      </w:r>
    </w:p>
    <w:p w:rsidR="0042752B" w:rsidRDefault="00525A24" w:rsidP="0042752B">
      <w:pPr>
        <w:pStyle w:val="Heading1"/>
      </w:pPr>
      <w:bookmarkStart w:id="5" w:name="_Toc443078323"/>
      <w:r>
        <w:lastRenderedPageBreak/>
        <w:t>Taskersrv / taskerman testing</w:t>
      </w:r>
      <w:bookmarkEnd w:id="5"/>
    </w:p>
    <w:tbl>
      <w:tblPr>
        <w:tblStyle w:val="GridTable41"/>
        <w:tblW w:w="0" w:type="auto"/>
        <w:tblLayout w:type="fixed"/>
        <w:tblLook w:val="04A0" w:firstRow="1" w:lastRow="0" w:firstColumn="1" w:lastColumn="0" w:noHBand="0" w:noVBand="1"/>
      </w:tblPr>
      <w:tblGrid>
        <w:gridCol w:w="846"/>
        <w:gridCol w:w="850"/>
        <w:gridCol w:w="1874"/>
        <w:gridCol w:w="2970"/>
        <w:gridCol w:w="1293"/>
        <w:gridCol w:w="118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Pr="008E3A86" w:rsidRDefault="0042752B" w:rsidP="0042752B">
            <w:r>
              <w:t>Test Ref</w:t>
            </w:r>
          </w:p>
        </w:tc>
        <w:tc>
          <w:tcPr>
            <w:tcW w:w="85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Req being tested</w:t>
            </w:r>
          </w:p>
        </w:tc>
        <w:tc>
          <w:tcPr>
            <w:tcW w:w="1874"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97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Output</w:t>
            </w:r>
          </w:p>
        </w:tc>
        <w:tc>
          <w:tcPr>
            <w:tcW w:w="118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C60F6D" w:rsidTr="007D7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6"/>
          </w:tcPr>
          <w:p w:rsidR="00C60F6D" w:rsidRPr="008E3A86" w:rsidRDefault="00C60F6D" w:rsidP="0042752B">
            <w:r>
              <w:t>Please note that all TaskerMAN tests are to be carried out in both Firefox and Chrome browsers</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TS1</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email address and click on login button</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an email address</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TS2</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address “antibones123” and click on login button</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valid email address</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TS3</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“abcde</w:t>
            </w:r>
            <w:r w:rsidRPr="00DD0D1A">
              <w:t>123@</w:t>
            </w:r>
            <w:r>
              <w:t>example.co.</w:t>
            </w:r>
            <w:r w:rsidRPr="00DD0D1A">
              <w:t>uk</w:t>
            </w:r>
            <w:r>
              <w:t>” and click on login button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the email is not recognised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0678E4"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678E4" w:rsidRDefault="005975C5" w:rsidP="0042752B">
            <w:r>
              <w:t>TS4</w:t>
            </w:r>
          </w:p>
        </w:tc>
        <w:tc>
          <w:tcPr>
            <w:tcW w:w="850" w:type="dxa"/>
          </w:tcPr>
          <w:p w:rsidR="000678E4" w:rsidRDefault="006D6D0D"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Logging into the system</w:t>
            </w:r>
          </w:p>
        </w:tc>
        <w:tc>
          <w:tcPr>
            <w:tcW w:w="2970"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Enter email address “</w:t>
            </w:r>
            <w:r w:rsidRPr="000678E4">
              <w:t>jec17@aber.ac.uk</w:t>
            </w:r>
            <w:r>
              <w:t>”</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And click on the login button</w:t>
            </w:r>
          </w:p>
        </w:tc>
        <w:tc>
          <w:tcPr>
            <w:tcW w:w="1293"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User is told that the login was un-successful</w:t>
            </w:r>
          </w:p>
        </w:tc>
        <w:tc>
          <w:tcPr>
            <w:tcW w:w="1183" w:type="dxa"/>
          </w:tcPr>
          <w:p w:rsidR="000678E4" w:rsidRDefault="00BB1CEF"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5975C5" w:rsidP="0042752B">
            <w:r>
              <w:t>TS5</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“mac81@example.co.uk”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(Test data has already been input into the database and so valid emails already exist)</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C60F6D"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Default="005975C5" w:rsidP="0042752B">
            <w:r>
              <w:t>TS6</w:t>
            </w:r>
          </w:p>
        </w:tc>
        <w:tc>
          <w:tcPr>
            <w:tcW w:w="850"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 xml:space="preserve">Add new user </w:t>
            </w:r>
          </w:p>
        </w:tc>
        <w:tc>
          <w:tcPr>
            <w:tcW w:w="297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On the main menu click on add button</w:t>
            </w:r>
            <w:r>
              <w:br/>
              <w:t>Do not enter an email, first name or last name</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‘Is manager?’ as default</w:t>
            </w:r>
            <w:r>
              <w:br/>
              <w:t>Click on submit button</w:t>
            </w:r>
          </w:p>
        </w:tc>
        <w:tc>
          <w:tcPr>
            <w:tcW w:w="1293"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User is told to enter an email</w:t>
            </w:r>
          </w:p>
        </w:tc>
        <w:tc>
          <w:tcPr>
            <w:tcW w:w="1183"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Email is rejected</w:t>
            </w:r>
          </w:p>
        </w:tc>
      </w:tr>
      <w:tr w:rsidR="00C60F6D" w:rsidTr="0042752B">
        <w:tc>
          <w:tcPr>
            <w:cnfStyle w:val="001000000000" w:firstRow="0" w:lastRow="0" w:firstColumn="1" w:lastColumn="0" w:oddVBand="0" w:evenVBand="0" w:oddHBand="0" w:evenHBand="0" w:firstRowFirstColumn="0" w:firstRowLastColumn="0" w:lastRowFirstColumn="0" w:lastRowLastColumn="0"/>
            <w:tcW w:w="846" w:type="dxa"/>
          </w:tcPr>
          <w:p w:rsidR="00C60F6D" w:rsidRDefault="005975C5" w:rsidP="00C60F6D">
            <w:r>
              <w:t>TS7</w:t>
            </w:r>
          </w:p>
        </w:tc>
        <w:tc>
          <w:tcPr>
            <w:tcW w:w="85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Add new user</w:t>
            </w:r>
          </w:p>
        </w:tc>
        <w:tc>
          <w:tcPr>
            <w:tcW w:w="297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On the main menu click on add button</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Enter email “johnsmith@example.com”</w:t>
            </w:r>
            <w:r>
              <w:br/>
              <w:t>Do not enter a first name, last name, leave ‘Is manager?’ as default and click on Submit button</w:t>
            </w:r>
          </w:p>
        </w:tc>
        <w:tc>
          <w:tcPr>
            <w:tcW w:w="129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to enter a first name</w:t>
            </w:r>
          </w:p>
        </w:tc>
        <w:tc>
          <w:tcPr>
            <w:tcW w:w="118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First name is rejected</w:t>
            </w:r>
          </w:p>
        </w:tc>
      </w:tr>
      <w:tr w:rsidR="00C60F6D"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8E3A86" w:rsidRDefault="00C60F6D" w:rsidP="00C60F6D">
            <w:r>
              <w:t>TS</w:t>
            </w:r>
            <w:r w:rsidR="005975C5">
              <w:t>8</w:t>
            </w:r>
          </w:p>
        </w:tc>
        <w:tc>
          <w:tcPr>
            <w:tcW w:w="85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user</w:t>
            </w:r>
          </w:p>
        </w:tc>
        <w:tc>
          <w:tcPr>
            <w:tcW w:w="2970"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Email “johnsmith@example.com”</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First name “John Smith”</w:t>
            </w:r>
            <w:r>
              <w:br/>
              <w:t>Do not enter a last name, leave ‘Is manager?’ as default and click on Submit button</w:t>
            </w:r>
          </w:p>
        </w:tc>
        <w:tc>
          <w:tcPr>
            <w:tcW w:w="129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to enter a last name</w:t>
            </w:r>
          </w:p>
        </w:tc>
        <w:tc>
          <w:tcPr>
            <w:tcW w:w="118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Last name is rejected</w:t>
            </w:r>
          </w:p>
        </w:tc>
      </w:tr>
    </w:tbl>
    <w:p w:rsidR="0042752B" w:rsidRDefault="0042752B" w:rsidP="0042752B"/>
    <w:tbl>
      <w:tblPr>
        <w:tblStyle w:val="GridTable41"/>
        <w:tblW w:w="0" w:type="auto"/>
        <w:tblLook w:val="04A0" w:firstRow="1" w:lastRow="0" w:firstColumn="1" w:lastColumn="0" w:noHBand="0" w:noVBand="1"/>
      </w:tblPr>
      <w:tblGrid>
        <w:gridCol w:w="1007"/>
        <w:gridCol w:w="1088"/>
        <w:gridCol w:w="1454"/>
        <w:gridCol w:w="2905"/>
        <w:gridCol w:w="1264"/>
        <w:gridCol w:w="1299"/>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Pr="009A6207" w:rsidRDefault="0042752B" w:rsidP="0042752B">
            <w:r w:rsidRPr="009A6207">
              <w:lastRenderedPageBreak/>
              <w:t>Test Ref</w:t>
            </w:r>
          </w:p>
        </w:tc>
        <w:tc>
          <w:tcPr>
            <w:tcW w:w="108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45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905"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26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299"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TS9</w:t>
            </w:r>
          </w:p>
        </w:tc>
        <w:tc>
          <w:tcPr>
            <w:tcW w:w="108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(Relevant for later test)</w:t>
            </w:r>
          </w:p>
        </w:tc>
        <w:tc>
          <w:tcPr>
            <w:tcW w:w="2905"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first name “Maurice”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last name “Corriette”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email “abc123@example.co.uk”</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299"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TS10</w:t>
            </w:r>
          </w:p>
        </w:tc>
        <w:tc>
          <w:tcPr>
            <w:tcW w:w="108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user(Relevant for later test)</w:t>
            </w:r>
          </w:p>
        </w:tc>
        <w:tc>
          <w:tcPr>
            <w:tcW w:w="2905"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first name “Qi”</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last name “XI”</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Enter email </w:t>
            </w:r>
            <w:r w:rsidRPr="00C60F6D">
              <w:t>Qi123@example.co.uk</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299"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User is added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TS11</w:t>
            </w:r>
          </w:p>
        </w:tc>
        <w:tc>
          <w:tcPr>
            <w:tcW w:w="108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user(Relevant for later test)</w:t>
            </w:r>
          </w:p>
        </w:tc>
        <w:tc>
          <w:tcPr>
            <w:tcW w:w="2905"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first name “Josh”</w:t>
            </w:r>
            <w:r>
              <w:br/>
              <w:t>Enter last name “Doyle”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6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299"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c>
          <w:tcPr>
            <w:cnfStyle w:val="001000000000" w:firstRow="0" w:lastRow="0" w:firstColumn="1" w:lastColumn="0" w:oddVBand="0" w:evenVBand="0" w:oddHBand="0" w:evenHBand="0" w:firstRowFirstColumn="0" w:firstRowLastColumn="0" w:lastRowFirstColumn="0" w:lastRowLastColumn="0"/>
            <w:tcW w:w="1007" w:type="dxa"/>
          </w:tcPr>
          <w:p w:rsidR="0032288B" w:rsidRDefault="0032288B" w:rsidP="0032288B">
            <w:r>
              <w:t>TS12</w:t>
            </w:r>
          </w:p>
        </w:tc>
        <w:tc>
          <w:tcPr>
            <w:tcW w:w="1088" w:type="dxa"/>
          </w:tcPr>
          <w:p w:rsidR="0032288B" w:rsidRDefault="006D6D0D" w:rsidP="0032288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user(Relevant for later test</w:t>
            </w:r>
          </w:p>
        </w:tc>
        <w:tc>
          <w:tcPr>
            <w:tcW w:w="2905"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first name “Oliver”</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last name “Earl”</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Enter email </w:t>
            </w:r>
            <w:r w:rsidRPr="00C60F6D">
              <w:t>ole123@example.co.uk</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299" w:type="dxa"/>
          </w:tcPr>
          <w:p w:rsidR="0032288B" w:rsidRPr="00C60F6D" w:rsidRDefault="0032288B" w:rsidP="0032288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is added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42752B" w:rsidP="0042752B">
            <w:r>
              <w:t>TS1</w:t>
            </w:r>
            <w:r w:rsidR="005975C5">
              <w:t>3</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C60F6D" w:rsidP="00C60F6D">
            <w:pPr>
              <w:cnfStyle w:val="000000100000" w:firstRow="0" w:lastRow="0" w:firstColumn="0" w:lastColumn="0" w:oddVBand="0" w:evenVBand="0" w:oddHBand="1" w:evenHBand="0" w:firstRowFirstColumn="0" w:firstRowLastColumn="0" w:lastRowFirstColumn="0" w:lastRowLastColumn="0"/>
            </w:pPr>
            <w:r>
              <w:t xml:space="preserve">Add new </w:t>
            </w:r>
            <w:r w:rsidR="0042752B">
              <w:t xml:space="preserve"> </w:t>
            </w:r>
            <w:r>
              <w:t>user</w:t>
            </w:r>
          </w:p>
        </w:tc>
        <w:tc>
          <w:tcPr>
            <w:tcW w:w="290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“M”</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Enter last name “Tom”</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“abc123@example.ac.uk”</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User is told that </w:t>
            </w:r>
            <w:r w:rsidR="00C60F6D">
              <w:t>First name is too small</w:t>
            </w:r>
          </w:p>
        </w:tc>
        <w:tc>
          <w:tcPr>
            <w:tcW w:w="1299"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t>First n</w:t>
            </w:r>
            <w:r w:rsidR="0042752B">
              <w:t>ame is rejected</w:t>
            </w:r>
          </w:p>
        </w:tc>
      </w:tr>
      <w:tr w:rsidR="00C60F6D" w:rsidTr="0032288B">
        <w:tc>
          <w:tcPr>
            <w:cnfStyle w:val="001000000000" w:firstRow="0" w:lastRow="0" w:firstColumn="1" w:lastColumn="0" w:oddVBand="0" w:evenVBand="0" w:oddHBand="0" w:evenHBand="0" w:firstRowFirstColumn="0" w:firstRowLastColumn="0" w:lastRowFirstColumn="0" w:lastRowLastColumn="0"/>
            <w:tcW w:w="1007" w:type="dxa"/>
          </w:tcPr>
          <w:p w:rsidR="00C60F6D" w:rsidRDefault="005975C5" w:rsidP="0042752B">
            <w:r>
              <w:t>TS14</w:t>
            </w:r>
          </w:p>
        </w:tc>
        <w:tc>
          <w:tcPr>
            <w:tcW w:w="1088" w:type="dxa"/>
          </w:tcPr>
          <w:p w:rsidR="00C60F6D" w:rsidRDefault="006D6D0D" w:rsidP="0042752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Add new user</w:t>
            </w:r>
          </w:p>
        </w:tc>
        <w:tc>
          <w:tcPr>
            <w:tcW w:w="2905"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name “Ma”</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last name “T”</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email “abc123@example.ac.uk”</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User is told that last name is too small</w:t>
            </w:r>
          </w:p>
        </w:tc>
        <w:tc>
          <w:tcPr>
            <w:tcW w:w="1299"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Last name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5975C5" w:rsidP="0042752B">
            <w:r>
              <w:t>TS15</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Add new </w:t>
            </w:r>
            <w:r w:rsidR="00C60F6D">
              <w:t>user</w:t>
            </w:r>
          </w:p>
        </w:tc>
        <w:tc>
          <w:tcPr>
            <w:tcW w:w="290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“Maurice$£%^”</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Enter last name “Hardy”</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“Maurice@example.co.uk”</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User is told that </w:t>
            </w:r>
            <w:r w:rsidR="00C60F6D">
              <w:t xml:space="preserve">first </w:t>
            </w:r>
            <w:r>
              <w:t xml:space="preserve">name </w:t>
            </w:r>
            <w:r w:rsidR="00C60F6D">
              <w:t>has invalid characters</w:t>
            </w:r>
          </w:p>
        </w:tc>
        <w:tc>
          <w:tcPr>
            <w:tcW w:w="1299"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t>First n</w:t>
            </w:r>
            <w:r w:rsidR="0042752B">
              <w:t>ame is rejected</w:t>
            </w:r>
          </w:p>
        </w:tc>
      </w:tr>
      <w:tr w:rsidR="00C60F6D" w:rsidTr="0032288B">
        <w:tc>
          <w:tcPr>
            <w:cnfStyle w:val="001000000000" w:firstRow="0" w:lastRow="0" w:firstColumn="1" w:lastColumn="0" w:oddVBand="0" w:evenVBand="0" w:oddHBand="0" w:evenHBand="0" w:firstRowFirstColumn="0" w:firstRowLastColumn="0" w:lastRowFirstColumn="0" w:lastRowLastColumn="0"/>
            <w:tcW w:w="1007" w:type="dxa"/>
          </w:tcPr>
          <w:p w:rsidR="00C60F6D" w:rsidRDefault="005975C5" w:rsidP="0042752B">
            <w:r>
              <w:t>TS16</w:t>
            </w:r>
          </w:p>
        </w:tc>
        <w:tc>
          <w:tcPr>
            <w:tcW w:w="1088" w:type="dxa"/>
          </w:tcPr>
          <w:p w:rsidR="00C60F6D" w:rsidRDefault="006D6D0D" w:rsidP="0042752B">
            <w:pPr>
              <w:cnfStyle w:val="000000000000" w:firstRow="0" w:lastRow="0" w:firstColumn="0" w:lastColumn="0" w:oddVBand="0" w:evenVBand="0" w:oddHBand="0" w:evenHBand="0" w:firstRowFirstColumn="0" w:firstRowLastColumn="0" w:lastRowFirstColumn="0" w:lastRowLastColumn="0"/>
            </w:pPr>
            <w:r>
              <w:t>FR3</w:t>
            </w:r>
          </w:p>
        </w:tc>
        <w:tc>
          <w:tcPr>
            <w:tcW w:w="1454" w:type="dxa"/>
          </w:tcPr>
          <w:p w:rsidR="00C60F6D" w:rsidRDefault="006D6D0D" w:rsidP="00C60F6D">
            <w:pPr>
              <w:cnfStyle w:val="000000000000" w:firstRow="0" w:lastRow="0" w:firstColumn="0" w:lastColumn="0" w:oddVBand="0" w:evenVBand="0" w:oddHBand="0" w:evenHBand="0" w:firstRowFirstColumn="0" w:firstRowLastColumn="0" w:lastRowFirstColumn="0" w:lastRowLastColumn="0"/>
            </w:pPr>
            <w:r>
              <w:t>Add new user</w:t>
            </w:r>
          </w:p>
        </w:tc>
        <w:tc>
          <w:tcPr>
            <w:tcW w:w="2905"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first name “Maurice”</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last name “%$^”</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Enter email “abc123@example.ac.uk”</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264"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that last name has invalid characters</w:t>
            </w:r>
          </w:p>
        </w:tc>
        <w:tc>
          <w:tcPr>
            <w:tcW w:w="1299"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 xml:space="preserve">Last name is rejected </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 w:type="dxa"/>
          </w:tcPr>
          <w:p w:rsidR="0042752B" w:rsidRDefault="005975C5" w:rsidP="0042752B">
            <w:r>
              <w:t>TS17</w:t>
            </w:r>
          </w:p>
        </w:tc>
        <w:tc>
          <w:tcPr>
            <w:tcW w:w="10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454" w:type="dxa"/>
          </w:tcPr>
          <w:p w:rsidR="0042752B" w:rsidRDefault="0042752B" w:rsidP="00C60F6D">
            <w:pPr>
              <w:cnfStyle w:val="000000100000" w:firstRow="0" w:lastRow="0" w:firstColumn="0" w:lastColumn="0" w:oddVBand="0" w:evenVBand="0" w:oddHBand="1" w:evenHBand="0" w:firstRowFirstColumn="0" w:firstRowLastColumn="0" w:lastRowFirstColumn="0" w:lastRowLastColumn="0"/>
            </w:pPr>
            <w:r>
              <w:t xml:space="preserve">Add new </w:t>
            </w:r>
            <w:r w:rsidR="00C60F6D">
              <w:t>user</w:t>
            </w:r>
          </w:p>
        </w:tc>
        <w:tc>
          <w:tcPr>
            <w:tcW w:w="2905" w:type="dxa"/>
          </w:tcPr>
          <w:p w:rsidR="00C60F6D"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w:t>
            </w:r>
            <w:r w:rsidR="00C60F6D">
              <w:t xml:space="preserve">first </w:t>
            </w:r>
            <w:r>
              <w:t>name “</w:t>
            </w:r>
            <w:proofErr w:type="spellStart"/>
            <w:r>
              <w:t>abc</w:t>
            </w:r>
            <w:proofErr w:type="spellEnd"/>
            <w:r>
              <w:t>”</w:t>
            </w:r>
          </w:p>
          <w:p w:rsidR="0042752B" w:rsidRDefault="00C60F6D" w:rsidP="0042752B">
            <w:pPr>
              <w:cnfStyle w:val="000000100000" w:firstRow="0" w:lastRow="0" w:firstColumn="0" w:lastColumn="0" w:oddVBand="0" w:evenVBand="0" w:oddHBand="1" w:evenHBand="0" w:firstRowFirstColumn="0" w:firstRowLastColumn="0" w:lastRowFirstColumn="0" w:lastRowLastColumn="0"/>
            </w:pPr>
            <w:r>
              <w:t>Enter last name “</w:t>
            </w:r>
            <w:proofErr w:type="spellStart"/>
            <w:r>
              <w:t>cba</w:t>
            </w:r>
            <w:proofErr w:type="spellEnd"/>
            <w:r>
              <w:t>”</w:t>
            </w:r>
            <w:r w:rsidR="0042752B">
              <w:br/>
              <w:t>Enter email “abc123”</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2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29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Email is rejected</w:t>
            </w:r>
          </w:p>
        </w:tc>
      </w:tr>
    </w:tbl>
    <w:p w:rsidR="0042752B" w:rsidRDefault="0042752B" w:rsidP="0042752B"/>
    <w:p w:rsidR="0042752B" w:rsidRDefault="0042752B" w:rsidP="0042752B"/>
    <w:p w:rsidR="0042752B" w:rsidRDefault="0042752B" w:rsidP="0042752B"/>
    <w:p w:rsidR="0042752B" w:rsidRDefault="0042752B" w:rsidP="0042752B"/>
    <w:p w:rsidR="00C60F6D" w:rsidRDefault="00C60F6D" w:rsidP="0042752B"/>
    <w:tbl>
      <w:tblPr>
        <w:tblStyle w:val="GridTable41"/>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2752B" w:rsidRPr="009A6207" w:rsidRDefault="0042752B" w:rsidP="0042752B">
            <w:r w:rsidRPr="009A6207">
              <w:lastRenderedPageBreak/>
              <w:t>Test Ref</w:t>
            </w:r>
          </w:p>
        </w:tc>
        <w:tc>
          <w:tcPr>
            <w:tcW w:w="141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TS18</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Add new user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Enter first name “Josh”</w:t>
            </w:r>
            <w:r>
              <w:br/>
              <w:t>Enter Last name “Doyle”</w:t>
            </w:r>
          </w:p>
          <w:p w:rsidR="0032288B" w:rsidRDefault="0032288B">
            <w:pPr>
              <w:cnfStyle w:val="000000100000" w:firstRow="0" w:lastRow="0" w:firstColumn="0" w:lastColumn="0" w:oddVBand="0" w:evenVBand="0" w:oddHBand="1" w:evenHBand="0" w:firstRowFirstColumn="0" w:firstRowLastColumn="0" w:lastRowFirstColumn="0" w:lastRowLastColumn="0"/>
            </w:pPr>
            <w:r>
              <w:t>Enter email “Josh123@example.co.uk”</w:t>
            </w:r>
          </w:p>
          <w:p w:rsidR="0032288B" w:rsidRDefault="0032288B">
            <w:pPr>
              <w:cnfStyle w:val="000000100000" w:firstRow="0" w:lastRow="0" w:firstColumn="0" w:lastColumn="0" w:oddVBand="0" w:evenVBand="0" w:oddHBand="1" w:evenHBand="0" w:firstRowFirstColumn="0" w:firstRowLastColumn="0" w:lastRowFirstColumn="0" w:lastRowLastColumn="0"/>
            </w:pPr>
            <w:r>
              <w:t>leave ‘Is manager?’ as default</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added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TS19</w:t>
            </w:r>
          </w:p>
        </w:tc>
        <w:tc>
          <w:tcPr>
            <w:tcW w:w="1418"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Add new user</w:t>
            </w: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Enter first name “Mark”</w:t>
            </w:r>
          </w:p>
          <w:p w:rsidR="0032288B" w:rsidRDefault="0032288B">
            <w:pPr>
              <w:cnfStyle w:val="000000000000" w:firstRow="0" w:lastRow="0" w:firstColumn="0" w:lastColumn="0" w:oddVBand="0" w:evenVBand="0" w:oddHBand="0" w:evenHBand="0" w:firstRowFirstColumn="0" w:firstRowLastColumn="0" w:lastRowFirstColumn="0" w:lastRowLastColumn="0"/>
            </w:pPr>
            <w:r>
              <w:t>Enter last name “Doyle”</w:t>
            </w:r>
          </w:p>
          <w:p w:rsidR="0032288B" w:rsidRDefault="0032288B">
            <w:pPr>
              <w:cnfStyle w:val="000000000000" w:firstRow="0" w:lastRow="0" w:firstColumn="0" w:lastColumn="0" w:oddVBand="0" w:evenVBand="0" w:oddHBand="0" w:evenHBand="0" w:firstRowFirstColumn="0" w:firstRowLastColumn="0" w:lastRowFirstColumn="0" w:lastRowLastColumn="0"/>
            </w:pPr>
            <w:r>
              <w:t>Enter email “Doyle123@example.co.uk”</w:t>
            </w:r>
          </w:p>
          <w:p w:rsidR="0032288B" w:rsidRDefault="0032288B">
            <w:pPr>
              <w:cnfStyle w:val="000000000000" w:firstRow="0" w:lastRow="0" w:firstColumn="0" w:lastColumn="0" w:oddVBand="0" w:evenVBand="0" w:oddHBand="0" w:evenHBand="0" w:firstRowFirstColumn="0" w:firstRowLastColumn="0" w:lastRowFirstColumn="0" w:lastRowLastColumn="0"/>
            </w:pPr>
            <w:r>
              <w:t>leave ‘Is manager?’ as default</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a member with that email already exists</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Email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TS20</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user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existing user “Maurice Corriette”</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blank</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to enter a First name</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TS21</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 xml:space="preserve">Edit user </w:t>
            </w: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Edit existing user “Maurice Corriette”</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blank</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to enter a Last name</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TS22</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 xml:space="preserve">Edit existing user “Maurice Corriette” </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“M”</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that first name is too small</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 xml:space="preserve">Change is rejected </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TS23</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32288B" w:rsidRDefault="0032288B">
            <w:pPr>
              <w:cnfStyle w:val="000000000000" w:firstRow="0" w:lastRow="0" w:firstColumn="0" w:lastColumn="0" w:oddVBand="0" w:evenVBand="0" w:oddHBand="0" w:evenHBand="0" w:firstRowFirstColumn="0" w:firstRowLastColumn="0" w:lastRowFirstColumn="0" w:lastRowLastColumn="0"/>
            </w:pP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Edit existing user “Maurice Corriette”</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“C”</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Last name is too small</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TS24</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existing user “Maurice Corriette”</w:t>
            </w:r>
          </w:p>
          <w:p w:rsidR="0032288B" w:rsidRDefault="0032288B">
            <w:pPr>
              <w:cnfStyle w:val="000000100000" w:firstRow="0" w:lastRow="0" w:firstColumn="0" w:lastColumn="0" w:oddVBand="0" w:evenVBand="0" w:oddHBand="1" w:evenHBand="0" w:firstRowFirstColumn="0" w:firstRowLastColumn="0" w:lastRowFirstColumn="0" w:lastRowLastColumn="0"/>
            </w:pPr>
            <w:r>
              <w:t>Change first name to “Maurice£$%”</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User is told that first name has invalid characters</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TS25</w:t>
            </w:r>
          </w:p>
        </w:tc>
        <w:tc>
          <w:tcPr>
            <w:tcW w:w="1418" w:type="dxa"/>
          </w:tcPr>
          <w:p w:rsidR="0032288B" w:rsidRDefault="006D6D0D">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32288B" w:rsidRDefault="0032288B">
            <w:pPr>
              <w:cnfStyle w:val="000000000000" w:firstRow="0" w:lastRow="0" w:firstColumn="0" w:lastColumn="0" w:oddVBand="0" w:evenVBand="0" w:oddHBand="0" w:evenHBand="0" w:firstRowFirstColumn="0" w:firstRowLastColumn="0" w:lastRowFirstColumn="0" w:lastRowLastColumn="0"/>
            </w:pPr>
          </w:p>
        </w:tc>
        <w:tc>
          <w:tcPr>
            <w:tcW w:w="2251"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Edit existing user “Maurice Corriette”</w:t>
            </w:r>
          </w:p>
          <w:p w:rsidR="0032288B" w:rsidRDefault="0032288B">
            <w:pPr>
              <w:cnfStyle w:val="000000000000" w:firstRow="0" w:lastRow="0" w:firstColumn="0" w:lastColumn="0" w:oddVBand="0" w:evenVBand="0" w:oddHBand="0" w:evenHBand="0" w:firstRowFirstColumn="0" w:firstRowLastColumn="0" w:lastRowFirstColumn="0" w:lastRowLastColumn="0"/>
            </w:pPr>
            <w:r>
              <w:t>Change last name to “Corriette£$%”</w:t>
            </w:r>
          </w:p>
        </w:tc>
        <w:tc>
          <w:tcPr>
            <w:tcW w:w="1376" w:type="dxa"/>
            <w:gridSpan w:val="2"/>
            <w:hideMark/>
          </w:tcPr>
          <w:p w:rsidR="0032288B" w:rsidRDefault="0032288B">
            <w:pPr>
              <w:cnfStyle w:val="000000000000" w:firstRow="0" w:lastRow="0" w:firstColumn="0" w:lastColumn="0" w:oddVBand="0" w:evenVBand="0" w:oddHBand="0" w:evenHBand="0" w:firstRowFirstColumn="0" w:firstRowLastColumn="0" w:lastRowFirstColumn="0" w:lastRowLastColumn="0"/>
            </w:pPr>
            <w:r>
              <w:t>User is told that Last name has invalid characters</w:t>
            </w:r>
          </w:p>
        </w:tc>
        <w:tc>
          <w:tcPr>
            <w:tcW w:w="1366" w:type="dxa"/>
            <w:hideMark/>
          </w:tcPr>
          <w:p w:rsidR="0032288B" w:rsidRDefault="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hideMark/>
          </w:tcPr>
          <w:p w:rsidR="0032288B" w:rsidRDefault="0032288B">
            <w:r>
              <w:t>TS26</w:t>
            </w:r>
          </w:p>
        </w:tc>
        <w:tc>
          <w:tcPr>
            <w:tcW w:w="1418"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Edit Existing user “Maurice Corriette”</w:t>
            </w:r>
          </w:p>
          <w:p w:rsidR="0032288B" w:rsidRDefault="0032288B">
            <w:pPr>
              <w:cnfStyle w:val="000000100000" w:firstRow="0" w:lastRow="0" w:firstColumn="0" w:lastColumn="0" w:oddVBand="0" w:evenVBand="0" w:oddHBand="1" w:evenHBand="0" w:firstRowFirstColumn="0" w:firstRowLastColumn="0" w:lastRowFirstColumn="0" w:lastRowLastColumn="0"/>
            </w:pPr>
            <w:r>
              <w:t>Change last name to “Jordan Corriette”</w:t>
            </w:r>
          </w:p>
        </w:tc>
        <w:tc>
          <w:tcPr>
            <w:tcW w:w="1376" w:type="dxa"/>
            <w:gridSpan w:val="2"/>
            <w:hideMark/>
          </w:tcPr>
          <w:p w:rsidR="0032288B" w:rsidRDefault="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hideMark/>
          </w:tcPr>
          <w:p w:rsidR="0032288B" w:rsidRDefault="0032288B">
            <w:pPr>
              <w:cnfStyle w:val="000000100000" w:firstRow="0" w:lastRow="0" w:firstColumn="0" w:lastColumn="0" w:oddVBand="0" w:evenVBand="0" w:oddHBand="1" w:evenHBand="0" w:firstRowFirstColumn="0" w:firstRowLastColumn="0" w:lastRowFirstColumn="0" w:lastRowLastColumn="0"/>
            </w:pPr>
            <w:r>
              <w:t>Change is successful</w:t>
            </w:r>
          </w:p>
        </w:tc>
      </w:tr>
    </w:tbl>
    <w:p w:rsidR="0032288B" w:rsidRDefault="0032288B"/>
    <w:tbl>
      <w:tblPr>
        <w:tblStyle w:val="GridTable41"/>
        <w:tblW w:w="9016" w:type="dxa"/>
        <w:tblLayout w:type="fixed"/>
        <w:tblLook w:val="04A0" w:firstRow="1" w:lastRow="0" w:firstColumn="1" w:lastColumn="0" w:noHBand="0" w:noVBand="1"/>
      </w:tblPr>
      <w:tblGrid>
        <w:gridCol w:w="1271"/>
        <w:gridCol w:w="1418"/>
        <w:gridCol w:w="1334"/>
        <w:gridCol w:w="2251"/>
        <w:gridCol w:w="1376"/>
        <w:gridCol w:w="1366"/>
      </w:tblGrid>
      <w:tr w:rsidR="0032288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Pr="009A6207" w:rsidRDefault="0032288B" w:rsidP="0032288B">
            <w:r w:rsidRPr="009A6207">
              <w:lastRenderedPageBreak/>
              <w:t>Test Ref</w:t>
            </w:r>
          </w:p>
        </w:tc>
        <w:tc>
          <w:tcPr>
            <w:tcW w:w="1418"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334"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251"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Output</w:t>
            </w:r>
          </w:p>
        </w:tc>
        <w:tc>
          <w:tcPr>
            <w:tcW w:w="1366" w:type="dxa"/>
          </w:tcPr>
          <w:p w:rsidR="0032288B" w:rsidRPr="009A6207" w:rsidRDefault="0032288B" w:rsidP="0032288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TS27</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email to “abc123”</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is rejected</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TS28</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Edit team member</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Edit existing member “Maurice Jordan Corriette”</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Change email to “Doyle123@example.co.uk”</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User is told that that a member with that email already exists</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Change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TS39</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email to “mac81@aber.ac.uk”</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Change Is successful</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TS30</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FR3</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Delete team member</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Delete Existing member “Qi XI”</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Input accepted</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Deletion is successful</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TS31</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FR3</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Delete team member</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Delete existing member “John”</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that member does not exist</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Deletion un-successful</w:t>
            </w:r>
          </w:p>
        </w:tc>
      </w:tr>
      <w:tr w:rsidR="0032288B" w:rsidTr="0032288B">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TS32</w:t>
            </w:r>
          </w:p>
        </w:tc>
        <w:tc>
          <w:tcPr>
            <w:tcW w:w="1418"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FR4</w:t>
            </w:r>
          </w:p>
        </w:tc>
        <w:tc>
          <w:tcPr>
            <w:tcW w:w="1334"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Add new task</w:t>
            </w:r>
          </w:p>
        </w:tc>
        <w:tc>
          <w:tcPr>
            <w:tcW w:w="2251"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Do not enter task name</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Allocated user </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“Josh Doyle”</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start date “10/11/15</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Enter end date “20/11/15”</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Leave status as default ‘allocated’</w:t>
            </w:r>
          </w:p>
          <w:p w:rsidR="0032288B" w:rsidRDefault="0032288B" w:rsidP="0032288B">
            <w:pPr>
              <w:cnfStyle w:val="000000000000" w:firstRow="0" w:lastRow="0" w:firstColumn="0" w:lastColumn="0" w:oddVBand="0" w:evenVBand="0" w:oddHBand="0" w:evenHBand="0" w:firstRowFirstColumn="0" w:firstRowLastColumn="0" w:lastRowFirstColumn="0" w:lastRowLastColumn="0"/>
            </w:pPr>
            <w:r>
              <w:t>Number of task elements “1”</w:t>
            </w:r>
          </w:p>
        </w:tc>
        <w:tc>
          <w:tcPr>
            <w:tcW w:w="137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 xml:space="preserve">User told to enter a name, </w:t>
            </w:r>
          </w:p>
        </w:tc>
        <w:tc>
          <w:tcPr>
            <w:tcW w:w="1366" w:type="dxa"/>
          </w:tcPr>
          <w:p w:rsidR="0032288B" w:rsidRDefault="0032288B" w:rsidP="0032288B">
            <w:pPr>
              <w:cnfStyle w:val="000000000000" w:firstRow="0" w:lastRow="0" w:firstColumn="0" w:lastColumn="0" w:oddVBand="0" w:evenVBand="0" w:oddHBand="0" w:evenHBand="0" w:firstRowFirstColumn="0" w:firstRowLastColumn="0" w:lastRowFirstColumn="0" w:lastRowLastColumn="0"/>
            </w:pPr>
            <w:r>
              <w:t>Creation of task is rejected</w:t>
            </w:r>
          </w:p>
        </w:tc>
      </w:tr>
      <w:tr w:rsidR="0032288B" w:rsidTr="0032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32288B" w:rsidRDefault="0032288B" w:rsidP="0032288B">
            <w:r>
              <w:t>TS33</w:t>
            </w:r>
          </w:p>
        </w:tc>
        <w:tc>
          <w:tcPr>
            <w:tcW w:w="1418"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FR4</w:t>
            </w:r>
          </w:p>
        </w:tc>
        <w:tc>
          <w:tcPr>
            <w:tcW w:w="1334"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task</w:t>
            </w:r>
          </w:p>
        </w:tc>
        <w:tc>
          <w:tcPr>
            <w:tcW w:w="2251"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task name “java spike work”</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Do not select an allocated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start date “10/11/15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end date “20/11/15”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Number of task elements “3”</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37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User is told to select an allocated user</w:t>
            </w:r>
          </w:p>
        </w:tc>
        <w:tc>
          <w:tcPr>
            <w:tcW w:w="1366"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Creation of task is rejected</w:t>
            </w:r>
          </w:p>
        </w:tc>
      </w:tr>
    </w:tbl>
    <w:p w:rsidR="0042752B" w:rsidRDefault="0042752B" w:rsidP="0042752B"/>
    <w:tbl>
      <w:tblPr>
        <w:tblStyle w:val="GridTable41"/>
        <w:tblW w:w="0" w:type="auto"/>
        <w:tblLook w:val="04A0" w:firstRow="1" w:lastRow="0" w:firstColumn="1" w:lastColumn="0" w:noHBand="0" w:noVBand="1"/>
      </w:tblPr>
      <w:tblGrid>
        <w:gridCol w:w="1502"/>
        <w:gridCol w:w="1502"/>
        <w:gridCol w:w="1102"/>
        <w:gridCol w:w="1701"/>
        <w:gridCol w:w="203"/>
        <w:gridCol w:w="1300"/>
        <w:gridCol w:w="203"/>
        <w:gridCol w:w="1503"/>
      </w:tblGrid>
      <w:tr w:rsidR="0042752B" w:rsidTr="0032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9A6207" w:rsidRDefault="0042752B" w:rsidP="0042752B">
            <w:r w:rsidRPr="009A6207">
              <w:lastRenderedPageBreak/>
              <w:t>Test Ref</w:t>
            </w:r>
          </w:p>
        </w:tc>
        <w:tc>
          <w:tcPr>
            <w:tcW w:w="150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t xml:space="preserve">Req </w:t>
            </w:r>
            <w:r w:rsidRPr="009A6207">
              <w:t>being tested</w:t>
            </w:r>
          </w:p>
        </w:tc>
        <w:tc>
          <w:tcPr>
            <w:tcW w:w="110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701"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706"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7D7E4C" w:rsidP="0042752B">
            <w:r>
              <w:t>TS3</w:t>
            </w:r>
            <w:r w:rsidR="00F04B10">
              <w:t>4</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190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“java spike work</w:t>
            </w:r>
          </w:p>
          <w:p w:rsidR="0042752B" w:rsidRDefault="00C60F6D" w:rsidP="0042752B">
            <w:pPr>
              <w:cnfStyle w:val="000000100000" w:firstRow="0" w:lastRow="0" w:firstColumn="0" w:lastColumn="0" w:oddVBand="0" w:evenVBand="0" w:oddHBand="1" w:evenHBand="0" w:firstRowFirstColumn="0" w:firstRowLastColumn="0" w:lastRowFirstColumn="0" w:lastRowLastColumn="0"/>
            </w:pPr>
            <w:r>
              <w:t>Allocated user</w:t>
            </w:r>
            <w:r w:rsidR="0042752B">
              <w:t xml:space="preserve"> “Josh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Do not </w:t>
            </w:r>
            <w:r w:rsidR="00C60F6D">
              <w:t>select</w:t>
            </w:r>
            <w:r>
              <w:t xml:space="preserve"> a start date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“20/11/15”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r>
              <w:t>Number of task elements “2”</w:t>
            </w:r>
          </w:p>
        </w:tc>
        <w:tc>
          <w:tcPr>
            <w:tcW w:w="1503"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start date</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C60F6D">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7D7E4C">
              <w:t>3</w:t>
            </w:r>
            <w:r w:rsidR="00F04B10">
              <w:t>5</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190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“java spike work”</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Allocated user</w:t>
            </w:r>
            <w:r w:rsidR="0042752B">
              <w:t xml:space="preserve">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start date “10/11/15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an end date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an end date</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32288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32288B" w:rsidRDefault="0032288B" w:rsidP="0032288B">
            <w:r>
              <w:t>TS36</w:t>
            </w:r>
          </w:p>
        </w:tc>
        <w:tc>
          <w:tcPr>
            <w:tcW w:w="1502"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FR4</w:t>
            </w:r>
          </w:p>
        </w:tc>
        <w:tc>
          <w:tcPr>
            <w:tcW w:w="1102"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Add new task</w:t>
            </w:r>
          </w:p>
        </w:tc>
        <w:tc>
          <w:tcPr>
            <w:tcW w:w="1904" w:type="dxa"/>
            <w:gridSpan w:val="2"/>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task name “Q”</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Allocated user</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 xml:space="preserve"> “Oliver Earl”</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Select start date “26/10/15”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Select end date “13/11/15”</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Leave status as default ‘allocated’</w:t>
            </w:r>
          </w:p>
          <w:p w:rsidR="0032288B" w:rsidRDefault="0032288B" w:rsidP="0032288B">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gridSpan w:val="2"/>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rsidRPr="001219D1">
              <w:t xml:space="preserve">User told that Task name is </w:t>
            </w:r>
            <w:r>
              <w:t>too small</w:t>
            </w:r>
          </w:p>
        </w:tc>
        <w:tc>
          <w:tcPr>
            <w:tcW w:w="1503" w:type="dxa"/>
          </w:tcPr>
          <w:p w:rsidR="0032288B" w:rsidRDefault="0032288B" w:rsidP="0032288B">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32288B" w:rsidRDefault="0032288B"/>
    <w:p w:rsidR="00C00CE5" w:rsidRDefault="00C00CE5"/>
    <w:p w:rsidR="00C00CE5" w:rsidRDefault="00C00CE5"/>
    <w:p w:rsidR="00C00CE5" w:rsidRDefault="00C00CE5"/>
    <w:p w:rsidR="00C00CE5" w:rsidRDefault="00C00CE5"/>
    <w:p w:rsidR="00C00CE5" w:rsidRDefault="00C00CE5"/>
    <w:p w:rsidR="00C00CE5" w:rsidRDefault="00C00CE5"/>
    <w:p w:rsidR="00C00CE5" w:rsidRDefault="00C00CE5"/>
    <w:p w:rsidR="00C00CE5" w:rsidRDefault="00C00CE5"/>
    <w:p w:rsidR="00C00CE5" w:rsidRDefault="00C00CE5"/>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TS37</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“QA”</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 “Oliver Earl”</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User is told that task name is too small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C60F6D">
        <w:tc>
          <w:tcPr>
            <w:cnfStyle w:val="001000000000" w:firstRow="0" w:lastRow="0" w:firstColumn="1" w:lastColumn="0" w:oddVBand="0" w:evenVBand="0" w:oddHBand="0" w:evenHBand="0" w:firstRowFirstColumn="0" w:firstRowLastColumn="0" w:lastRowFirstColumn="0" w:lastRowLastColumn="0"/>
            <w:tcW w:w="1502" w:type="dxa"/>
          </w:tcPr>
          <w:p w:rsidR="00C00CE5" w:rsidRPr="000806CE" w:rsidRDefault="00C00CE5" w:rsidP="00C00CE5">
            <w:pPr>
              <w:rPr>
                <w:b w:val="0"/>
                <w:bCs w:val="0"/>
              </w:rPr>
            </w:pPr>
            <w:r>
              <w:t>TS38</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 “Maurice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“13/11/15”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“23/10/15”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must be after the start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TS39</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“QAS”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assigned task member “Oliver Earl”</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And new modal window opened up for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successfully added</w:t>
            </w:r>
          </w:p>
        </w:tc>
      </w:tr>
    </w:tbl>
    <w:p w:rsidR="00C00CE5" w:rsidRDefault="00C00CE5"/>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“test description”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Task element accepted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added successfully</w:t>
            </w:r>
          </w:p>
        </w:tc>
      </w:tr>
      <w:tr w:rsidR="00C00CE5" w:rsidTr="00C60F6D">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TS41</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(relevant for later test)</w:t>
            </w:r>
          </w:p>
        </w:tc>
        <w:tc>
          <w:tcPr>
            <w:tcW w:w="1904" w:type="dxa"/>
          </w:tcPr>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task name “Testing specification”</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Enter assigned task member “Maurice Jordan Corriette”</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start date “26/10/15”</w:t>
            </w:r>
          </w:p>
          <w:p w:rsidR="00C00CE5" w:rsidRPr="001D0044"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Select end date “13/11/15”</w:t>
            </w:r>
          </w:p>
          <w:p w:rsidR="00C00CE5" w:rsidRDefault="00C00CE5" w:rsidP="00C00CE5">
            <w:pPr>
              <w:cnfStyle w:val="000000000000" w:firstRow="0" w:lastRow="0" w:firstColumn="0" w:lastColumn="0" w:oddVBand="0" w:evenVBand="0" w:oddHBand="0" w:evenHBand="0" w:firstRowFirstColumn="0" w:firstRowLastColumn="0" w:lastRowFirstColumn="0" w:lastRowLastColumn="0"/>
              <w:rPr>
                <w:sz w:val="20"/>
                <w:szCs w:val="20"/>
              </w:rPr>
            </w:pPr>
            <w:r w:rsidRPr="001D0044">
              <w:rPr>
                <w:sz w:val="20"/>
                <w:szCs w:val="20"/>
              </w:rP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And task elements modal window is opened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elements window opens</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TS42</w:t>
            </w:r>
          </w:p>
        </w:tc>
        <w:tc>
          <w:tcPr>
            <w:tcW w:w="15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description leave blank</w:t>
            </w:r>
          </w:p>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User is asked to please fill out task description field</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Creation of task element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TS43</w:t>
            </w:r>
          </w:p>
        </w:tc>
        <w:tc>
          <w:tcPr>
            <w:tcW w:w="15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Task description “test description”</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 xml:space="preserve">Task comment leave blank </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User is asked to fill out task comment field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Creation of task element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TS44</w:t>
            </w:r>
          </w:p>
        </w:tc>
        <w:tc>
          <w:tcPr>
            <w:tcW w:w="15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description “test description”</w:t>
            </w:r>
          </w:p>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comment “test comment”</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FA72B8">
            <w:pPr>
              <w:cnfStyle w:val="000000100000" w:firstRow="0" w:lastRow="0" w:firstColumn="0" w:lastColumn="0" w:oddVBand="0" w:evenVBand="0" w:oddHBand="1" w:evenHBand="0" w:firstRowFirstColumn="0" w:firstRowLastColumn="0" w:lastRowFirstColumn="0" w:lastRowLastColumn="0"/>
            </w:pPr>
            <w:r>
              <w:t>Task is successfully created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FA72B8">
            <w:r>
              <w:t>TS45</w:t>
            </w:r>
          </w:p>
        </w:tc>
        <w:tc>
          <w:tcPr>
            <w:tcW w:w="15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1904"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Enter task name “PostgreSQL spike work”</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Allocated user “David Fairbrother”</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Select start date “12/10/15”</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Select end date “19/10/15”</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Number of task elements “1”</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Input accepted</w:t>
            </w:r>
          </w:p>
          <w:p w:rsidR="00C00CE5" w:rsidRDefault="00C00CE5" w:rsidP="00FA72B8">
            <w:pPr>
              <w:cnfStyle w:val="000000000000" w:firstRow="0" w:lastRow="0" w:firstColumn="0" w:lastColumn="0" w:oddVBand="0" w:evenVBand="0" w:oddHBand="0" w:evenHBand="0" w:firstRowFirstColumn="0" w:firstRowLastColumn="0" w:lastRowFirstColumn="0" w:lastRowLastColumn="0"/>
            </w:pPr>
            <w:r>
              <w:t>And Task elements window opens is opened</w:t>
            </w:r>
          </w:p>
        </w:tc>
        <w:tc>
          <w:tcPr>
            <w:tcW w:w="1503" w:type="dxa"/>
          </w:tcPr>
          <w:p w:rsidR="00C00CE5" w:rsidRDefault="00C00CE5" w:rsidP="00FA72B8">
            <w:pPr>
              <w:cnfStyle w:val="000000000000" w:firstRow="0" w:lastRow="0" w:firstColumn="0" w:lastColumn="0" w:oddVBand="0" w:evenVBand="0" w:oddHBand="0" w:evenHBand="0" w:firstRowFirstColumn="0" w:firstRowLastColumn="0" w:lastRowFirstColumn="0" w:lastRowLastColumn="0"/>
            </w:pPr>
            <w:r>
              <w:t>task elements window is opened</w:t>
            </w:r>
          </w:p>
        </w:tc>
      </w:tr>
    </w:tbl>
    <w:p w:rsidR="00C00CE5" w:rsidRDefault="00C00CE5"/>
    <w:p w:rsidR="00C00CE5" w:rsidRDefault="00C00CE5"/>
    <w:p w:rsidR="00C00CE5" w:rsidRDefault="00C00CE5"/>
    <w:p w:rsidR="00C00CE5" w:rsidRDefault="00C00CE5"/>
    <w:p w:rsidR="00C00CE5" w:rsidRDefault="00C00CE5"/>
    <w:tbl>
      <w:tblPr>
        <w:tblStyle w:val="GridTable41"/>
        <w:tblW w:w="0" w:type="auto"/>
        <w:tblLook w:val="04A0" w:firstRow="1" w:lastRow="0" w:firstColumn="1" w:lastColumn="0" w:noHBand="0" w:noVBand="1"/>
      </w:tblPr>
      <w:tblGrid>
        <w:gridCol w:w="1502"/>
        <w:gridCol w:w="1502"/>
        <w:gridCol w:w="1102"/>
        <w:gridCol w:w="1904"/>
        <w:gridCol w:w="1503"/>
        <w:gridCol w:w="1503"/>
      </w:tblGrid>
      <w:tr w:rsidR="00C00CE5"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Pr="009A6207" w:rsidRDefault="00C00CE5" w:rsidP="00C00CE5">
            <w:r w:rsidRPr="009A6207">
              <w:lastRenderedPageBreak/>
              <w:t>Test Ref</w:t>
            </w:r>
          </w:p>
        </w:tc>
        <w:tc>
          <w:tcPr>
            <w:tcW w:w="15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02"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904"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C00CE5" w:rsidRPr="009A6207" w:rsidRDefault="00C00CE5" w:rsidP="00C00CE5">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TS46</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“In Progress”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description is too short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element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TS47</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description “TS”</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task Comment is too short</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element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TS48</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description  “Research into the PostgreSQL software”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 “In progress”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successfully added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TS49</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19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“Expendable test”</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 “Maurice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“15/10/15”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“25/10/15”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number of elements cannot be 0 or less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TS50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19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“Expendable test”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 “Maurice Jordan Corriette”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“15/10/15”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“25/10/15”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“0”</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number of elements cannot be 0 or less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p w:rsidR="0042752B" w:rsidRDefault="0042752B" w:rsidP="0042752B"/>
    <w:p w:rsidR="00C00CE5" w:rsidRDefault="00C00CE5" w:rsidP="0042752B"/>
    <w:p w:rsidR="0042752B" w:rsidRDefault="0042752B" w:rsidP="0042752B"/>
    <w:tbl>
      <w:tblPr>
        <w:tblStyle w:val="GridTable41"/>
        <w:tblW w:w="0" w:type="auto"/>
        <w:tblLook w:val="04A0" w:firstRow="1" w:lastRow="0" w:firstColumn="1" w:lastColumn="0" w:noHBand="0" w:noVBand="1"/>
      </w:tblPr>
      <w:tblGrid>
        <w:gridCol w:w="846"/>
        <w:gridCol w:w="1134"/>
        <w:gridCol w:w="1134"/>
        <w:gridCol w:w="2897"/>
        <w:gridCol w:w="1503"/>
        <w:gridCol w:w="1503"/>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7D7E4C" w:rsidRDefault="00C60F6D" w:rsidP="00C60F6D">
            <w:r w:rsidRPr="007D7E4C">
              <w:lastRenderedPageBreak/>
              <w:t>Test Ref</w:t>
            </w:r>
          </w:p>
        </w:tc>
        <w:tc>
          <w:tcPr>
            <w:tcW w:w="1134"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Req being tested</w:t>
            </w:r>
          </w:p>
        </w:tc>
        <w:tc>
          <w:tcPr>
            <w:tcW w:w="1134"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Test content</w:t>
            </w:r>
          </w:p>
        </w:tc>
        <w:tc>
          <w:tcPr>
            <w:tcW w:w="2897"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Input</w:t>
            </w:r>
          </w:p>
        </w:tc>
        <w:tc>
          <w:tcPr>
            <w:tcW w:w="1503"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Output</w:t>
            </w:r>
          </w:p>
        </w:tc>
        <w:tc>
          <w:tcPr>
            <w:tcW w:w="1503" w:type="dxa"/>
          </w:tcPr>
          <w:p w:rsidR="00C60F6D" w:rsidRPr="007D7E4C" w:rsidRDefault="00C60F6D" w:rsidP="00C60F6D">
            <w:pPr>
              <w:cnfStyle w:val="100000000000" w:firstRow="1" w:lastRow="0" w:firstColumn="0" w:lastColumn="0" w:oddVBand="0" w:evenVBand="0" w:oddHBand="0" w:evenHBand="0" w:firstRowFirstColumn="0" w:firstRowLastColumn="0" w:lastRowFirstColumn="0" w:lastRowLastColumn="0"/>
            </w:pPr>
            <w:r w:rsidRPr="007D7E4C">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C60F6D" w:rsidRPr="007D7E4C" w:rsidRDefault="00210445" w:rsidP="00C60F6D">
            <w:r>
              <w:t>TS5</w:t>
            </w:r>
            <w:r w:rsidR="00F04B10">
              <w:t>1</w:t>
            </w:r>
          </w:p>
        </w:tc>
        <w:tc>
          <w:tcPr>
            <w:tcW w:w="1134"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Add new task (relevant for later test)</w:t>
            </w:r>
          </w:p>
        </w:tc>
        <w:tc>
          <w:tcPr>
            <w:tcW w:w="2897"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Enter task name “Expendable test”</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Allocated user “Maurice Jordan Corriette”</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Select start date “15/10/15”</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Select end date “25/10/15”</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Leave status as default “allocated”</w:t>
            </w:r>
          </w:p>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Number of task elements “6”</w:t>
            </w:r>
          </w:p>
        </w:tc>
        <w:tc>
          <w:tcPr>
            <w:tcW w:w="1503"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User is told that this is too many elements and that they can add more manually later</w:t>
            </w:r>
          </w:p>
        </w:tc>
        <w:tc>
          <w:tcPr>
            <w:tcW w:w="1503" w:type="dxa"/>
          </w:tcPr>
          <w:p w:rsidR="00C60F6D" w:rsidRPr="007D7E4C" w:rsidRDefault="00C60F6D" w:rsidP="00C60F6D">
            <w:pPr>
              <w:cnfStyle w:val="000000100000" w:firstRow="0" w:lastRow="0" w:firstColumn="0" w:lastColumn="0" w:oddVBand="0" w:evenVBand="0" w:oddHBand="1" w:evenHBand="0" w:firstRowFirstColumn="0" w:firstRowLastColumn="0" w:lastRowFirstColumn="0" w:lastRowLastColumn="0"/>
            </w:pPr>
            <w:r w:rsidRPr="007D7E4C">
              <w:t>Creation of task is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2</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 (relevant for later test)</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Enter task name “Expendable test”</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Allocated user “Maurice Jordan Corriette”</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Select start date “15/10/15”</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Select end date “25/10/15”</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Leave status as default “allocated”</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Number of task elements “1”</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Input accepted</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And Task elements window is opened</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elements window is opened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3</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 xml:space="preserve">Add new task </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comment “TS comment</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User is told that Task description characters are invalid</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elements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 xml:space="preserve">Task description “TS </w:t>
            </w:r>
            <w:proofErr w:type="spellStart"/>
            <w:r w:rsidRPr="007D7E4C">
              <w:t>desc</w:t>
            </w:r>
            <w:proofErr w:type="spellEnd"/>
            <w:r w:rsidRPr="007D7E4C">
              <w:t>”</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comment “ £$%^ ”</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User is told that Task comment characters are invalid</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Creation of task elements rejected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5</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three spaces</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“TS comment</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User is told that task description must consist of at least 2 letters or numbers</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elements rejected</w:t>
            </w:r>
          </w:p>
        </w:tc>
      </w:tr>
      <w:tr w:rsidR="00A20088" w:rsidTr="00C00CE5">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6</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FR4</w:t>
            </w:r>
          </w:p>
        </w:tc>
        <w:tc>
          <w:tcPr>
            <w:tcW w:w="1134"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 xml:space="preserve">Task description “TS </w:t>
            </w:r>
            <w:proofErr w:type="spellStart"/>
            <w:r w:rsidRPr="007D7E4C">
              <w:t>desc</w:t>
            </w:r>
            <w:proofErr w:type="spellEnd"/>
            <w:r w:rsidRPr="007D7E4C">
              <w:t>”</w:t>
            </w:r>
          </w:p>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Task comment three spaces</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User is told that task comment must consist of at least 2 letters and numbers</w:t>
            </w:r>
          </w:p>
        </w:tc>
        <w:tc>
          <w:tcPr>
            <w:tcW w:w="1503" w:type="dxa"/>
          </w:tcPr>
          <w:p w:rsidR="00A20088" w:rsidRPr="007D7E4C" w:rsidRDefault="00A20088" w:rsidP="00A20088">
            <w:pPr>
              <w:cnfStyle w:val="000000000000" w:firstRow="0" w:lastRow="0" w:firstColumn="0" w:lastColumn="0" w:oddVBand="0" w:evenVBand="0" w:oddHBand="0" w:evenHBand="0" w:firstRowFirstColumn="0" w:firstRowLastColumn="0" w:lastRowFirstColumn="0" w:lastRowLastColumn="0"/>
            </w:pPr>
            <w:r w:rsidRPr="007D7E4C">
              <w:t>Creation of task elements rejected</w:t>
            </w:r>
          </w:p>
        </w:tc>
      </w:tr>
      <w:tr w:rsidR="00A20088"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A20088" w:rsidRPr="007D7E4C" w:rsidRDefault="00210445" w:rsidP="00A20088">
            <w:r>
              <w:t>TS5</w:t>
            </w:r>
            <w:r w:rsidR="00F04B10">
              <w:t>7</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FR4</w:t>
            </w:r>
          </w:p>
        </w:tc>
        <w:tc>
          <w:tcPr>
            <w:tcW w:w="1134"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2897"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description “TS expendable description”</w:t>
            </w:r>
          </w:p>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Task comment “Delete me maybe”</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Input accepted</w:t>
            </w:r>
          </w:p>
        </w:tc>
        <w:tc>
          <w:tcPr>
            <w:tcW w:w="1503" w:type="dxa"/>
          </w:tcPr>
          <w:p w:rsidR="00A20088" w:rsidRPr="007D7E4C" w:rsidRDefault="00A20088" w:rsidP="00A20088">
            <w:pPr>
              <w:cnfStyle w:val="000000100000" w:firstRow="0" w:lastRow="0" w:firstColumn="0" w:lastColumn="0" w:oddVBand="0" w:evenVBand="0" w:oddHBand="1" w:evenHBand="0" w:firstRowFirstColumn="0" w:firstRowLastColumn="0" w:lastRowFirstColumn="0" w:lastRowLastColumn="0"/>
            </w:pPr>
            <w:r w:rsidRPr="007D7E4C">
              <w:t>Creation of task is successful</w:t>
            </w:r>
          </w:p>
        </w:tc>
      </w:tr>
    </w:tbl>
    <w:p w:rsidR="0042752B" w:rsidRDefault="0042752B" w:rsidP="0042752B"/>
    <w:p w:rsidR="0042752B" w:rsidRDefault="0042752B" w:rsidP="0042752B"/>
    <w:p w:rsidR="0042752B" w:rsidRDefault="0042752B"/>
    <w:tbl>
      <w:tblPr>
        <w:tblStyle w:val="GridTable41"/>
        <w:tblW w:w="0" w:type="auto"/>
        <w:tblLook w:val="04A0" w:firstRow="1" w:lastRow="0" w:firstColumn="1" w:lastColumn="0" w:noHBand="0" w:noVBand="1"/>
      </w:tblPr>
      <w:tblGrid>
        <w:gridCol w:w="988"/>
        <w:gridCol w:w="850"/>
        <w:gridCol w:w="1187"/>
        <w:gridCol w:w="3018"/>
        <w:gridCol w:w="1485"/>
        <w:gridCol w:w="148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lastRenderedPageBreak/>
              <w:t>Test Ref</w:t>
            </w:r>
          </w:p>
        </w:tc>
        <w:tc>
          <w:tcPr>
            <w:tcW w:w="850"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187"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30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5"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8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Pr="007D7E4C" w:rsidRDefault="00C00CE5" w:rsidP="00C00CE5">
            <w:r>
              <w:t>TS58</w:t>
            </w:r>
          </w:p>
        </w:tc>
        <w:tc>
          <w:tcPr>
            <w:tcW w:w="850"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FR4</w:t>
            </w:r>
          </w:p>
        </w:tc>
        <w:tc>
          <w:tcPr>
            <w:tcW w:w="1187"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Add new task</w:t>
            </w:r>
          </w:p>
        </w:tc>
        <w:tc>
          <w:tcPr>
            <w:tcW w:w="3018"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Enter task name “Testing specification”</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Allocated user “Maurice Jordan Corriette”</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Select start date “266/101/125”</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Select end date “13/11/15”</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Leave status as default ‘allocated’</w:t>
            </w:r>
          </w:p>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Number of task elements</w:t>
            </w:r>
            <w:r>
              <w:t xml:space="preserve"> “1”</w:t>
            </w:r>
          </w:p>
        </w:tc>
        <w:tc>
          <w:tcPr>
            <w:tcW w:w="1485"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User told that start date is invalid</w:t>
            </w:r>
          </w:p>
        </w:tc>
        <w:tc>
          <w:tcPr>
            <w:tcW w:w="1488" w:type="dxa"/>
          </w:tcPr>
          <w:p w:rsidR="00C00CE5" w:rsidRPr="007D7E4C" w:rsidRDefault="00C00CE5" w:rsidP="00C00CE5">
            <w:pPr>
              <w:cnfStyle w:val="000000100000" w:firstRow="0" w:lastRow="0" w:firstColumn="0" w:lastColumn="0" w:oddVBand="0" w:evenVBand="0" w:oddHBand="1" w:evenHBand="0" w:firstRowFirstColumn="0" w:firstRowLastColumn="0" w:lastRowFirstColumn="0" w:lastRowLastColumn="0"/>
            </w:pPr>
            <w:r w:rsidRPr="007D7E4C">
              <w:t>Creation of task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TS59</w:t>
            </w:r>
          </w:p>
        </w:tc>
        <w:tc>
          <w:tcPr>
            <w:tcW w:w="850"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 “Maurice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“26/10/15”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“133/111/155”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r>
              <w:br/>
              <w:t>Number of task elements “1”</w:t>
            </w:r>
          </w:p>
        </w:tc>
        <w:tc>
          <w:tcPr>
            <w:tcW w:w="148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is invalid</w:t>
            </w:r>
          </w:p>
        </w:tc>
        <w:tc>
          <w:tcPr>
            <w:tcW w:w="148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TS60</w:t>
            </w:r>
          </w:p>
        </w:tc>
        <w:tc>
          <w:tcPr>
            <w:tcW w:w="850"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 “Maurice Jordan Corriette”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“10/26/15”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48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start date is invalid</w:t>
            </w:r>
          </w:p>
        </w:tc>
        <w:tc>
          <w:tcPr>
            <w:tcW w:w="148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TS61</w:t>
            </w:r>
          </w:p>
        </w:tc>
        <w:tc>
          <w:tcPr>
            <w:tcW w:w="850"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Enter task name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Allocated user</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“Maurice Jordan Corriette”</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start date “26/10/15”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end date “11/13/15”</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Leave status as default ‘allocated’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Number of task elements “1”</w:t>
            </w:r>
          </w:p>
        </w:tc>
        <w:tc>
          <w:tcPr>
            <w:tcW w:w="148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end date is invalid</w:t>
            </w:r>
          </w:p>
        </w:tc>
        <w:tc>
          <w:tcPr>
            <w:tcW w:w="148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Creation of task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C00CE5" w:rsidRDefault="00C00CE5" w:rsidP="00C00CE5">
            <w:r>
              <w:t>TS62</w:t>
            </w:r>
          </w:p>
        </w:tc>
        <w:tc>
          <w:tcPr>
            <w:tcW w:w="850"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Enter task name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Allocated user</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 “Maurice Jordan Corriette”</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start date “26/10/15”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end date “13/11/15”</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Leave status as default ‘allocated’</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Number of task elements “1”</w:t>
            </w:r>
          </w:p>
        </w:tc>
        <w:tc>
          <w:tcPr>
            <w:tcW w:w="148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task name already exists</w:t>
            </w:r>
          </w:p>
        </w:tc>
        <w:tc>
          <w:tcPr>
            <w:tcW w:w="148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502"/>
        <w:gridCol w:w="1045"/>
        <w:gridCol w:w="992"/>
        <w:gridCol w:w="2472"/>
        <w:gridCol w:w="1503"/>
        <w:gridCol w:w="1503"/>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C60F6D" w:rsidP="00C60F6D">
            <w:r>
              <w:lastRenderedPageBreak/>
              <w:t>Test Ref</w:t>
            </w:r>
          </w:p>
        </w:tc>
        <w:tc>
          <w:tcPr>
            <w:tcW w:w="1045"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Req being tested</w:t>
            </w:r>
          </w:p>
        </w:tc>
        <w:tc>
          <w:tcPr>
            <w:tcW w:w="992"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Test content</w:t>
            </w:r>
          </w:p>
        </w:tc>
        <w:tc>
          <w:tcPr>
            <w:tcW w:w="2472"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C60F6D" w:rsidRDefault="00C60F6D" w:rsidP="00C60F6D">
            <w:pPr>
              <w:cnfStyle w:val="100000000000" w:firstRow="1" w:lastRow="0" w:firstColumn="0" w:lastColumn="0" w:oddVBand="0" w:evenVBand="0" w:oddHBand="0" w:evenHBand="0" w:firstRowFirstColumn="0" w:firstRowLastColumn="0" w:lastRowFirstColumn="0" w:lastRowLastColumn="0"/>
            </w:pPr>
            <w:r>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3</w:t>
            </w:r>
          </w:p>
        </w:tc>
        <w:tc>
          <w:tcPr>
            <w:tcW w:w="1045"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FR4</w:t>
            </w:r>
          </w:p>
        </w:tc>
        <w:tc>
          <w:tcPr>
            <w:tcW w:w="99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task</w:t>
            </w:r>
          </w:p>
        </w:tc>
        <w:tc>
          <w:tcPr>
            <w:tcW w:w="247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task name “£$”</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allocated user “Maurice Jordan Corriette”</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start date “26/10/15”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end date “13/11/15”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Number of task elements “1”</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that Task name contains invalid characters</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Creation of task is rejected</w:t>
            </w:r>
          </w:p>
        </w:tc>
      </w:tr>
      <w:tr w:rsidR="00C60F6D" w:rsidTr="00C00CE5">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4</w:t>
            </w:r>
          </w:p>
        </w:tc>
        <w:tc>
          <w:tcPr>
            <w:tcW w:w="1045"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FR4</w:t>
            </w:r>
          </w:p>
        </w:tc>
        <w:tc>
          <w:tcPr>
            <w:tcW w:w="99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Add new task</w:t>
            </w:r>
          </w:p>
        </w:tc>
        <w:tc>
          <w:tcPr>
            <w:tcW w:w="247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Enter task name “maintenance manual”</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Select allocated user “Maurice Jordan Corriette”</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Select start date “26/10/15”</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Select end date “13/11/15”</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Leave status as default ‘allocated’</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Number of task elements “</w:t>
            </w:r>
            <w:proofErr w:type="spellStart"/>
            <w:r>
              <w:t>abc</w:t>
            </w:r>
            <w:proofErr w:type="spellEnd"/>
            <w:r>
              <w:t>”</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User is told that number of task elements can only consist of numbers</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Creation of task is rejected</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Default="00210445" w:rsidP="00C60F6D">
            <w:r>
              <w:t>TS6</w:t>
            </w:r>
            <w:r w:rsidR="00F04B10">
              <w:t>5</w:t>
            </w:r>
          </w:p>
        </w:tc>
        <w:tc>
          <w:tcPr>
            <w:tcW w:w="1045"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FR4</w:t>
            </w:r>
          </w:p>
        </w:tc>
        <w:tc>
          <w:tcPr>
            <w:tcW w:w="99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Add new task</w:t>
            </w:r>
          </w:p>
        </w:tc>
        <w:tc>
          <w:tcPr>
            <w:tcW w:w="2472"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Enter task name “maintenance manual”</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allocated user “Maurice Jordan Corriette”</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start date “26/10/15”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Select end date “13/11/15”</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Leave status as default ‘allocated’</w:t>
            </w:r>
          </w:p>
          <w:p w:rsidR="00C60F6D" w:rsidRDefault="00C60F6D" w:rsidP="00C60F6D">
            <w:pPr>
              <w:cnfStyle w:val="000000100000" w:firstRow="0" w:lastRow="0" w:firstColumn="0" w:lastColumn="0" w:oddVBand="0" w:evenVBand="0" w:oddHBand="1" w:evenHBand="0" w:firstRowFirstColumn="0" w:firstRowLastColumn="0" w:lastRowFirstColumn="0" w:lastRowLastColumn="0"/>
            </w:pPr>
            <w:r>
              <w:t>Number of task elements “£$%”</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User is told that number of task elements can only consist of numbers</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Creation of task is rejected</w:t>
            </w:r>
          </w:p>
        </w:tc>
      </w:tr>
      <w:tr w:rsidR="00C00CE5" w:rsidTr="00C00CE5">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TS66</w:t>
            </w:r>
          </w:p>
        </w:tc>
        <w:tc>
          <w:tcPr>
            <w:tcW w:w="104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99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47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task name to blank</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to enter a task name.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TS67</w:t>
            </w:r>
          </w:p>
        </w:tc>
        <w:tc>
          <w:tcPr>
            <w:tcW w:w="104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99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47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name is too small</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bl>
    <w:p w:rsidR="00C60F6D" w:rsidRDefault="00C60F6D" w:rsidP="0042752B"/>
    <w:p w:rsidR="0042752B" w:rsidRDefault="0042752B" w:rsidP="0042752B"/>
    <w:tbl>
      <w:tblPr>
        <w:tblStyle w:val="GridTable41"/>
        <w:tblW w:w="0" w:type="auto"/>
        <w:tblLook w:val="04A0" w:firstRow="1" w:lastRow="0" w:firstColumn="1" w:lastColumn="0" w:noHBand="0" w:noVBand="1"/>
      </w:tblPr>
      <w:tblGrid>
        <w:gridCol w:w="1426"/>
        <w:gridCol w:w="1404"/>
        <w:gridCol w:w="1276"/>
        <w:gridCol w:w="2011"/>
        <w:gridCol w:w="1481"/>
        <w:gridCol w:w="141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lastRenderedPageBreak/>
              <w:t>Test Ref</w:t>
            </w:r>
          </w:p>
        </w:tc>
        <w:tc>
          <w:tcPr>
            <w:tcW w:w="140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276"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TS68</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task name has invalid characters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TS69</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“QAS”</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task name to “QA”</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that task name is invalid</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TS70</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assigned task member to “</w:t>
            </w:r>
            <w:proofErr w:type="spellStart"/>
            <w:r>
              <w:t>Cartman</w:t>
            </w:r>
            <w:proofErr w:type="spellEnd"/>
            <w:r>
              <w:t>”</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TS71</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TS72</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TS73</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a task element task description  “A”</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“test comment”</w:t>
            </w: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task description must be two characters or more</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TS74</w:t>
            </w:r>
          </w:p>
        </w:tc>
        <w:tc>
          <w:tcPr>
            <w:tcW w:w="140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Add a task element Task description  “AS”</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comment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w:t>
            </w:r>
          </w:p>
        </w:tc>
        <w:tc>
          <w:tcPr>
            <w:tcW w:w="148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comment must be two characters or more</w:t>
            </w:r>
          </w:p>
        </w:tc>
        <w:tc>
          <w:tcPr>
            <w:tcW w:w="1418"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426" w:type="dxa"/>
          </w:tcPr>
          <w:p w:rsidR="00C00CE5" w:rsidRDefault="00C00CE5" w:rsidP="00C00CE5">
            <w:r>
              <w:t>TS75</w:t>
            </w:r>
          </w:p>
        </w:tc>
        <w:tc>
          <w:tcPr>
            <w:tcW w:w="140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Add a task element  task description “AB”</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comment “AC”</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48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successful</w:t>
            </w:r>
          </w:p>
        </w:tc>
      </w:tr>
    </w:tbl>
    <w:p w:rsidR="0042752B" w:rsidRDefault="0042752B"/>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TS76</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TS77</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assigned task member to “Josh Doyle”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TS78</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start date to “9/11/15”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TS79</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 change end date to “7/11/15”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told that end date cannot be before the start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rejected</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TS80</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end date to “30/11/15”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TS81</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start date to “01/12/15”</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the start date cannot be after the end date</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Change is unsuccessful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TS82</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successful</w:t>
            </w:r>
          </w:p>
        </w:tc>
      </w:tr>
    </w:tbl>
    <w:p w:rsidR="00C00CE5" w:rsidRDefault="00C00CE5"/>
    <w:tbl>
      <w:tblPr>
        <w:tblStyle w:val="GridTable41"/>
        <w:tblW w:w="0" w:type="auto"/>
        <w:tblLook w:val="04A0" w:firstRow="1" w:lastRow="0" w:firstColumn="1" w:lastColumn="0" w:noHBand="0" w:noVBand="1"/>
      </w:tblPr>
      <w:tblGrid>
        <w:gridCol w:w="1502"/>
        <w:gridCol w:w="1502"/>
        <w:gridCol w:w="1503"/>
        <w:gridCol w:w="1503"/>
        <w:gridCol w:w="1503"/>
        <w:gridCol w:w="1503"/>
      </w:tblGrid>
      <w:tr w:rsidR="00C00CE5"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lastRenderedPageBreak/>
              <w:t>Test Ref</w:t>
            </w:r>
          </w:p>
        </w:tc>
        <w:tc>
          <w:tcPr>
            <w:tcW w:w="1502"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C00CE5" w:rsidRDefault="00C00CE5" w:rsidP="00C00CE5">
            <w:pPr>
              <w:cnfStyle w:val="100000000000" w:firstRow="1" w:lastRow="0" w:firstColumn="0" w:lastColumn="0" w:oddVBand="0" w:evenVBand="0" w:oddHBand="0" w:evenHBand="0" w:firstRowFirstColumn="0" w:firstRowLastColumn="0" w:lastRowFirstColumn="0" w:lastRowLastColumn="0"/>
            </w:pPr>
            <w:r>
              <w:t>Pass criteria</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TS83</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task name to “PostgreSQL spike work”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User told that task name already exists </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is rejected</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TS84</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FR3</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existing member</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member “Oliver Earl”</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User is told that Member cannot be deleted as he still has task(s) assigned</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is unsuccessful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TS85</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FR6 / FR3</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“QAS” and click on abandon button</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In the status columns for the task “Abandoned” should be present”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 is abandoned</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TS86</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FR3</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existing member</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Delete member “Oliver Earl”</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Input accepted </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Deletion is successful</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TS87</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Delete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“Test specification” and delete task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No output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Deletion successful</w:t>
            </w:r>
          </w:p>
        </w:tc>
      </w:tr>
      <w:tr w:rsidR="00C00CE5" w:rsidTr="0042752B">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TS88</w:t>
            </w:r>
          </w:p>
        </w:tc>
        <w:tc>
          <w:tcPr>
            <w:tcW w:w="150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FR4</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Checking for deleted task elements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Select existing task “test specification” and view task elements</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 xml:space="preserve">No task elements should be visible on task elements modal window </w:t>
            </w:r>
          </w:p>
        </w:tc>
        <w:tc>
          <w:tcPr>
            <w:tcW w:w="1503"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 “Test specification” has no task elements</w:t>
            </w:r>
          </w:p>
        </w:tc>
      </w:tr>
      <w:tr w:rsidR="00C00CE5"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00CE5" w:rsidRDefault="00C00CE5" w:rsidP="00C00CE5">
            <w:r>
              <w:t>TS89</w:t>
            </w:r>
          </w:p>
        </w:tc>
        <w:tc>
          <w:tcPr>
            <w:tcW w:w="150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Delete task elements that do not exist</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Select existing task “test specification” and click on delete elements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User is told that task does not have any tasks</w:t>
            </w:r>
          </w:p>
        </w:tc>
        <w:tc>
          <w:tcPr>
            <w:tcW w:w="1503"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Deletion is unsuccessful</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lastRenderedPageBreak/>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Req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0</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existing task “PostgreSQL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on the abandon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 the Status column for the task, “Abandoned” should be present</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abandoned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F04B10">
              <w:t>91</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an abandoned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 abandoned task “PostgreSQL spike work”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Edit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task cannot be edited as it has been abandoned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Ability to edit is denied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w:t>
            </w:r>
            <w:r w:rsidR="00F04B10">
              <w:t>92</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allocated task “Expendable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click on the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task cannot be deleted as it is still allocated and has not yet been abandoned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Deletion of task is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F04B10" w:rsidP="0042752B">
            <w:r>
              <w:t>TS93</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allocated task “Expendable task” and click on the abandon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rsidRPr="00CC06E5">
              <w:t>In the Status column for the task, “Abandoned” should be present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abandoned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F04B10" w:rsidP="0042752B">
            <w:r>
              <w:t>TS94</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abandoned task “Expendable task” and click on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Dialogue box appears asking user to confirm deletion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deleted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5</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View list of tasks</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“PostgreSQL Spike work” and “Design specification” are present in the list.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Tasks are visible and correct in the list</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1"/>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D01B8E" w:rsidRDefault="0042752B" w:rsidP="0042752B">
            <w:r w:rsidRPr="00D01B8E">
              <w:lastRenderedPageBreak/>
              <w:t>Test ref</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6</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Check list order </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menu</w:t>
            </w:r>
          </w:p>
        </w:tc>
        <w:tc>
          <w:tcPr>
            <w:tcW w:w="1503" w:type="dxa"/>
          </w:tcPr>
          <w:p w:rsidR="0042752B" w:rsidRDefault="00347A62" w:rsidP="00347A62">
            <w:pPr>
              <w:cnfStyle w:val="000000100000" w:firstRow="0" w:lastRow="0" w:firstColumn="0" w:lastColumn="0" w:oddVBand="0" w:evenVBand="0" w:oddHBand="1" w:evenHBand="0" w:firstRowFirstColumn="0" w:firstRowLastColumn="0" w:lastRowFirstColumn="0" w:lastRowLastColumn="0"/>
            </w:pPr>
            <w:r>
              <w:t>All Tasks should be ordered by their end date</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List is in correct order filtered by end date</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827976" w:rsidP="0042752B">
            <w:r>
              <w:t>TS9</w:t>
            </w:r>
            <w:r w:rsidR="00F04B10">
              <w:t>7</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 list order</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menu</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Filter order via clicking on status column</w:t>
            </w:r>
          </w:p>
        </w:tc>
        <w:tc>
          <w:tcPr>
            <w:tcW w:w="1503" w:type="dxa"/>
          </w:tcPr>
          <w:p w:rsidR="0042752B" w:rsidRDefault="00347A62" w:rsidP="0042752B">
            <w:pPr>
              <w:cnfStyle w:val="000000000000" w:firstRow="0" w:lastRow="0" w:firstColumn="0" w:lastColumn="0" w:oddVBand="0" w:evenVBand="0" w:oddHBand="0" w:evenHBand="0" w:firstRowFirstColumn="0" w:firstRowLastColumn="0" w:lastRowFirstColumn="0" w:lastRowLastColumn="0"/>
            </w:pPr>
            <w:r>
              <w:t>All tasks should be ordered by status. Allocated being the highest, followed by completed followed by abandoned.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List in correct order sorted by status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Allocated ranked higher than abandoned</w:t>
            </w:r>
          </w:p>
        </w:tc>
      </w:tr>
    </w:tbl>
    <w:p w:rsidR="0042752B" w:rsidRDefault="0042752B" w:rsidP="0042752B"/>
    <w:p w:rsidR="0042752B" w:rsidRDefault="0042752B" w:rsidP="0042752B"/>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42752B" w:rsidRDefault="0042752B"/>
    <w:p w:rsidR="00C00CE5" w:rsidRDefault="00C00CE5">
      <w:pPr>
        <w:rPr>
          <w:rFonts w:ascii="Helvetica" w:hAnsi="Helvetica"/>
          <w:b/>
          <w:caps/>
          <w:kern w:val="28"/>
          <w:sz w:val="28"/>
        </w:rPr>
      </w:pPr>
      <w:bookmarkStart w:id="6" w:name="_Toc443078324"/>
      <w:r>
        <w:br w:type="page"/>
      </w:r>
    </w:p>
    <w:p w:rsidR="0042752B" w:rsidRDefault="0042752B" w:rsidP="0042752B">
      <w:pPr>
        <w:pStyle w:val="Heading1"/>
      </w:pPr>
      <w:r>
        <w:lastRenderedPageBreak/>
        <w:t>Taskercli testing</w:t>
      </w:r>
      <w:bookmarkEnd w:id="6"/>
    </w:p>
    <w:tbl>
      <w:tblPr>
        <w:tblStyle w:val="GridTable41"/>
        <w:tblW w:w="0" w:type="auto"/>
        <w:tblLook w:val="04A0" w:firstRow="1" w:lastRow="0" w:firstColumn="1" w:lastColumn="0" w:noHBand="0" w:noVBand="1"/>
      </w:tblPr>
      <w:tblGrid>
        <w:gridCol w:w="945"/>
        <w:gridCol w:w="1048"/>
        <w:gridCol w:w="1690"/>
        <w:gridCol w:w="2209"/>
        <w:gridCol w:w="1408"/>
        <w:gridCol w:w="1717"/>
      </w:tblGrid>
      <w:tr w:rsidR="0042752B"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Pr="00D01B8E" w:rsidRDefault="0042752B" w:rsidP="0042752B">
            <w:r w:rsidRPr="00D01B8E">
              <w:t>Test ref</w:t>
            </w:r>
          </w:p>
        </w:tc>
        <w:tc>
          <w:tcPr>
            <w:tcW w:w="104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90"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0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17"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Default="00F04B10" w:rsidP="0042752B">
            <w:r>
              <w:t>TS98</w:t>
            </w:r>
          </w:p>
        </w:tc>
        <w:tc>
          <w:tcPr>
            <w:tcW w:w="104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6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0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Open desktop application TaskerCLI</w:t>
            </w:r>
            <w:r>
              <w:br/>
              <w:t>Do not enter email address and click on login button</w:t>
            </w:r>
          </w:p>
        </w:tc>
        <w:tc>
          <w:tcPr>
            <w:tcW w:w="14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71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F04B10" w:rsidP="0042752B">
            <w:r>
              <w:t>TS99</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42752B" w:rsidRDefault="00827976" w:rsidP="0042752B">
            <w:r>
              <w:t>TS10</w:t>
            </w:r>
            <w:r w:rsidR="00F04B10">
              <w:t>0</w:t>
            </w:r>
          </w:p>
        </w:tc>
        <w:tc>
          <w:tcPr>
            <w:tcW w:w="104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6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0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4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71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827976" w:rsidP="0042752B">
            <w:r>
              <w:t>TS10</w:t>
            </w:r>
            <w:r w:rsidR="00F04B10">
              <w:t>1</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“Mac81@aber.ac.uk”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C60F6D" w:rsidTr="00C60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C60F6D" w:rsidRDefault="00F04B10" w:rsidP="0042752B">
            <w:r>
              <w:t>TS102</w:t>
            </w:r>
          </w:p>
        </w:tc>
        <w:tc>
          <w:tcPr>
            <w:tcW w:w="1048"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FR8a</w:t>
            </w:r>
          </w:p>
        </w:tc>
        <w:tc>
          <w:tcPr>
            <w:tcW w:w="1690"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Tasks specific to login in user</w:t>
            </w:r>
          </w:p>
        </w:tc>
        <w:tc>
          <w:tcPr>
            <w:tcW w:w="2209"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Look through tasks specifically the assigned users</w:t>
            </w:r>
          </w:p>
        </w:tc>
        <w:tc>
          <w:tcPr>
            <w:tcW w:w="1408"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There should be no tasks that has a user assigned other than Maurice Jordan Corriette</w:t>
            </w:r>
          </w:p>
        </w:tc>
        <w:tc>
          <w:tcPr>
            <w:tcW w:w="1717" w:type="dxa"/>
          </w:tcPr>
          <w:p w:rsidR="00C60F6D" w:rsidRDefault="00C60F6D" w:rsidP="0042752B">
            <w:pPr>
              <w:cnfStyle w:val="000000100000" w:firstRow="0" w:lastRow="0" w:firstColumn="0" w:lastColumn="0" w:oddVBand="0" w:evenVBand="0" w:oddHBand="1" w:evenHBand="0" w:firstRowFirstColumn="0" w:firstRowLastColumn="0" w:lastRowFirstColumn="0" w:lastRowLastColumn="0"/>
            </w:pPr>
            <w:r>
              <w:t>Only tasks assigned to Maurice Jordan Corriette are visible</w:t>
            </w:r>
          </w:p>
        </w:tc>
      </w:tr>
      <w:tr w:rsidR="0042752B" w:rsidTr="00C60F6D">
        <w:tc>
          <w:tcPr>
            <w:cnfStyle w:val="001000000000" w:firstRow="0" w:lastRow="0" w:firstColumn="1" w:lastColumn="0" w:oddVBand="0" w:evenVBand="0" w:oddHBand="0" w:evenHBand="0" w:firstRowFirstColumn="0" w:firstRowLastColumn="0" w:lastRowFirstColumn="0" w:lastRowLastColumn="0"/>
            <w:tcW w:w="945" w:type="dxa"/>
          </w:tcPr>
          <w:p w:rsidR="0042752B" w:rsidRDefault="0042752B" w:rsidP="0042752B">
            <w:r>
              <w:t>TS</w:t>
            </w:r>
            <w:r w:rsidR="00F04B10">
              <w:t>103</w:t>
            </w:r>
          </w:p>
        </w:tc>
        <w:tc>
          <w:tcPr>
            <w:tcW w:w="104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6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0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w:t>
            </w:r>
            <w:r>
              <w:t>a</w:t>
            </w:r>
            <w:r w:rsidRPr="00C60F6D">
              <w:t>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“csgp_5_15_16”</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4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remain Red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rsidRPr="000D4F04">
              <w:t xml:space="preserve">and error message should appear saying ”Error: Invalid </w:t>
            </w:r>
            <w:r>
              <w:t>Database URL</w:t>
            </w:r>
            <w:r w:rsidRPr="000D4F04">
              <w:t xml:space="preserve"> entered”</w:t>
            </w:r>
          </w:p>
        </w:tc>
        <w:tc>
          <w:tcPr>
            <w:tcW w:w="171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TaskerCLI</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Synchronisation with TaskerSRV Unsuccessful</w:t>
            </w:r>
          </w:p>
        </w:tc>
      </w:tr>
    </w:tbl>
    <w:p w:rsidR="00C60F6D" w:rsidRDefault="00C60F6D">
      <w:pPr>
        <w:rPr>
          <w:b/>
          <w:bCs/>
        </w:rPr>
      </w:pPr>
    </w:p>
    <w:p w:rsidR="00C60F6D" w:rsidRDefault="00C60F6D">
      <w:pPr>
        <w:rPr>
          <w:b/>
          <w:bCs/>
        </w:rPr>
      </w:pPr>
    </w:p>
    <w:tbl>
      <w:tblPr>
        <w:tblStyle w:val="GridTable41"/>
        <w:tblW w:w="0" w:type="auto"/>
        <w:tblLook w:val="04A0" w:firstRow="1" w:lastRow="0" w:firstColumn="1" w:lastColumn="0" w:noHBand="0" w:noVBand="1"/>
      </w:tblPr>
      <w:tblGrid>
        <w:gridCol w:w="1239"/>
        <w:gridCol w:w="1281"/>
        <w:gridCol w:w="1632"/>
        <w:gridCol w:w="1860"/>
        <w:gridCol w:w="1358"/>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C60F6D" w:rsidP="00C60F6D">
            <w:r w:rsidRPr="00C60F6D">
              <w:t>Test ref</w:t>
            </w:r>
          </w:p>
        </w:tc>
        <w:tc>
          <w:tcPr>
            <w:tcW w:w="1281"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5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827976" w:rsidP="00C60F6D">
            <w:pPr>
              <w:rPr>
                <w:b w:val="0"/>
                <w:bCs w:val="0"/>
              </w:rPr>
            </w:pPr>
            <w:r>
              <w:t>10</w:t>
            </w:r>
            <w:r w:rsidR="00F04B10">
              <w:t>4</w:t>
            </w:r>
          </w:p>
        </w:tc>
        <w:tc>
          <w:tcPr>
            <w:tcW w:w="1281"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“csgp_5_15_16”</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358"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Please enter a Database URL”</w:t>
            </w:r>
          </w:p>
        </w:tc>
        <w:tc>
          <w:tcPr>
            <w:tcW w:w="1647"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239" w:type="dxa"/>
          </w:tcPr>
          <w:p w:rsidR="00C60F6D" w:rsidRPr="00C60F6D" w:rsidRDefault="00827976" w:rsidP="00C60F6D">
            <w:r>
              <w:t>TS10</w:t>
            </w:r>
            <w:r w:rsidR="00F04B10">
              <w:t>5</w:t>
            </w:r>
          </w:p>
        </w:tc>
        <w:tc>
          <w:tcPr>
            <w:tcW w:w="1281"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URL”db.dcs.ac.uk”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“330006”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“csgp_5_15_16”</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358"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Coloured Circle should remain Red and error message should appear saying ”Error: Invalid port number entered”</w:t>
            </w:r>
          </w:p>
        </w:tc>
        <w:tc>
          <w:tcPr>
            <w:tcW w:w="164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Synchronisation with TaskerSRV Unsuccessful</w:t>
            </w:r>
          </w:p>
        </w:tc>
      </w:tr>
    </w:tbl>
    <w:p w:rsidR="0042752B" w:rsidRDefault="0042752B"/>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1253"/>
        <w:gridCol w:w="1258"/>
        <w:gridCol w:w="1632"/>
        <w:gridCol w:w="1860"/>
        <w:gridCol w:w="1367"/>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C60F6D" w:rsidRPr="00C60F6D" w:rsidRDefault="00C60F6D" w:rsidP="00C60F6D">
            <w:r w:rsidRPr="00C60F6D">
              <w:t>Test ref</w:t>
            </w:r>
          </w:p>
        </w:tc>
        <w:tc>
          <w:tcPr>
            <w:tcW w:w="125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6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RP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rsidR="00C60F6D" w:rsidRPr="00C60F6D" w:rsidRDefault="00F04B10" w:rsidP="00C60F6D">
            <w:r>
              <w:t>TS</w:t>
            </w:r>
            <w:r w:rsidR="00827976">
              <w:t>10</w:t>
            </w:r>
            <w:r>
              <w:t>6</w:t>
            </w:r>
          </w:p>
        </w:tc>
        <w:tc>
          <w:tcPr>
            <w:tcW w:w="1258"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URL”db.dcs.ac.uk”</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“csgp_5_15_16”</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Then press on the connect button</w:t>
            </w:r>
          </w:p>
        </w:tc>
        <w:tc>
          <w:tcPr>
            <w:tcW w:w="136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Coloured Circle should remain Red and error message should appear saying ”Error: </w:t>
            </w:r>
            <w:r>
              <w:t>Please enter a port number</w:t>
            </w:r>
            <w:r w:rsidRPr="00C60F6D">
              <w:t>”</w:t>
            </w:r>
          </w:p>
        </w:tc>
        <w:tc>
          <w:tcPr>
            <w:tcW w:w="164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253" w:type="dxa"/>
          </w:tcPr>
          <w:p w:rsidR="00C60F6D" w:rsidRDefault="00F04B10" w:rsidP="00C60F6D">
            <w:r>
              <w:t>TS</w:t>
            </w:r>
            <w:r w:rsidR="00827976">
              <w:t>10</w:t>
            </w:r>
            <w:r>
              <w:t>7</w:t>
            </w:r>
          </w:p>
        </w:tc>
        <w:tc>
          <w:tcPr>
            <w:tcW w:w="1258"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URL”db.dcs.ac.uk”</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w:t>
            </w:r>
            <w:r>
              <w:t>3306</w:t>
            </w:r>
            <w:r w:rsidRPr="00C60F6D">
              <w:t>”</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proofErr w:type="spellStart"/>
            <w:r w:rsidRPr="00C60F6D">
              <w:t>csgpadm</w:t>
            </w:r>
            <w:proofErr w:type="spellEnd"/>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Then press on the connect button</w:t>
            </w:r>
          </w:p>
        </w:tc>
        <w:tc>
          <w:tcPr>
            <w:tcW w:w="136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 xml:space="preserve">Coloured Circle should remain Red and error message should appear saying ”Error: </w:t>
            </w:r>
            <w:r>
              <w:t>invalid Database username</w:t>
            </w:r>
            <w:r w:rsidRPr="00C60F6D">
              <w:t>”</w:t>
            </w:r>
          </w:p>
        </w:tc>
        <w:tc>
          <w:tcPr>
            <w:tcW w:w="164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1012"/>
        <w:gridCol w:w="1089"/>
        <w:gridCol w:w="1632"/>
        <w:gridCol w:w="2323"/>
        <w:gridCol w:w="1314"/>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60F6D" w:rsidRPr="00C60F6D" w:rsidRDefault="00C60F6D" w:rsidP="00C60F6D">
            <w:r w:rsidRPr="00C60F6D">
              <w:t>Test ref</w:t>
            </w:r>
          </w:p>
        </w:tc>
        <w:tc>
          <w:tcPr>
            <w:tcW w:w="129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1860"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9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64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C60F6D" w:rsidRDefault="00F04B10" w:rsidP="00C60F6D">
            <w:r>
              <w:t>TS</w:t>
            </w:r>
            <w:r w:rsidR="00827976">
              <w:t>10</w:t>
            </w:r>
            <w:r>
              <w:t>8</w:t>
            </w:r>
          </w:p>
        </w:tc>
        <w:tc>
          <w:tcPr>
            <w:tcW w:w="129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Checking for start-up synchronisation </w:t>
            </w:r>
          </w:p>
        </w:tc>
        <w:tc>
          <w:tcPr>
            <w:tcW w:w="1860"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URL”db.dcs.ac.uk”</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w:t>
            </w:r>
            <w:r>
              <w:t>3306</w:t>
            </w:r>
            <w:r w:rsidRPr="00C60F6D">
              <w:t>”</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Then press on the connect button</w:t>
            </w:r>
          </w:p>
        </w:tc>
        <w:tc>
          <w:tcPr>
            <w:tcW w:w="139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 xml:space="preserve">Coloured Circle should remain Red and error message should appear saying ”Error: </w:t>
            </w:r>
            <w:r>
              <w:t>Please enter a Database username</w:t>
            </w:r>
            <w:r w:rsidRPr="00C60F6D">
              <w:t>”</w:t>
            </w:r>
          </w:p>
        </w:tc>
        <w:tc>
          <w:tcPr>
            <w:tcW w:w="1647"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188" w:type="dxa"/>
          </w:tcPr>
          <w:p w:rsidR="00C60F6D" w:rsidRPr="00C60F6D" w:rsidRDefault="00F04B10" w:rsidP="00C60F6D">
            <w:pPr>
              <w:rPr>
                <w:b w:val="0"/>
                <w:bCs w:val="0"/>
              </w:rPr>
            </w:pPr>
            <w:r>
              <w:t>TS109</w:t>
            </w:r>
          </w:p>
        </w:tc>
        <w:tc>
          <w:tcPr>
            <w:tcW w:w="1297"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1860"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39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Please enter a Database name”</w:t>
            </w:r>
          </w:p>
        </w:tc>
        <w:tc>
          <w:tcPr>
            <w:tcW w:w="1647"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982"/>
        <w:gridCol w:w="1145"/>
        <w:gridCol w:w="1632"/>
        <w:gridCol w:w="2323"/>
        <w:gridCol w:w="1288"/>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C60F6D" w:rsidP="00C60F6D">
            <w:r w:rsidRPr="00C60F6D">
              <w:t>Test ref</w:t>
            </w:r>
          </w:p>
        </w:tc>
        <w:tc>
          <w:tcPr>
            <w:tcW w:w="1199"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232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307"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516"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827976" w:rsidP="00C60F6D">
            <w:pPr>
              <w:rPr>
                <w:b w:val="0"/>
                <w:bCs w:val="0"/>
              </w:rPr>
            </w:pPr>
            <w:r>
              <w:t>11</w:t>
            </w:r>
            <w:r w:rsidR="00F04B10">
              <w:t>0</w:t>
            </w:r>
          </w:p>
        </w:tc>
        <w:tc>
          <w:tcPr>
            <w:tcW w:w="1199"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232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“906BnQjD”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307"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invalid Database name”</w:t>
            </w:r>
          </w:p>
        </w:tc>
        <w:tc>
          <w:tcPr>
            <w:tcW w:w="1516"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040" w:type="dxa"/>
          </w:tcPr>
          <w:p w:rsidR="00C60F6D" w:rsidRPr="00C60F6D" w:rsidRDefault="00827976" w:rsidP="00C60F6D">
            <w:pPr>
              <w:rPr>
                <w:b w:val="0"/>
                <w:bCs w:val="0"/>
              </w:rPr>
            </w:pPr>
            <w:r>
              <w:t>11</w:t>
            </w:r>
            <w:r w:rsidR="00F04B10">
              <w:t>1</w:t>
            </w:r>
          </w:p>
        </w:tc>
        <w:tc>
          <w:tcPr>
            <w:tcW w:w="1199"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632"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232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“csgpadm_5”</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307"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Please enter Database password”</w:t>
            </w:r>
          </w:p>
        </w:tc>
        <w:tc>
          <w:tcPr>
            <w:tcW w:w="1516"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995"/>
        <w:gridCol w:w="1106"/>
        <w:gridCol w:w="1632"/>
        <w:gridCol w:w="2323"/>
        <w:gridCol w:w="1314"/>
        <w:gridCol w:w="164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dxa"/>
          </w:tcPr>
          <w:p w:rsidR="00C60F6D" w:rsidRPr="00C60F6D" w:rsidRDefault="00C60F6D" w:rsidP="00C60F6D">
            <w:r w:rsidRPr="00C60F6D">
              <w:t>Test ref</w:t>
            </w:r>
          </w:p>
        </w:tc>
        <w:tc>
          <w:tcPr>
            <w:tcW w:w="1169"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 xml:space="preserve">Req being tested </w:t>
            </w:r>
          </w:p>
        </w:tc>
        <w:tc>
          <w:tcPr>
            <w:tcW w:w="1632"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Test content</w:t>
            </w:r>
          </w:p>
        </w:tc>
        <w:tc>
          <w:tcPr>
            <w:tcW w:w="2323"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Input</w:t>
            </w:r>
          </w:p>
        </w:tc>
        <w:tc>
          <w:tcPr>
            <w:tcW w:w="1298"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Output</w:t>
            </w:r>
          </w:p>
        </w:tc>
        <w:tc>
          <w:tcPr>
            <w:tcW w:w="1516" w:type="dxa"/>
          </w:tcPr>
          <w:p w:rsidR="00C60F6D" w:rsidRPr="00C60F6D" w:rsidRDefault="00C60F6D" w:rsidP="00C60F6D">
            <w:pPr>
              <w:cnfStyle w:val="100000000000" w:firstRow="1" w:lastRow="0" w:firstColumn="0" w:lastColumn="0" w:oddVBand="0" w:evenVBand="0" w:oddHBand="0" w:evenHBand="0" w:firstRowFirstColumn="0" w:firstRowLastColumn="0" w:lastRowFirstColumn="0" w:lastRowLastColumn="0"/>
            </w:pPr>
            <w:r w:rsidRPr="00C60F6D">
              <w:t>Pass criteria</w:t>
            </w:r>
          </w:p>
        </w:tc>
      </w:tr>
      <w:tr w:rsidR="00C60F6D"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C60F6D" w:rsidRPr="00C60F6D" w:rsidRDefault="00827976" w:rsidP="00C60F6D">
            <w:pPr>
              <w:rPr>
                <w:b w:val="0"/>
                <w:bCs w:val="0"/>
              </w:rPr>
            </w:pPr>
            <w:r>
              <w:t>11</w:t>
            </w:r>
            <w:r w:rsidR="00F04B10">
              <w:t>2</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FR11</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Cs/>
              </w:rPr>
            </w:pPr>
            <w:r w:rsidRPr="00C60F6D">
              <w:rPr>
                <w:bCs/>
              </w:rPr>
              <w:t>Checking for start-up synchronisation</w:t>
            </w:r>
          </w:p>
        </w:tc>
        <w:tc>
          <w:tcPr>
            <w:tcW w:w="1503" w:type="dxa"/>
          </w:tcPr>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URL”</w:t>
            </w:r>
            <w:r>
              <w:t>db.dcs.aber.ac.uk</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Port number “3306”</w:t>
            </w:r>
            <w:r w:rsidRPr="00C60F6D">
              <w:br/>
              <w:t>Enter Database 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w:t>
            </w:r>
            <w:r>
              <w:t>csgp_5_15_16</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username</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“csgpadm_5”</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pPr>
            <w:r w:rsidRPr="00C60F6D">
              <w:t>Enter database password “</w:t>
            </w:r>
            <w:r>
              <w:t>906adm</w:t>
            </w:r>
            <w:r w:rsidRPr="00C60F6D">
              <w:t>”</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C60F6D">
              <w:t>Then press on the connect button</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Coloured Circle should remain Red</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rsidRPr="000D4F04">
              <w:t xml:space="preserve">and error message should appear saying ”Error: </w:t>
            </w:r>
            <w:r>
              <w:t>invalid  Database password”</w:t>
            </w:r>
          </w:p>
        </w:tc>
        <w:tc>
          <w:tcPr>
            <w:tcW w:w="1503" w:type="dxa"/>
          </w:tcPr>
          <w:p w:rsidR="00C60F6D" w:rsidRDefault="00C60F6D" w:rsidP="00C60F6D">
            <w:pPr>
              <w:cnfStyle w:val="000000100000" w:firstRow="0" w:lastRow="0" w:firstColumn="0" w:lastColumn="0" w:oddVBand="0" w:evenVBand="0" w:oddHBand="1" w:evenHBand="0" w:firstRowFirstColumn="0" w:firstRowLastColumn="0" w:lastRowFirstColumn="0" w:lastRowLastColumn="0"/>
            </w:pPr>
            <w:r>
              <w:t>TaskerCLI</w:t>
            </w:r>
          </w:p>
          <w:p w:rsidR="00C60F6D" w:rsidRPr="00C60F6D" w:rsidRDefault="00C60F6D" w:rsidP="00C60F6D">
            <w:pPr>
              <w:cnfStyle w:val="000000100000" w:firstRow="0" w:lastRow="0" w:firstColumn="0" w:lastColumn="0" w:oddVBand="0" w:evenVBand="0" w:oddHBand="1" w:evenHBand="0" w:firstRowFirstColumn="0" w:firstRowLastColumn="0" w:lastRowFirstColumn="0" w:lastRowLastColumn="0"/>
              <w:rPr>
                <w:b/>
                <w:bCs/>
              </w:rPr>
            </w:pPr>
            <w:r>
              <w:t>Synchronisation with TaskerSRV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502" w:type="dxa"/>
          </w:tcPr>
          <w:p w:rsidR="00C60F6D" w:rsidRPr="00C60F6D" w:rsidRDefault="00827976" w:rsidP="00C60F6D">
            <w:pPr>
              <w:rPr>
                <w:b w:val="0"/>
                <w:bCs w:val="0"/>
              </w:rPr>
            </w:pPr>
            <w:r>
              <w:t>11</w:t>
            </w:r>
            <w:r w:rsidR="00F04B10">
              <w:t>3</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FR11</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Cs/>
              </w:rPr>
            </w:pPr>
            <w:r w:rsidRPr="00C60F6D">
              <w:rPr>
                <w:bCs/>
              </w:rPr>
              <w:t>Checking for start-up synchronisation</w:t>
            </w:r>
          </w:p>
        </w:tc>
        <w:tc>
          <w:tcPr>
            <w:tcW w:w="1503" w:type="dxa"/>
          </w:tcPr>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Gain access to main menu and then click on the Connection setting button.</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URL</w:t>
            </w:r>
            <w:r>
              <w:t xml:space="preserve"> </w:t>
            </w:r>
            <w:r w:rsidRPr="00C60F6D">
              <w:t>”</w:t>
            </w:r>
            <w:proofErr w:type="spellStart"/>
            <w:r>
              <w:t>abc</w:t>
            </w:r>
            <w:proofErr w:type="spellEnd"/>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Port number “</w:t>
            </w:r>
            <w:proofErr w:type="spellStart"/>
            <w:r>
              <w:t>abc</w:t>
            </w:r>
            <w:proofErr w:type="spellEnd"/>
            <w:r w:rsidRPr="00C60F6D">
              <w:t>”</w:t>
            </w:r>
            <w:r w:rsidRPr="00C60F6D">
              <w:br/>
              <w:t>Enter Database 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proofErr w:type="spellStart"/>
            <w:r>
              <w:t>abc</w:t>
            </w:r>
            <w:proofErr w:type="spellEnd"/>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w:t>
            </w:r>
            <w:proofErr w:type="spellStart"/>
            <w:r>
              <w:t>abc</w:t>
            </w:r>
            <w:proofErr w:type="spellEnd"/>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pPr>
            <w:r w:rsidRPr="00C60F6D">
              <w:t>Enter database password “</w:t>
            </w:r>
            <w:proofErr w:type="spellStart"/>
            <w:r>
              <w:t>abc</w:t>
            </w:r>
            <w:proofErr w:type="spellEnd"/>
            <w:r w:rsidRPr="00C60F6D">
              <w:t>”</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C60F6D">
              <w:t>Then press on the connect button</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Coloured Circle should remain Red</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rsidRPr="000D4F04">
              <w:t xml:space="preserve">and error message should appear saying ”Error: </w:t>
            </w:r>
            <w:r>
              <w:t>invalid  Database details”</w:t>
            </w:r>
          </w:p>
        </w:tc>
        <w:tc>
          <w:tcPr>
            <w:tcW w:w="1503"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TaskerCLI</w:t>
            </w:r>
          </w:p>
          <w:p w:rsidR="00C60F6D" w:rsidRPr="00C60F6D" w:rsidRDefault="00C60F6D" w:rsidP="00C60F6D">
            <w:pPr>
              <w:cnfStyle w:val="000000000000" w:firstRow="0" w:lastRow="0" w:firstColumn="0" w:lastColumn="0" w:oddVBand="0" w:evenVBand="0" w:oddHBand="0" w:evenHBand="0" w:firstRowFirstColumn="0" w:firstRowLastColumn="0" w:lastRowFirstColumn="0" w:lastRowLastColumn="0"/>
              <w:rPr>
                <w:b/>
                <w:bCs/>
              </w:rPr>
            </w:pPr>
            <w:r>
              <w:t>Synchronisation with TaskerSRV Unsuccessful</w:t>
            </w:r>
          </w:p>
        </w:tc>
      </w:tr>
    </w:tbl>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p w:rsidR="00C60F6D" w:rsidRDefault="00C60F6D"/>
    <w:tbl>
      <w:tblPr>
        <w:tblStyle w:val="GridTable41"/>
        <w:tblW w:w="0" w:type="auto"/>
        <w:tblLook w:val="04A0" w:firstRow="1" w:lastRow="0" w:firstColumn="1" w:lastColumn="0" w:noHBand="0" w:noVBand="1"/>
      </w:tblPr>
      <w:tblGrid>
        <w:gridCol w:w="914"/>
        <w:gridCol w:w="984"/>
        <w:gridCol w:w="1675"/>
        <w:gridCol w:w="2323"/>
        <w:gridCol w:w="1422"/>
        <w:gridCol w:w="1699"/>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Pr="0042752B" w:rsidRDefault="0042752B" w:rsidP="0042752B">
            <w:pPr>
              <w:rPr>
                <w:b w:val="0"/>
              </w:rPr>
            </w:pPr>
            <w:r w:rsidRPr="0042752B">
              <w:rPr>
                <w:b w:val="0"/>
              </w:rPr>
              <w:lastRenderedPageBreak/>
              <w:t>Test ref</w:t>
            </w:r>
          </w:p>
        </w:tc>
        <w:tc>
          <w:tcPr>
            <w:tcW w:w="11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704"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2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5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3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4</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F62DD6">
              <w:t>Checking for start-up synchronisation</w:t>
            </w:r>
          </w:p>
        </w:tc>
        <w:tc>
          <w:tcPr>
            <w:tcW w:w="2225" w:type="dxa"/>
          </w:tcPr>
          <w:p w:rsidR="0042752B" w:rsidRDefault="00C60F6D" w:rsidP="0042752B">
            <w:pPr>
              <w:cnfStyle w:val="000000100000" w:firstRow="0" w:lastRow="0" w:firstColumn="0" w:lastColumn="0" w:oddVBand="0" w:evenVBand="0" w:oddHBand="1" w:evenHBand="0" w:firstRowFirstColumn="0" w:firstRowLastColumn="0" w:lastRowFirstColumn="0" w:lastRowLastColumn="0"/>
            </w:pPr>
            <w:r>
              <w:br/>
            </w:r>
            <w:r w:rsidR="0042752B">
              <w:t>Gain access to main menu and then click on the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459" w:type="dxa"/>
          </w:tcPr>
          <w:p w:rsidR="00C60F6D" w:rsidRDefault="0042752B" w:rsidP="00C60F6D">
            <w:pPr>
              <w:cnfStyle w:val="000000100000" w:firstRow="0" w:lastRow="0" w:firstColumn="0" w:lastColumn="0" w:oddVBand="0" w:evenVBand="0" w:oddHBand="1" w:evenHBand="0" w:firstRowFirstColumn="0" w:firstRowLastColumn="0" w:lastRowFirstColumn="0" w:lastRowLastColumn="0"/>
            </w:pPr>
            <w:r>
              <w:t xml:space="preserve">Coloured Circle </w:t>
            </w:r>
            <w:r w:rsidR="00C60F6D">
              <w:t>should be green and “Connected” should be clearly visible in bold.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TaskerCLI</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Synchronis</w:t>
            </w:r>
            <w:r w:rsidR="00C60F6D">
              <w:t>ation with TaskerSRV</w:t>
            </w:r>
          </w:p>
          <w:p w:rsidR="00C60F6D" w:rsidRDefault="00C60F6D" w:rsidP="0042752B">
            <w:pPr>
              <w:cnfStyle w:val="000000100000" w:firstRow="0" w:lastRow="0" w:firstColumn="0" w:lastColumn="0" w:oddVBand="0" w:evenVBand="0" w:oddHBand="1" w:evenHBand="0" w:firstRowFirstColumn="0" w:firstRowLastColumn="0" w:lastRowFirstColumn="0" w:lastRowLastColumn="0"/>
            </w:pPr>
            <w:proofErr w:type="spellStart"/>
            <w:r>
              <w:t>Succesful</w:t>
            </w:r>
            <w:proofErr w:type="spellEnd"/>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5</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Enter Database URL”db.dcs.aber.ac.uk</w:t>
            </w:r>
            <w:r w:rsidR="0042752B">
              <w:t>”</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Enter Port number “3306</w:t>
            </w:r>
            <w:r w:rsidR="0042752B">
              <w:t>”</w:t>
            </w:r>
            <w:r>
              <w:br/>
              <w:t>Enter Database name</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141823"/>
                <w:sz w:val="21"/>
                <w:szCs w:val="21"/>
                <w:shd w:val="clear" w:color="auto" w:fill="FFFFFF"/>
              </w:rPr>
            </w:pPr>
            <w:r>
              <w:t>“</w:t>
            </w:r>
            <w:r w:rsidRPr="00C60F6D">
              <w:rPr>
                <w:rFonts w:cs="Helvetica"/>
                <w:color w:val="141823"/>
                <w:shd w:val="clear" w:color="auto" w:fill="FFFFFF"/>
              </w:rPr>
              <w:t>csgp_5_15_16</w:t>
            </w:r>
            <w:r>
              <w:rPr>
                <w:rFonts w:ascii="Helvetica" w:hAnsi="Helvetica" w:cs="Helvetica"/>
                <w:color w:val="141823"/>
                <w:sz w:val="21"/>
                <w:szCs w:val="21"/>
                <w:shd w:val="clear" w:color="auto" w:fill="FFFFFF"/>
              </w:rPr>
              <w:t>”</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cs="Helvetica"/>
                <w:color w:val="141823"/>
                <w:shd w:val="clear" w:color="auto" w:fill="FFFFFF"/>
              </w:rPr>
            </w:pPr>
            <w:r>
              <w:rPr>
                <w:rFonts w:cs="Helvetica"/>
                <w:color w:val="141823"/>
                <w:shd w:val="clear" w:color="auto" w:fill="FFFFFF"/>
              </w:rPr>
              <w:t>Enter Database username</w:t>
            </w:r>
          </w:p>
          <w:p w:rsidR="00C60F6D" w:rsidRDefault="00C60F6D" w:rsidP="0042752B">
            <w:pPr>
              <w:cnfStyle w:val="000000000000" w:firstRow="0" w:lastRow="0" w:firstColumn="0" w:lastColumn="0" w:oddVBand="0" w:evenVBand="0" w:oddHBand="0" w:evenHBand="0" w:firstRowFirstColumn="0" w:firstRowLastColumn="0" w:lastRowFirstColumn="0" w:lastRowLastColumn="0"/>
              <w:rPr>
                <w:rFonts w:cs="Helvetica"/>
                <w:color w:val="141823"/>
                <w:shd w:val="clear" w:color="auto" w:fill="FFFFFF"/>
              </w:rPr>
            </w:pPr>
            <w:r>
              <w:rPr>
                <w:rFonts w:cs="Helvetica"/>
                <w:color w:val="141823"/>
                <w:shd w:val="clear" w:color="auto" w:fill="FFFFFF"/>
              </w:rPr>
              <w:t>“csgpadm_5”</w:t>
            </w:r>
          </w:p>
          <w:p w:rsidR="00C60F6D" w:rsidRPr="00C60F6D" w:rsidRDefault="00C60F6D" w:rsidP="0042752B">
            <w:pPr>
              <w:cnfStyle w:val="000000000000" w:firstRow="0" w:lastRow="0" w:firstColumn="0" w:lastColumn="0" w:oddVBand="0" w:evenVBand="0" w:oddHBand="0" w:evenHBand="0" w:firstRowFirstColumn="0" w:firstRowLastColumn="0" w:lastRowFirstColumn="0" w:lastRowLastColumn="0"/>
            </w:pPr>
            <w:r>
              <w:rPr>
                <w:rFonts w:cs="Helvetica"/>
                <w:color w:val="141823"/>
                <w:shd w:val="clear" w:color="auto" w:fill="FFFFFF"/>
              </w:rPr>
              <w:t>Enter database password “906BnQjD”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Turn green</w:t>
            </w:r>
          </w:p>
          <w:p w:rsidR="0042752B" w:rsidRDefault="00C60F6D" w:rsidP="0042752B">
            <w:pPr>
              <w:cnfStyle w:val="000000000000" w:firstRow="0" w:lastRow="0" w:firstColumn="0" w:lastColumn="0" w:oddVBand="0" w:evenVBand="0" w:oddHBand="0" w:evenHBand="0" w:firstRowFirstColumn="0" w:firstRowLastColumn="0" w:lastRowFirstColumn="0" w:lastRowLastColumn="0"/>
            </w:pPr>
            <w:r>
              <w:t>And “Connected” should be clearly visible in bold</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TaskerCLI successfully syncs with TaskerSRV</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6</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for periodic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Following previous test, close connection setting page and leave TaskerCLI running for 5 minutes</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reopen the connection settings page.</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the connection setting page last synced should be “5 minutes ago”</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successfully syncs with database after 5 minutes</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827976" w:rsidP="0042752B">
            <w:r>
              <w:t>TS11</w:t>
            </w:r>
            <w:r w:rsidR="00F04B10">
              <w:t>7</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FR8a</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Go to “TaskerCLI program directory” and then access subdirectory “data”</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Open “Design specification” txt file</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should be able to view data of Design specification</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Local storage of Design specification  data confirmed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1"/>
        <w:tblW w:w="0" w:type="auto"/>
        <w:tblLook w:val="04A0" w:firstRow="1" w:lastRow="0" w:firstColumn="1" w:lastColumn="0" w:noHBand="0" w:noVBand="1"/>
      </w:tblPr>
      <w:tblGrid>
        <w:gridCol w:w="1428"/>
        <w:gridCol w:w="1433"/>
        <w:gridCol w:w="1578"/>
        <w:gridCol w:w="1494"/>
        <w:gridCol w:w="1493"/>
        <w:gridCol w:w="1591"/>
      </w:tblGrid>
      <w:tr w:rsidR="0042752B" w:rsidTr="00C60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rsidR="0042752B" w:rsidRPr="00D01B8E" w:rsidRDefault="0042752B" w:rsidP="0042752B">
            <w:r w:rsidRPr="00D01B8E">
              <w:t>Test ref</w:t>
            </w:r>
          </w:p>
        </w:tc>
        <w:tc>
          <w:tcPr>
            <w:tcW w:w="141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49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9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58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827976" w:rsidP="0042752B">
            <w:r>
              <w:t>TS11</w:t>
            </w:r>
            <w:r w:rsidR="00F04B10">
              <w:t>8</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task to view</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select the task ‘Design specification’</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In quick view section of main menu, ‘Design specification’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details including task name, status , assigned task member, start/end date and task elements should be shown</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Tasks are selectable and can be viewed in quick view</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F04B10" w:rsidP="0042752B">
            <w:r>
              <w:t>TS119</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multiple tasks to view</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select the tasks ‘Design specification’ and ‘PostgreSQL spike work’</w:t>
            </w:r>
          </w:p>
        </w:tc>
        <w:tc>
          <w:tcPr>
            <w:tcW w:w="1501" w:type="dxa"/>
          </w:tcPr>
          <w:p w:rsidR="0042752B" w:rsidRPr="00386FC3" w:rsidRDefault="0042752B" w:rsidP="0042752B">
            <w:pPr>
              <w:cnfStyle w:val="000000000000" w:firstRow="0" w:lastRow="0" w:firstColumn="0" w:lastColumn="0" w:oddVBand="0" w:evenVBand="0" w:oddHBand="0" w:evenHBand="0" w:firstRowFirstColumn="0" w:firstRowLastColumn="0" w:lastRowFirstColumn="0" w:lastRowLastColumn="0"/>
            </w:pPr>
            <w:r w:rsidRPr="00386FC3">
              <w:t xml:space="preserve">In quick view section of main menu, ‘Design specification’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Details should be shown.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the &gt; icon and the second selected task ‘PostgreSQL spike work’ should be now viewable</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Selected tasks can both be viewed in quick view using the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&lt; &gt; buttons</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F04B10" w:rsidP="0042752B">
            <w:r>
              <w:t>TS120</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status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status to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827976" w:rsidP="0042752B">
            <w:r>
              <w:t>TS12</w:t>
            </w:r>
            <w:r w:rsidR="00F04B10">
              <w:t>1</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status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status to ‘Abandoned’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he/she cannot set task to abandoned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rejected</w:t>
            </w:r>
          </w:p>
        </w:tc>
      </w:tr>
    </w:tbl>
    <w:p w:rsidR="0042752B" w:rsidRDefault="0042752B"/>
    <w:p w:rsidR="0042752B" w:rsidRDefault="0042752B">
      <w:r>
        <w:rPr>
          <w:b/>
          <w:bCs/>
        </w:rPr>
        <w:br w:type="page"/>
      </w:r>
    </w:p>
    <w:tbl>
      <w:tblPr>
        <w:tblStyle w:val="GridTable41"/>
        <w:tblW w:w="0" w:type="auto"/>
        <w:tblLook w:val="04A0" w:firstRow="1" w:lastRow="0" w:firstColumn="1" w:lastColumn="0" w:noHBand="0" w:noVBand="1"/>
      </w:tblPr>
      <w:tblGrid>
        <w:gridCol w:w="1386"/>
        <w:gridCol w:w="1392"/>
        <w:gridCol w:w="1632"/>
        <w:gridCol w:w="1490"/>
        <w:gridCol w:w="1485"/>
        <w:gridCol w:w="1632"/>
      </w:tblGrid>
      <w:tr w:rsidR="0042752B"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Pr="00D01B8E" w:rsidRDefault="0042752B" w:rsidP="0042752B">
            <w:r w:rsidRPr="00D01B8E">
              <w:lastRenderedPageBreak/>
              <w:t>Test ref</w:t>
            </w:r>
          </w:p>
        </w:tc>
        <w:tc>
          <w:tcPr>
            <w:tcW w:w="139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490"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8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Default="0042752B" w:rsidP="0042752B">
            <w:r>
              <w:t>TS</w:t>
            </w:r>
            <w:r w:rsidR="00827976">
              <w:t>12</w:t>
            </w:r>
            <w:r w:rsidR="00F04B10">
              <w:t>2</w:t>
            </w:r>
          </w:p>
        </w:tc>
        <w:tc>
          <w:tcPr>
            <w:tcW w:w="139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step comments</w:t>
            </w:r>
          </w:p>
        </w:tc>
        <w:tc>
          <w:tcPr>
            <w:tcW w:w="14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elements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to give a description for the task</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rejected</w:t>
            </w:r>
          </w:p>
        </w:tc>
      </w:tr>
      <w:tr w:rsidR="0042752B" w:rsidTr="00C00CE5">
        <w:tc>
          <w:tcPr>
            <w:cnfStyle w:val="001000000000" w:firstRow="0" w:lastRow="0" w:firstColumn="1" w:lastColumn="0" w:oddVBand="0" w:evenVBand="0" w:oddHBand="0" w:evenHBand="0" w:firstRowFirstColumn="0" w:firstRowLastColumn="0" w:lastRowFirstColumn="0" w:lastRowLastColumn="0"/>
            <w:tcW w:w="1386" w:type="dxa"/>
          </w:tcPr>
          <w:p w:rsidR="0042752B" w:rsidRDefault="00827976" w:rsidP="0042752B">
            <w:r>
              <w:t>TS12</w:t>
            </w:r>
            <w:r w:rsidR="00F04B10">
              <w:t>3</w:t>
            </w:r>
          </w:p>
        </w:tc>
        <w:tc>
          <w:tcPr>
            <w:tcW w:w="139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step comments</w:t>
            </w:r>
          </w:p>
        </w:tc>
        <w:tc>
          <w:tcPr>
            <w:tcW w:w="149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elements to ‘Task has now been completed’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48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successful</w:t>
            </w:r>
          </w:p>
        </w:tc>
      </w:tr>
      <w:tr w:rsidR="000678E4"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0678E4" w:rsidRDefault="006D6D0D" w:rsidP="006D6D0D">
            <w:r>
              <w:t>TS</w:t>
            </w:r>
            <w:r w:rsidR="00F04B10">
              <w:t>124</w:t>
            </w:r>
            <w:r w:rsidR="00D9750D">
              <w:br/>
            </w:r>
          </w:p>
        </w:tc>
        <w:tc>
          <w:tcPr>
            <w:tcW w:w="1392" w:type="dxa"/>
          </w:tcPr>
          <w:p w:rsidR="000678E4" w:rsidRDefault="006D6D0D" w:rsidP="0042752B">
            <w:pPr>
              <w:cnfStyle w:val="000000100000" w:firstRow="0" w:lastRow="0" w:firstColumn="0" w:lastColumn="0" w:oddVBand="0" w:evenVBand="0" w:oddHBand="1" w:evenHBand="0" w:firstRowFirstColumn="0" w:firstRowLastColumn="0" w:lastRowFirstColumn="0" w:lastRowLastColumn="0"/>
            </w:pPr>
            <w:r>
              <w:t>FR10</w:t>
            </w:r>
            <w:bookmarkStart w:id="7" w:name="_GoBack"/>
            <w:bookmarkEnd w:id="7"/>
          </w:p>
        </w:tc>
        <w:tc>
          <w:tcPr>
            <w:tcW w:w="1632"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task step comments</w:t>
            </w:r>
          </w:p>
        </w:tc>
        <w:tc>
          <w:tcPr>
            <w:tcW w:w="1490"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‘Design Specification’</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Change task elements to ‘£$%^&amp;’</w:t>
            </w:r>
          </w:p>
          <w:p w:rsidR="000678E4" w:rsidRDefault="000678E4"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485"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User is told that Task elements cannot contain only special characters</w:t>
            </w:r>
          </w:p>
        </w:tc>
        <w:tc>
          <w:tcPr>
            <w:tcW w:w="1632" w:type="dxa"/>
          </w:tcPr>
          <w:p w:rsidR="000678E4" w:rsidRDefault="000678E4" w:rsidP="0042752B">
            <w:pPr>
              <w:cnfStyle w:val="000000100000" w:firstRow="0" w:lastRow="0" w:firstColumn="0" w:lastColumn="0" w:oddVBand="0" w:evenVBand="0" w:oddHBand="1" w:evenHBand="0" w:firstRowFirstColumn="0" w:firstRowLastColumn="0" w:lastRowFirstColumn="0" w:lastRowLastColumn="0"/>
            </w:pPr>
            <w:r>
              <w:t>Edit is unsuccessful</w:t>
            </w:r>
          </w:p>
        </w:tc>
      </w:tr>
      <w:tr w:rsidR="00C60F6D" w:rsidTr="00C00CE5">
        <w:tc>
          <w:tcPr>
            <w:cnfStyle w:val="001000000000" w:firstRow="0" w:lastRow="0" w:firstColumn="1" w:lastColumn="0" w:oddVBand="0" w:evenVBand="0" w:oddHBand="0" w:evenHBand="0" w:firstRowFirstColumn="0" w:firstRowLastColumn="0" w:lastRowFirstColumn="0" w:lastRowLastColumn="0"/>
            <w:tcW w:w="1386" w:type="dxa"/>
          </w:tcPr>
          <w:p w:rsidR="00C60F6D" w:rsidRDefault="003000B5" w:rsidP="0042752B">
            <w:r>
              <w:t>TS</w:t>
            </w:r>
            <w:r w:rsidR="00827976">
              <w:t>12</w:t>
            </w:r>
            <w:r w:rsidR="00F04B10">
              <w:t>5</w:t>
            </w:r>
          </w:p>
        </w:tc>
        <w:tc>
          <w:tcPr>
            <w:tcW w:w="1392"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r>
              <w:t>FR11</w:t>
            </w:r>
          </w:p>
        </w:tc>
        <w:tc>
          <w:tcPr>
            <w:tcW w:w="1632"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Checking synchronisation timing</w:t>
            </w:r>
          </w:p>
          <w:p w:rsidR="00C60F6D" w:rsidRDefault="00C60F6D" w:rsidP="00C60F6D">
            <w:pPr>
              <w:cnfStyle w:val="000000000000" w:firstRow="0" w:lastRow="0" w:firstColumn="0" w:lastColumn="0" w:oddVBand="0" w:evenVBand="0" w:oddHBand="0" w:evenHBand="0" w:firstRowFirstColumn="0" w:firstRowLastColumn="0" w:lastRowFirstColumn="0" w:lastRowLastColumn="0"/>
            </w:pPr>
            <w:r>
              <w:t>(Test to be carried out immediately after TS…)</w:t>
            </w:r>
          </w:p>
        </w:tc>
        <w:tc>
          <w:tcPr>
            <w:tcW w:w="1490"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Access main menu and click on Connection setting button</w:t>
            </w:r>
          </w:p>
          <w:p w:rsidR="00C60F6D" w:rsidRDefault="00C60F6D" w:rsidP="0042752B">
            <w:pPr>
              <w:cnfStyle w:val="000000000000" w:firstRow="0" w:lastRow="0" w:firstColumn="0" w:lastColumn="0" w:oddVBand="0" w:evenVBand="0" w:oddHBand="0" w:evenHBand="0" w:firstRowFirstColumn="0" w:firstRowLastColumn="0" w:lastRowFirstColumn="0" w:lastRowLastColumn="0"/>
            </w:pPr>
          </w:p>
        </w:tc>
        <w:tc>
          <w:tcPr>
            <w:tcW w:w="1485" w:type="dxa"/>
          </w:tcPr>
          <w:p w:rsidR="00C60F6D" w:rsidRDefault="00C60F6D" w:rsidP="00C60F6D">
            <w:pPr>
              <w:cnfStyle w:val="000000000000" w:firstRow="0" w:lastRow="0" w:firstColumn="0" w:lastColumn="0" w:oddVBand="0" w:evenVBand="0" w:oddHBand="0" w:evenHBand="0" w:firstRowFirstColumn="0" w:firstRowLastColumn="0" w:lastRowFirstColumn="0" w:lastRowLastColumn="0"/>
            </w:pPr>
            <w:r>
              <w:t>Connection setting window should display “last connected less than 1 minutes ago</w:t>
            </w:r>
          </w:p>
        </w:tc>
        <w:tc>
          <w:tcPr>
            <w:tcW w:w="1632" w:type="dxa"/>
          </w:tcPr>
          <w:p w:rsidR="00C60F6D" w:rsidRDefault="00C60F6D" w:rsidP="0042752B">
            <w:pPr>
              <w:cnfStyle w:val="000000000000" w:firstRow="0" w:lastRow="0" w:firstColumn="0" w:lastColumn="0" w:oddVBand="0" w:evenVBand="0" w:oddHBand="0" w:evenHBand="0" w:firstRowFirstColumn="0" w:firstRowLastColumn="0" w:lastRowFirstColumn="0" w:lastRowLastColumn="0"/>
            </w:pPr>
          </w:p>
        </w:tc>
      </w:tr>
      <w:tr w:rsidR="0042752B"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rsidR="0042752B" w:rsidRDefault="00827976" w:rsidP="0042752B">
            <w:r>
              <w:t>TS12</w:t>
            </w:r>
            <w:r w:rsidR="00F04B10">
              <w:t>6</w:t>
            </w:r>
          </w:p>
        </w:tc>
        <w:tc>
          <w:tcPr>
            <w:tcW w:w="139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FR9</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synchronisation of local storage of data and that of TaskerSRV</w:t>
            </w:r>
          </w:p>
        </w:tc>
        <w:tc>
          <w:tcPr>
            <w:tcW w:w="149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Access TaskerMAN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Status should now be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task elements should be “Task has now been completed”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Confirmation of synchronisation between local storage of data and TaskerSRV through TaskerMAN</w:t>
            </w:r>
          </w:p>
        </w:tc>
      </w:tr>
    </w:tbl>
    <w:p w:rsidR="00F92DC9" w:rsidRDefault="00F92DC9"/>
    <w:p w:rsidR="00F92DC9" w:rsidRDefault="00F92DC9">
      <w:r>
        <w:rPr>
          <w:b/>
          <w:bCs/>
        </w:rPr>
        <w:br w:type="page"/>
      </w:r>
    </w:p>
    <w:tbl>
      <w:tblPr>
        <w:tblStyle w:val="GridTable41"/>
        <w:tblW w:w="0" w:type="auto"/>
        <w:tblLook w:val="04A0" w:firstRow="1" w:lastRow="0" w:firstColumn="1" w:lastColumn="0" w:noHBand="0" w:noVBand="1"/>
      </w:tblPr>
      <w:tblGrid>
        <w:gridCol w:w="928"/>
        <w:gridCol w:w="954"/>
        <w:gridCol w:w="1632"/>
        <w:gridCol w:w="2591"/>
        <w:gridCol w:w="1435"/>
        <w:gridCol w:w="1477"/>
      </w:tblGrid>
      <w:tr w:rsidR="00C60F6D" w:rsidTr="00C0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F92DC9" w:rsidRPr="00D01B8E" w:rsidRDefault="00F92DC9" w:rsidP="007D7E4C">
            <w:r w:rsidRPr="00D01B8E">
              <w:lastRenderedPageBreak/>
              <w:t>Test ref</w:t>
            </w:r>
          </w:p>
        </w:tc>
        <w:tc>
          <w:tcPr>
            <w:tcW w:w="954"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 xml:space="preserve">Req being tested </w:t>
            </w:r>
          </w:p>
        </w:tc>
        <w:tc>
          <w:tcPr>
            <w:tcW w:w="1632"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591"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Input</w:t>
            </w:r>
          </w:p>
        </w:tc>
        <w:tc>
          <w:tcPr>
            <w:tcW w:w="1435"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Output</w:t>
            </w:r>
          </w:p>
        </w:tc>
        <w:tc>
          <w:tcPr>
            <w:tcW w:w="1477" w:type="dxa"/>
          </w:tcPr>
          <w:p w:rsidR="00F92DC9" w:rsidRPr="00D01B8E" w:rsidRDefault="00F92DC9" w:rsidP="007D7E4C">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TS127</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FR11</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synchronisation timing</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(Test to be carried out immediately after TS…)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Access main menu and click on Connection setting button</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Connection setting window should display “last connected less than 1 minutes ago</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synced immediately after task update</w:t>
            </w:r>
          </w:p>
        </w:tc>
      </w:tr>
      <w:tr w:rsidR="00C00CE5" w:rsidTr="00C00CE5">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TS128</w:t>
            </w:r>
          </w:p>
        </w:tc>
        <w:tc>
          <w:tcPr>
            <w:tcW w:w="95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FR9</w:t>
            </w:r>
          </w:p>
        </w:tc>
        <w:tc>
          <w:tcPr>
            <w:tcW w:w="163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Checking synchronisation of local storage of data and that of TaskerSRV</w:t>
            </w:r>
          </w:p>
        </w:tc>
        <w:tc>
          <w:tcPr>
            <w:tcW w:w="259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Following changes made to Design specification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Access TaskerMAN</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r>
              <w:t>And view Design specification</w:t>
            </w:r>
          </w:p>
        </w:tc>
        <w:tc>
          <w:tcPr>
            <w:tcW w:w="143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Status should now be “abandoned”</w:t>
            </w:r>
          </w:p>
        </w:tc>
        <w:tc>
          <w:tcPr>
            <w:tcW w:w="147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TaskerCLI Successfully synced with TaskerSRV following edit of Design specification</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129</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FR8a</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for local storage of tasks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Disconnect the computer from the internet temporarily.</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Then edit pre-existing task “Test report” changing the status from allocated to </w:t>
            </w:r>
            <w:proofErr w:type="gramStart"/>
            <w:r>
              <w:t>completed</w:t>
            </w:r>
            <w:proofErr w:type="gramEnd"/>
            <w:r>
              <w:t>.</w:t>
            </w: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The change should be made on TaskerCLI and be evident</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Change has been made on TaskerCLI</w:t>
            </w:r>
          </w:p>
        </w:tc>
      </w:tr>
      <w:tr w:rsidR="00C00CE5" w:rsidTr="00C00CE5">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130</w:t>
            </w:r>
          </w:p>
        </w:tc>
        <w:tc>
          <w:tcPr>
            <w:tcW w:w="954"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FR8a</w:t>
            </w:r>
          </w:p>
        </w:tc>
        <w:tc>
          <w:tcPr>
            <w:tcW w:w="1632"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591"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Reconnect the computer to the internet and connect TaskerCLI to the database via appropriate credentials , as follows:</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URL”db.dcs.</w:t>
            </w:r>
            <w:r>
              <w:t>a</w:t>
            </w:r>
            <w:r w:rsidRPr="00C60F6D">
              <w:t>c.uk”</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Port number “3306”</w:t>
            </w:r>
            <w:r w:rsidRPr="00C60F6D">
              <w:br/>
              <w:t>Enter Database name</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“csgp_5_15_16”</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username</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“csgpadm_5”</w:t>
            </w:r>
          </w:p>
          <w:p w:rsidR="00C00CE5" w:rsidRPr="00C60F6D" w:rsidRDefault="00C00CE5" w:rsidP="00C00CE5">
            <w:pPr>
              <w:cnfStyle w:val="000000000000" w:firstRow="0" w:lastRow="0" w:firstColumn="0" w:lastColumn="0" w:oddVBand="0" w:evenVBand="0" w:oddHBand="0" w:evenHBand="0" w:firstRowFirstColumn="0" w:firstRowLastColumn="0" w:lastRowFirstColumn="0" w:lastRowLastColumn="0"/>
            </w:pPr>
            <w:r w:rsidRPr="00C60F6D">
              <w:t>Enter database password “906BnQjD”</w:t>
            </w:r>
          </w:p>
          <w:p w:rsidR="00C00CE5" w:rsidRDefault="00C00CE5" w:rsidP="00C00CE5">
            <w:pPr>
              <w:cnfStyle w:val="000000000000" w:firstRow="0" w:lastRow="0" w:firstColumn="0" w:lastColumn="0" w:oddVBand="0" w:evenVBand="0" w:oddHBand="0" w:evenHBand="0" w:firstRowFirstColumn="0" w:firstRowLastColumn="0" w:lastRowFirstColumn="0" w:lastRowLastColumn="0"/>
            </w:pPr>
          </w:p>
        </w:tc>
        <w:tc>
          <w:tcPr>
            <w:tcW w:w="1435"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On connection settings page, and main menu “Connected” should be visible</w:t>
            </w:r>
          </w:p>
        </w:tc>
        <w:tc>
          <w:tcPr>
            <w:tcW w:w="1477" w:type="dxa"/>
          </w:tcPr>
          <w:p w:rsidR="00C00CE5" w:rsidRDefault="00C00CE5" w:rsidP="00C00CE5">
            <w:pPr>
              <w:cnfStyle w:val="000000000000" w:firstRow="0" w:lastRow="0" w:firstColumn="0" w:lastColumn="0" w:oddVBand="0" w:evenVBand="0" w:oddHBand="0" w:evenHBand="0" w:firstRowFirstColumn="0" w:firstRowLastColumn="0" w:lastRowFirstColumn="0" w:lastRowLastColumn="0"/>
            </w:pPr>
            <w:r>
              <w:t>TaskerCLI reconnects and syncs with database</w:t>
            </w:r>
          </w:p>
        </w:tc>
      </w:tr>
      <w:tr w:rsidR="00C00CE5" w:rsidTr="00C0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rsidR="00C00CE5" w:rsidRDefault="00C00CE5" w:rsidP="00C00CE5">
            <w:r>
              <w:t>131</w:t>
            </w:r>
          </w:p>
        </w:tc>
        <w:tc>
          <w:tcPr>
            <w:tcW w:w="954"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FR8a</w:t>
            </w:r>
          </w:p>
        </w:tc>
        <w:tc>
          <w:tcPr>
            <w:tcW w:w="1632"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Checking for local storage of tasks</w:t>
            </w:r>
          </w:p>
        </w:tc>
        <w:tc>
          <w:tcPr>
            <w:tcW w:w="2591"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Log into TaskerMAN with username “</w:t>
            </w:r>
            <w:r w:rsidRPr="00C60F6D">
              <w:t>manager@example.com</w:t>
            </w:r>
            <w:r>
              <w: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 xml:space="preserve">And view task “test specification” </w:t>
            </w:r>
          </w:p>
        </w:tc>
        <w:tc>
          <w:tcPr>
            <w:tcW w:w="1435"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The status of task “test report”</w:t>
            </w:r>
          </w:p>
          <w:p w:rsidR="00C00CE5" w:rsidRDefault="00C00CE5" w:rsidP="00C00CE5">
            <w:pPr>
              <w:cnfStyle w:val="000000100000" w:firstRow="0" w:lastRow="0" w:firstColumn="0" w:lastColumn="0" w:oddVBand="0" w:evenVBand="0" w:oddHBand="1" w:evenHBand="0" w:firstRowFirstColumn="0" w:firstRowLastColumn="0" w:lastRowFirstColumn="0" w:lastRowLastColumn="0"/>
            </w:pPr>
            <w:r>
              <w:t>should be set as completed</w:t>
            </w:r>
          </w:p>
        </w:tc>
        <w:tc>
          <w:tcPr>
            <w:tcW w:w="1477" w:type="dxa"/>
          </w:tcPr>
          <w:p w:rsidR="00C00CE5" w:rsidRDefault="00C00CE5" w:rsidP="00C00CE5">
            <w:pPr>
              <w:cnfStyle w:val="000000100000" w:firstRow="0" w:lastRow="0" w:firstColumn="0" w:lastColumn="0" w:oddVBand="0" w:evenVBand="0" w:oddHBand="1" w:evenHBand="0" w:firstRowFirstColumn="0" w:firstRowLastColumn="0" w:lastRowFirstColumn="0" w:lastRowLastColumn="0"/>
            </w:pPr>
            <w:r>
              <w:t>TaskerCLI automatically updates database with locally stored changes.</w:t>
            </w:r>
          </w:p>
        </w:tc>
      </w:tr>
    </w:tbl>
    <w:p w:rsidR="00C00CE5" w:rsidRDefault="00C00CE5" w:rsidP="003309A1">
      <w:pPr>
        <w:pStyle w:val="UnnumHeading1"/>
      </w:pPr>
      <w:bookmarkStart w:id="8" w:name="_Toc443078325"/>
    </w:p>
    <w:p w:rsidR="0042752B" w:rsidRDefault="005D4CDB" w:rsidP="003309A1">
      <w:pPr>
        <w:pStyle w:val="UnnumHeading1"/>
      </w:pPr>
      <w:r>
        <w:t>RE</w:t>
      </w:r>
      <w:r w:rsidR="00A44A71">
        <w:t>FERENCES</w:t>
      </w:r>
      <w:bookmarkEnd w:id="8"/>
    </w:p>
    <w:p w:rsidR="00F92DC9" w:rsidRDefault="00F92DC9" w:rsidP="00F92DC9">
      <w:pPr>
        <w:pStyle w:val="bibentry"/>
        <w:rPr>
          <w:noProof/>
          <w:lang w:eastAsia="en-GB"/>
        </w:rPr>
      </w:pPr>
      <w:bookmarkStart w:id="9" w:name="seqa03"/>
      <w:r>
        <w:t xml:space="preserve"> </w:t>
      </w:r>
    </w:p>
    <w:bookmarkEnd w:id="9" w:displacedByCustomXml="next"/>
    <w:sdt>
      <w:sdtPr>
        <w:id w:val="-1780939675"/>
        <w:docPartObj>
          <w:docPartGallery w:val="Bibliographies"/>
          <w:docPartUnique/>
        </w:docPartObj>
      </w:sdtPr>
      <w:sdtEndPr>
        <w:rPr>
          <w:b/>
          <w:bCs/>
        </w:rPr>
      </w:sdtEndPr>
      <w:sdtContent>
        <w:p w:rsidR="00F92DC9" w:rsidRDefault="00F92DC9" w:rsidP="00F92DC9">
          <w:pPr>
            <w:pStyle w:val="bibentry"/>
            <w:rPr>
              <w:noProof/>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8"/>
          </w:tblGrid>
          <w:tr w:rsidR="00F92DC9">
            <w:trPr>
              <w:tblCellSpacing w:w="15" w:type="dxa"/>
            </w:trPr>
            <w:tc>
              <w:tcPr>
                <w:tcW w:w="50" w:type="pct"/>
                <w:hideMark/>
              </w:tcPr>
              <w:p w:rsidR="00F92DC9" w:rsidRDefault="00F92DC9">
                <w:pPr>
                  <w:pStyle w:val="Bibliography"/>
                  <w:rPr>
                    <w:rFonts w:eastAsiaTheme="minorEastAsia"/>
                    <w:noProof/>
                  </w:rPr>
                </w:pPr>
                <w:r>
                  <w:rPr>
                    <w:noProof/>
                  </w:rPr>
                  <w:t xml:space="preserve">[1] </w:t>
                </w:r>
              </w:p>
            </w:tc>
            <w:tc>
              <w:tcPr>
                <w:tcW w:w="0" w:type="auto"/>
                <w:hideMark/>
              </w:tcPr>
              <w:p w:rsidR="00F92DC9" w:rsidRDefault="00F92DC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F92DC9">
            <w:trPr>
              <w:tblCellSpacing w:w="15" w:type="dxa"/>
            </w:trPr>
            <w:tc>
              <w:tcPr>
                <w:tcW w:w="50" w:type="pct"/>
                <w:hideMark/>
              </w:tcPr>
              <w:p w:rsidR="00F92DC9" w:rsidRDefault="00F92DC9">
                <w:pPr>
                  <w:pStyle w:val="Bibliography"/>
                  <w:rPr>
                    <w:rFonts w:eastAsiaTheme="minorEastAsia"/>
                    <w:noProof/>
                  </w:rPr>
                </w:pPr>
                <w:r>
                  <w:rPr>
                    <w:noProof/>
                  </w:rPr>
                  <w:t xml:space="preserve">[2] </w:t>
                </w:r>
              </w:p>
            </w:tc>
            <w:tc>
              <w:tcPr>
                <w:tcW w:w="0" w:type="auto"/>
                <w:hideMark/>
              </w:tcPr>
              <w:p w:rsidR="00F92DC9" w:rsidRDefault="00F92DC9">
                <w:pPr>
                  <w:pStyle w:val="Bibliography"/>
                  <w:rPr>
                    <w:rFonts w:eastAsiaTheme="minorEastAsia"/>
                    <w:noProof/>
                  </w:rPr>
                </w:pPr>
                <w:r>
                  <w:rPr>
                    <w:noProof/>
                  </w:rPr>
                  <w:t xml:space="preserve">N. W. Hardy, </w:t>
                </w:r>
                <w:r>
                  <w:rPr>
                    <w:i/>
                    <w:iCs/>
                    <w:noProof/>
                  </w:rPr>
                  <w:t xml:space="preserve">Tasker Team Tasking System - Requirement Specification, </w:t>
                </w:r>
                <w:r>
                  <w:rPr>
                    <w:noProof/>
                  </w:rPr>
                  <w:t xml:space="preserve">Aberystwyth University: Software Engineering Group Project, 2015. </w:t>
                </w:r>
              </w:p>
            </w:tc>
          </w:tr>
        </w:tbl>
        <w:p w:rsidR="00F92DC9" w:rsidRDefault="00F92DC9">
          <w:pPr>
            <w:rPr>
              <w:noProof/>
            </w:rPr>
          </w:pPr>
        </w:p>
        <w:p w:rsidR="00F92DC9" w:rsidRDefault="00F92DC9">
          <w:r>
            <w:rPr>
              <w:b/>
              <w:bCs/>
            </w:rPr>
            <w:fldChar w:fldCharType="end"/>
          </w:r>
        </w:p>
      </w:sdtContent>
    </w:sdt>
    <w:p w:rsidR="00932113" w:rsidRDefault="00932113" w:rsidP="006A16AC">
      <w:pPr>
        <w:pStyle w:val="bibentry"/>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pPr>
        <w:rPr>
          <w:rFonts w:ascii="Helvetica" w:hAnsi="Helvetica"/>
          <w:b/>
          <w:caps/>
          <w:kern w:val="28"/>
          <w:sz w:val="28"/>
        </w:rPr>
      </w:pPr>
      <w:r>
        <w:br w:type="page"/>
      </w:r>
    </w:p>
    <w:p w:rsidR="0042752B" w:rsidRDefault="00A44A71" w:rsidP="003309A1">
      <w:pPr>
        <w:pStyle w:val="UnnumHeading1"/>
      </w:pPr>
      <w:bookmarkStart w:id="10" w:name="_Toc443078326"/>
      <w:r>
        <w:lastRenderedPageBreak/>
        <w:t>DOCUMENT HISTORY</w:t>
      </w:r>
      <w:bookmarkEnd w:id="1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2752B" w:rsidTr="008904EC">
        <w:trPr>
          <w:tblHeader/>
          <w:jc w:val="center"/>
        </w:trPr>
        <w:tc>
          <w:tcPr>
            <w:tcW w:w="864" w:type="dxa"/>
            <w:tcBorders>
              <w:bottom w:val="single" w:sz="12" w:space="0" w:color="000000"/>
            </w:tcBorders>
          </w:tcPr>
          <w:p w:rsidR="0042752B" w:rsidRDefault="00A44A71">
            <w:pPr>
              <w:rPr>
                <w:i/>
              </w:rPr>
            </w:pPr>
            <w:r>
              <w:rPr>
                <w:i/>
              </w:rPr>
              <w:t>Version</w:t>
            </w:r>
          </w:p>
        </w:tc>
        <w:tc>
          <w:tcPr>
            <w:tcW w:w="1008" w:type="dxa"/>
            <w:tcBorders>
              <w:bottom w:val="single" w:sz="12" w:space="0" w:color="000000"/>
            </w:tcBorders>
          </w:tcPr>
          <w:p w:rsidR="0042752B" w:rsidRDefault="00A44A71">
            <w:pPr>
              <w:rPr>
                <w:i/>
              </w:rPr>
            </w:pPr>
            <w:r>
              <w:rPr>
                <w:i/>
              </w:rPr>
              <w:t>CCF No.</w:t>
            </w:r>
          </w:p>
        </w:tc>
        <w:tc>
          <w:tcPr>
            <w:tcW w:w="1193" w:type="dxa"/>
            <w:tcBorders>
              <w:bottom w:val="single" w:sz="12" w:space="0" w:color="000000"/>
            </w:tcBorders>
          </w:tcPr>
          <w:p w:rsidR="0042752B" w:rsidRDefault="00A44A71">
            <w:pPr>
              <w:rPr>
                <w:i/>
              </w:rPr>
            </w:pPr>
            <w:r>
              <w:rPr>
                <w:i/>
              </w:rPr>
              <w:t>Date</w:t>
            </w:r>
          </w:p>
        </w:tc>
        <w:tc>
          <w:tcPr>
            <w:tcW w:w="3969" w:type="dxa"/>
            <w:tcBorders>
              <w:bottom w:val="single" w:sz="12" w:space="0" w:color="000000"/>
            </w:tcBorders>
          </w:tcPr>
          <w:p w:rsidR="0042752B" w:rsidRDefault="00A44A71">
            <w:pPr>
              <w:rPr>
                <w:i/>
              </w:rPr>
            </w:pPr>
            <w:r>
              <w:rPr>
                <w:i/>
              </w:rPr>
              <w:t>Changes made to document</w:t>
            </w:r>
          </w:p>
        </w:tc>
        <w:tc>
          <w:tcPr>
            <w:tcW w:w="1318" w:type="dxa"/>
            <w:tcBorders>
              <w:bottom w:val="single" w:sz="12" w:space="0" w:color="000000"/>
            </w:tcBorders>
          </w:tcPr>
          <w:p w:rsidR="0042752B" w:rsidRDefault="00A44A71">
            <w:pPr>
              <w:rPr>
                <w:i/>
              </w:rPr>
            </w:pPr>
            <w:r>
              <w:rPr>
                <w:i/>
              </w:rPr>
              <w:t>Changed by</w:t>
            </w:r>
          </w:p>
        </w:tc>
      </w:tr>
      <w:tr w:rsidR="0042752B" w:rsidTr="008904EC">
        <w:trPr>
          <w:jc w:val="center"/>
        </w:trPr>
        <w:tc>
          <w:tcPr>
            <w:tcW w:w="864" w:type="dxa"/>
            <w:tcBorders>
              <w:top w:val="nil"/>
            </w:tcBorders>
          </w:tcPr>
          <w:p w:rsidR="0042752B" w:rsidRDefault="00F92DC9">
            <w:r>
              <w:t>0.1</w:t>
            </w:r>
          </w:p>
        </w:tc>
        <w:tc>
          <w:tcPr>
            <w:tcW w:w="1008" w:type="dxa"/>
            <w:tcBorders>
              <w:top w:val="nil"/>
            </w:tcBorders>
          </w:tcPr>
          <w:p w:rsidR="0042752B" w:rsidRDefault="00A44A71">
            <w:r>
              <w:t>N/A</w:t>
            </w:r>
          </w:p>
        </w:tc>
        <w:tc>
          <w:tcPr>
            <w:tcW w:w="1193" w:type="dxa"/>
            <w:tcBorders>
              <w:top w:val="nil"/>
            </w:tcBorders>
          </w:tcPr>
          <w:p w:rsidR="0042752B" w:rsidRDefault="00F92DC9">
            <w:r>
              <w:t>2015-11-5</w:t>
            </w:r>
          </w:p>
        </w:tc>
        <w:tc>
          <w:tcPr>
            <w:tcW w:w="3969" w:type="dxa"/>
            <w:tcBorders>
              <w:top w:val="nil"/>
            </w:tcBorders>
          </w:tcPr>
          <w:p w:rsidR="0042752B" w:rsidRDefault="00F92DC9">
            <w:r>
              <w:t>Original Version</w:t>
            </w:r>
          </w:p>
        </w:tc>
        <w:tc>
          <w:tcPr>
            <w:tcW w:w="1318" w:type="dxa"/>
            <w:tcBorders>
              <w:top w:val="nil"/>
            </w:tcBorders>
          </w:tcPr>
          <w:p w:rsidR="0042752B" w:rsidRDefault="00F92DC9">
            <w:r>
              <w:t>MAC81</w:t>
            </w:r>
          </w:p>
        </w:tc>
      </w:tr>
      <w:tr w:rsidR="0042752B" w:rsidTr="008904EC">
        <w:trPr>
          <w:jc w:val="center"/>
        </w:trPr>
        <w:tc>
          <w:tcPr>
            <w:tcW w:w="864" w:type="dxa"/>
          </w:tcPr>
          <w:p w:rsidR="0042752B" w:rsidRDefault="00F92DC9">
            <w:r>
              <w:t>0.2</w:t>
            </w:r>
          </w:p>
        </w:tc>
        <w:tc>
          <w:tcPr>
            <w:tcW w:w="1008" w:type="dxa"/>
          </w:tcPr>
          <w:p w:rsidR="0042752B" w:rsidRDefault="008904EC">
            <w:r>
              <w:t>N/A</w:t>
            </w:r>
          </w:p>
        </w:tc>
        <w:tc>
          <w:tcPr>
            <w:tcW w:w="1193" w:type="dxa"/>
          </w:tcPr>
          <w:p w:rsidR="0042752B" w:rsidRDefault="00F92DC9">
            <w:r>
              <w:t>2015-11-8</w:t>
            </w:r>
          </w:p>
        </w:tc>
        <w:tc>
          <w:tcPr>
            <w:tcW w:w="3969" w:type="dxa"/>
          </w:tcPr>
          <w:p w:rsidR="0042752B" w:rsidRDefault="00F92DC9">
            <w:r>
              <w:t>Document up for review</w:t>
            </w:r>
          </w:p>
        </w:tc>
        <w:tc>
          <w:tcPr>
            <w:tcW w:w="1318" w:type="dxa"/>
          </w:tcPr>
          <w:p w:rsidR="0042752B" w:rsidRDefault="00F92DC9">
            <w:r>
              <w:t>MAC81</w:t>
            </w:r>
          </w:p>
        </w:tc>
      </w:tr>
      <w:tr w:rsidR="0042752B" w:rsidTr="008904EC">
        <w:trPr>
          <w:jc w:val="center"/>
        </w:trPr>
        <w:tc>
          <w:tcPr>
            <w:tcW w:w="864" w:type="dxa"/>
          </w:tcPr>
          <w:p w:rsidR="0042752B" w:rsidRDefault="00F92DC9">
            <w:r>
              <w:t>0.3</w:t>
            </w:r>
          </w:p>
        </w:tc>
        <w:tc>
          <w:tcPr>
            <w:tcW w:w="1008" w:type="dxa"/>
          </w:tcPr>
          <w:p w:rsidR="0042752B" w:rsidRDefault="00E06F5A">
            <w:r>
              <w:t>N/A</w:t>
            </w:r>
          </w:p>
        </w:tc>
        <w:tc>
          <w:tcPr>
            <w:tcW w:w="1193" w:type="dxa"/>
          </w:tcPr>
          <w:p w:rsidR="0042752B" w:rsidRDefault="00F92DC9">
            <w:r>
              <w:t>2015-11-11</w:t>
            </w:r>
          </w:p>
        </w:tc>
        <w:tc>
          <w:tcPr>
            <w:tcW w:w="3969" w:type="dxa"/>
          </w:tcPr>
          <w:p w:rsidR="0042752B" w:rsidRDefault="00F92DC9">
            <w:r>
              <w:t>Corrected Template</w:t>
            </w:r>
          </w:p>
        </w:tc>
        <w:tc>
          <w:tcPr>
            <w:tcW w:w="1318" w:type="dxa"/>
          </w:tcPr>
          <w:p w:rsidR="0042752B" w:rsidRDefault="00F92DC9">
            <w:r>
              <w:t>DAF5</w:t>
            </w:r>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3AB" w:rsidRDefault="008673AB">
      <w:r>
        <w:separator/>
      </w:r>
    </w:p>
  </w:endnote>
  <w:endnote w:type="continuationSeparator" w:id="0">
    <w:p w:rsidR="008673AB" w:rsidRDefault="0086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A62" w:rsidRPr="00AE1293" w:rsidRDefault="00347A62">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6D6D0D">
      <w:rPr>
        <w:rStyle w:val="PageNumber"/>
        <w:noProof/>
      </w:rPr>
      <w:t>30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D6D0D">
      <w:rPr>
        <w:rStyle w:val="PageNumber"/>
        <w:noProof/>
      </w:rPr>
      <w:t>31</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3AB" w:rsidRDefault="008673AB">
      <w:r>
        <w:separator/>
      </w:r>
    </w:p>
  </w:footnote>
  <w:footnote w:type="continuationSeparator" w:id="0">
    <w:p w:rsidR="008673AB" w:rsidRDefault="008673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A62" w:rsidRDefault="008673AB">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347A62">
          <w:t>Software Engineering Group Project</w:t>
        </w:r>
      </w:sdtContent>
    </w:sdt>
    <w:r w:rsidR="00347A62">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347A62">
          <w:t>Testing Specification</w:t>
        </w:r>
      </w:sdtContent>
    </w:sdt>
    <w:r w:rsidR="00347A62">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E6691E">
          <w:t>3.0</w:t>
        </w:r>
      </w:sdtContent>
    </w:sdt>
    <w:r w:rsidR="00347A62">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347A62">
          <w:t>Release</w:t>
        </w:r>
      </w:sdtContent>
    </w:sdt>
    <w:r w:rsidR="00347A62">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AF"/>
    <w:rsid w:val="00006129"/>
    <w:rsid w:val="0002215E"/>
    <w:rsid w:val="0003694C"/>
    <w:rsid w:val="000678E4"/>
    <w:rsid w:val="000B0499"/>
    <w:rsid w:val="000D4E75"/>
    <w:rsid w:val="000F7738"/>
    <w:rsid w:val="001711E8"/>
    <w:rsid w:val="001714DB"/>
    <w:rsid w:val="00177A99"/>
    <w:rsid w:val="001B226E"/>
    <w:rsid w:val="001C59C0"/>
    <w:rsid w:val="001E22BF"/>
    <w:rsid w:val="001E5E30"/>
    <w:rsid w:val="001F5425"/>
    <w:rsid w:val="002079C9"/>
    <w:rsid w:val="00210445"/>
    <w:rsid w:val="00296BA4"/>
    <w:rsid w:val="002E07E5"/>
    <w:rsid w:val="002F7F79"/>
    <w:rsid w:val="003000B5"/>
    <w:rsid w:val="003064A6"/>
    <w:rsid w:val="0032288B"/>
    <w:rsid w:val="003309A1"/>
    <w:rsid w:val="00340866"/>
    <w:rsid w:val="00347A62"/>
    <w:rsid w:val="00353414"/>
    <w:rsid w:val="00386278"/>
    <w:rsid w:val="00397916"/>
    <w:rsid w:val="003C3039"/>
    <w:rsid w:val="0042752B"/>
    <w:rsid w:val="004375B0"/>
    <w:rsid w:val="00454B66"/>
    <w:rsid w:val="0047267A"/>
    <w:rsid w:val="004967AF"/>
    <w:rsid w:val="004B2F56"/>
    <w:rsid w:val="004F089D"/>
    <w:rsid w:val="004F159E"/>
    <w:rsid w:val="004F2D26"/>
    <w:rsid w:val="00504AA6"/>
    <w:rsid w:val="00506697"/>
    <w:rsid w:val="005245AB"/>
    <w:rsid w:val="00525A24"/>
    <w:rsid w:val="00545C24"/>
    <w:rsid w:val="00546FD3"/>
    <w:rsid w:val="0056640A"/>
    <w:rsid w:val="00570A64"/>
    <w:rsid w:val="00573F2E"/>
    <w:rsid w:val="00574FD4"/>
    <w:rsid w:val="005865E7"/>
    <w:rsid w:val="005975C5"/>
    <w:rsid w:val="005A78ED"/>
    <w:rsid w:val="005B1DA8"/>
    <w:rsid w:val="005C5FF3"/>
    <w:rsid w:val="005D12B1"/>
    <w:rsid w:val="005D4CDB"/>
    <w:rsid w:val="005E7EA8"/>
    <w:rsid w:val="006470D7"/>
    <w:rsid w:val="0064710F"/>
    <w:rsid w:val="006678E7"/>
    <w:rsid w:val="006A16AC"/>
    <w:rsid w:val="006C70A8"/>
    <w:rsid w:val="006D6D0D"/>
    <w:rsid w:val="006E2359"/>
    <w:rsid w:val="006E6158"/>
    <w:rsid w:val="00757A14"/>
    <w:rsid w:val="007631B9"/>
    <w:rsid w:val="007A1231"/>
    <w:rsid w:val="007C77FE"/>
    <w:rsid w:val="007D7E4C"/>
    <w:rsid w:val="00827976"/>
    <w:rsid w:val="00853D86"/>
    <w:rsid w:val="00854164"/>
    <w:rsid w:val="008673AB"/>
    <w:rsid w:val="008904EC"/>
    <w:rsid w:val="00915ABA"/>
    <w:rsid w:val="00932113"/>
    <w:rsid w:val="00970D3F"/>
    <w:rsid w:val="00990105"/>
    <w:rsid w:val="009939F4"/>
    <w:rsid w:val="00994D52"/>
    <w:rsid w:val="009A7185"/>
    <w:rsid w:val="009D12AB"/>
    <w:rsid w:val="009D341E"/>
    <w:rsid w:val="009D7304"/>
    <w:rsid w:val="009E62F2"/>
    <w:rsid w:val="00A20088"/>
    <w:rsid w:val="00A24477"/>
    <w:rsid w:val="00A44A71"/>
    <w:rsid w:val="00A7483E"/>
    <w:rsid w:val="00AA269F"/>
    <w:rsid w:val="00AA53A0"/>
    <w:rsid w:val="00AB2DD4"/>
    <w:rsid w:val="00AE1293"/>
    <w:rsid w:val="00AE1CE4"/>
    <w:rsid w:val="00AF7AD5"/>
    <w:rsid w:val="00B0738E"/>
    <w:rsid w:val="00B173DD"/>
    <w:rsid w:val="00B30EDD"/>
    <w:rsid w:val="00B425F7"/>
    <w:rsid w:val="00B614E0"/>
    <w:rsid w:val="00BA41FE"/>
    <w:rsid w:val="00BB1CEF"/>
    <w:rsid w:val="00BB2AA6"/>
    <w:rsid w:val="00BC45C3"/>
    <w:rsid w:val="00C00CE5"/>
    <w:rsid w:val="00C34D6B"/>
    <w:rsid w:val="00C60F6D"/>
    <w:rsid w:val="00C7167D"/>
    <w:rsid w:val="00C8782F"/>
    <w:rsid w:val="00CA50B8"/>
    <w:rsid w:val="00D32042"/>
    <w:rsid w:val="00D47894"/>
    <w:rsid w:val="00D7147C"/>
    <w:rsid w:val="00D725AB"/>
    <w:rsid w:val="00D76EBB"/>
    <w:rsid w:val="00D969C8"/>
    <w:rsid w:val="00D9750D"/>
    <w:rsid w:val="00DA5F07"/>
    <w:rsid w:val="00E06F5A"/>
    <w:rsid w:val="00E563D9"/>
    <w:rsid w:val="00E6691E"/>
    <w:rsid w:val="00E742E7"/>
    <w:rsid w:val="00E84DD8"/>
    <w:rsid w:val="00F04B10"/>
    <w:rsid w:val="00F4480B"/>
    <w:rsid w:val="00F64A04"/>
    <w:rsid w:val="00F92DC9"/>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3AF4156-6DAB-450A-BD33-9E8F390E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0CE5"/>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GridTable41">
    <w:name w:val="Grid Table 41"/>
    <w:basedOn w:val="TableNormal"/>
    <w:uiPriority w:val="49"/>
    <w:rsid w:val="0042752B"/>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92DC9"/>
  </w:style>
  <w:style w:type="table" w:styleId="GridTable4">
    <w:name w:val="Grid Table 4"/>
    <w:basedOn w:val="TableNormal"/>
    <w:uiPriority w:val="49"/>
    <w:rsid w:val="00C60F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60F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475020">
      <w:bodyDiv w:val="1"/>
      <w:marLeft w:val="0"/>
      <w:marRight w:val="0"/>
      <w:marTop w:val="0"/>
      <w:marBottom w:val="0"/>
      <w:divBdr>
        <w:top w:val="none" w:sz="0" w:space="0" w:color="auto"/>
        <w:left w:val="none" w:sz="0" w:space="0" w:color="auto"/>
        <w:bottom w:val="none" w:sz="0" w:space="0" w:color="auto"/>
        <w:right w:val="none" w:sz="0" w:space="0" w:color="auto"/>
      </w:divBdr>
    </w:div>
    <w:div w:id="18811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2D9A53DF664AE5BEDB04D2B7B34C7D"/>
        <w:category>
          <w:name w:val="General"/>
          <w:gallery w:val="placeholder"/>
        </w:category>
        <w:types>
          <w:type w:val="bbPlcHdr"/>
        </w:types>
        <w:behaviors>
          <w:behavior w:val="content"/>
        </w:behaviors>
        <w:guid w:val="{2B988743-1BE6-4E6C-80AE-C46D5B58ADE1}"/>
      </w:docPartPr>
      <w:docPartBody>
        <w:p w:rsidR="000C5FBC" w:rsidRDefault="009E255F">
          <w:pPr>
            <w:pStyle w:val="AB2D9A53DF664AE5BEDB04D2B7B34C7D"/>
          </w:pPr>
          <w:r w:rsidRPr="000B259F">
            <w:rPr>
              <w:rStyle w:val="PlaceholderText"/>
            </w:rPr>
            <w:t>[Title]</w:t>
          </w:r>
        </w:p>
      </w:docPartBody>
    </w:docPart>
    <w:docPart>
      <w:docPartPr>
        <w:name w:val="BBBFA2CC56D643D1951DEE33DB8FB592"/>
        <w:category>
          <w:name w:val="General"/>
          <w:gallery w:val="placeholder"/>
        </w:category>
        <w:types>
          <w:type w:val="bbPlcHdr"/>
        </w:types>
        <w:behaviors>
          <w:behavior w:val="content"/>
        </w:behaviors>
        <w:guid w:val="{BE7C0176-4F3A-47B5-830A-E63F35401AFB}"/>
      </w:docPartPr>
      <w:docPartBody>
        <w:p w:rsidR="000C5FBC" w:rsidRDefault="009E255F">
          <w:pPr>
            <w:pStyle w:val="BBBFA2CC56D643D1951DEE33DB8FB592"/>
          </w:pPr>
          <w:r w:rsidRPr="000B259F">
            <w:rPr>
              <w:rStyle w:val="PlaceholderText"/>
            </w:rPr>
            <w:t>[Subject]</w:t>
          </w:r>
        </w:p>
      </w:docPartBody>
    </w:docPart>
    <w:docPart>
      <w:docPartPr>
        <w:name w:val="80CD5967840045768BD035B69ED3C0FB"/>
        <w:category>
          <w:name w:val="General"/>
          <w:gallery w:val="placeholder"/>
        </w:category>
        <w:types>
          <w:type w:val="bbPlcHdr"/>
        </w:types>
        <w:behaviors>
          <w:behavior w:val="content"/>
        </w:behaviors>
        <w:guid w:val="{9C2F8F8F-2931-419F-926E-61CDD34BC3DB}"/>
      </w:docPartPr>
      <w:docPartBody>
        <w:p w:rsidR="000C5FBC" w:rsidRDefault="009E255F">
          <w:pPr>
            <w:pStyle w:val="80CD5967840045768BD035B69ED3C0FB"/>
          </w:pPr>
          <w:r w:rsidRPr="000B259F">
            <w:rPr>
              <w:rStyle w:val="PlaceholderText"/>
            </w:rPr>
            <w:t>[Author]</w:t>
          </w:r>
        </w:p>
      </w:docPartBody>
    </w:docPart>
    <w:docPart>
      <w:docPartPr>
        <w:name w:val="0CB5F655C1DC4E3294ED83700D3AC531"/>
        <w:category>
          <w:name w:val="General"/>
          <w:gallery w:val="placeholder"/>
        </w:category>
        <w:types>
          <w:type w:val="bbPlcHdr"/>
        </w:types>
        <w:behaviors>
          <w:behavior w:val="content"/>
        </w:behaviors>
        <w:guid w:val="{A89AC93B-027E-4116-ACDB-B6CFE3007432}"/>
      </w:docPartPr>
      <w:docPartBody>
        <w:p w:rsidR="000C5FBC" w:rsidRDefault="009E255F">
          <w:pPr>
            <w:pStyle w:val="0CB5F655C1DC4E3294ED83700D3AC531"/>
          </w:pPr>
          <w:r w:rsidRPr="000B259F">
            <w:rPr>
              <w:rStyle w:val="PlaceholderText"/>
            </w:rPr>
            <w:t>[Category]</w:t>
          </w:r>
        </w:p>
      </w:docPartBody>
    </w:docPart>
    <w:docPart>
      <w:docPartPr>
        <w:name w:val="578B653759184EF881D380A5F559751E"/>
        <w:category>
          <w:name w:val="General"/>
          <w:gallery w:val="placeholder"/>
        </w:category>
        <w:types>
          <w:type w:val="bbPlcHdr"/>
        </w:types>
        <w:behaviors>
          <w:behavior w:val="content"/>
        </w:behaviors>
        <w:guid w:val="{267BC6F3-CB5D-4330-AD63-469C7572EF69}"/>
      </w:docPartPr>
      <w:docPartBody>
        <w:p w:rsidR="000C5FBC" w:rsidRDefault="009E255F">
          <w:pPr>
            <w:pStyle w:val="578B653759184EF881D380A5F559751E"/>
          </w:pPr>
          <w:r w:rsidRPr="000B259F">
            <w:rPr>
              <w:rStyle w:val="PlaceholderText"/>
            </w:rPr>
            <w:t>[Keywords]</w:t>
          </w:r>
        </w:p>
      </w:docPartBody>
    </w:docPart>
    <w:docPart>
      <w:docPartPr>
        <w:name w:val="1AAD4A5B15C946BEB657868E15A3DB16"/>
        <w:category>
          <w:name w:val="General"/>
          <w:gallery w:val="placeholder"/>
        </w:category>
        <w:types>
          <w:type w:val="bbPlcHdr"/>
        </w:types>
        <w:behaviors>
          <w:behavior w:val="content"/>
        </w:behaviors>
        <w:guid w:val="{3DA6E61B-57F9-41C4-AB0E-3C441D3CF4AD}"/>
      </w:docPartPr>
      <w:docPartBody>
        <w:p w:rsidR="000C5FBC" w:rsidRDefault="009E255F">
          <w:pPr>
            <w:pStyle w:val="1AAD4A5B15C946BEB657868E15A3DB16"/>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55F"/>
    <w:rsid w:val="000C5FBC"/>
    <w:rsid w:val="003F3853"/>
    <w:rsid w:val="004A3EEB"/>
    <w:rsid w:val="0060183F"/>
    <w:rsid w:val="00985703"/>
    <w:rsid w:val="009E255F"/>
    <w:rsid w:val="00BA7DE3"/>
    <w:rsid w:val="00F12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9A53DF664AE5BEDB04D2B7B34C7D">
    <w:name w:val="AB2D9A53DF664AE5BEDB04D2B7B34C7D"/>
  </w:style>
  <w:style w:type="paragraph" w:customStyle="1" w:styleId="BBBFA2CC56D643D1951DEE33DB8FB592">
    <w:name w:val="BBBFA2CC56D643D1951DEE33DB8FB592"/>
  </w:style>
  <w:style w:type="paragraph" w:customStyle="1" w:styleId="80CD5967840045768BD035B69ED3C0FB">
    <w:name w:val="80CD5967840045768BD035B69ED3C0FB"/>
  </w:style>
  <w:style w:type="paragraph" w:customStyle="1" w:styleId="0CB5F655C1DC4E3294ED83700D3AC531">
    <w:name w:val="0CB5F655C1DC4E3294ED83700D3AC531"/>
  </w:style>
  <w:style w:type="paragraph" w:customStyle="1" w:styleId="578B653759184EF881D380A5F559751E">
    <w:name w:val="578B653759184EF881D380A5F559751E"/>
  </w:style>
  <w:style w:type="paragraph" w:customStyle="1" w:styleId="1AAD4A5B15C946BEB657868E15A3DB16">
    <w:name w:val="1AAD4A5B15C946BEB657868E15A3D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1</b:RefOrder>
  </b:Source>
  <b:Source>
    <b:Tag>Har154</b:Tag>
    <b:SourceType>Misc</b:SourceType>
    <b:Guid>{7BC458D5-F9CF-4C7F-B7D0-BF9C162D24C3}</b:Guid>
    <b:Title>Tasker Team Tasking System - Requirement Specification</b:Title>
    <b:Year>2015</b:Year>
    <b:City>Aberystwyth University</b:City>
    <b:Publisher>Software Engineering Group Project</b:Publisher>
    <b:Author>
      <b:Author>
        <b:NameList>
          <b:Person>
            <b:Last>Hardy</b:Last>
            <b:Middle>W.</b:Middle>
            <b:First>N.</b:First>
          </b:Person>
        </b:NameList>
      </b:Author>
    </b:Author>
    <b:RefOrder>2</b:RefOrder>
  </b:Source>
</b:Sources>
</file>

<file path=customXml/itemProps1.xml><?xml version="1.0" encoding="utf-8"?>
<ds:datastoreItem xmlns:ds="http://schemas.openxmlformats.org/officeDocument/2006/customXml" ds:itemID="{52839B34-0EE0-4A6C-8FA7-824917ED9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92</TotalTime>
  <Pages>31</Pages>
  <Words>5248</Words>
  <Characters>29915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35093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Testing Specification</dc:subject>
  <dc:creator>David Fairbrother, Maurice Corriette, Oliver Earl</dc:creator>
  <cp:keywords>3.0</cp:keywords>
  <cp:lastModifiedBy>David Fairbrother</cp:lastModifiedBy>
  <cp:revision>6</cp:revision>
  <cp:lastPrinted>2015-11-13T13:11:00Z</cp:lastPrinted>
  <dcterms:created xsi:type="dcterms:W3CDTF">2016-02-13T20:51:00Z</dcterms:created>
  <dcterms:modified xsi:type="dcterms:W3CDTF">2016-02-13T23:45:00Z</dcterms:modified>
  <cp:category>SE_05_DEL_02</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