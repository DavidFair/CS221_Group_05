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Style w:val="BodyTextChar"/>
        </w:rPr>
        <w:alias w:val="Title"/>
        <w:id w:val="473469232"/>
        <w:placeholder>
          <w:docPart w:val="97914F57440440BA854F451F4DB68052"/>
        </w:placeholder>
        <w:dataBinding w:prefixMappings="xmlns:ns0='http://purl.org/dc/elements/1.1/' xmlns:ns1='http://schemas.openxmlformats.org/package/2006/metadata/core-properties' " w:xpath="/ns1:coreProperties[1]/ns0:title[1]" w:storeItemID="{6C3C8BC8-F283-45AE-878A-BAB7291924A1}"/>
        <w:text/>
      </w:sdtPr>
      <w:sdtEndPr>
        <w:rPr>
          <w:rStyle w:val="BodyTextChar"/>
        </w:rPr>
      </w:sdtEndPr>
      <w:sdtContent>
        <w:p w:rsidR="0009188B" w:rsidRDefault="005245AB" w:rsidP="0047267A">
          <w:pPr>
            <w:pStyle w:val="Title"/>
          </w:pPr>
          <w:r w:rsidRPr="0047267A">
            <w:rPr>
              <w:rStyle w:val="BodyTextChar"/>
            </w:rPr>
            <w:t>Software Engineering Group Project</w:t>
          </w:r>
        </w:p>
      </w:sdtContent>
    </w:sdt>
    <w:sdt>
      <w:sdtPr>
        <w:alias w:val="Subject"/>
        <w:id w:val="473469265"/>
        <w:placeholder>
          <w:docPart w:val="6069AEEF5FD3471F9753B50B2811ACD5"/>
        </w:placeholder>
        <w:dataBinding w:prefixMappings="xmlns:ns0='http://purl.org/dc/elements/1.1/' xmlns:ns1='http://schemas.openxmlformats.org/package/2006/metadata/core-properties' " w:xpath="/ns1:coreProperties[1]/ns0:subject[1]" w:storeItemID="{6C3C8BC8-F283-45AE-878A-BAB7291924A1}"/>
        <w:text/>
      </w:sdtPr>
      <w:sdtEndPr/>
      <w:sdtContent>
        <w:p w:rsidR="009A7185" w:rsidRPr="009A7185" w:rsidRDefault="00CB2961" w:rsidP="0047267A">
          <w:pPr>
            <w:pStyle w:val="Subtitle"/>
          </w:pPr>
          <w:r>
            <w:t>Maintenance Manual</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03694C" w:rsidTr="009D12AB">
        <w:tc>
          <w:tcPr>
            <w:tcW w:w="1276" w:type="dxa"/>
          </w:tcPr>
          <w:p w:rsidR="0003694C" w:rsidRPr="0003694C" w:rsidRDefault="0003694C" w:rsidP="00B30EDD">
            <w:r w:rsidRPr="0003694C">
              <w:t>Author:</w:t>
            </w:r>
          </w:p>
        </w:tc>
        <w:tc>
          <w:tcPr>
            <w:tcW w:w="4355" w:type="dxa"/>
          </w:tcPr>
          <w:p w:rsidR="0003694C" w:rsidRPr="0003694C" w:rsidRDefault="00CB2961" w:rsidP="00BA41FE">
            <w:sdt>
              <w:sdtPr>
                <w:alias w:val="Author"/>
                <w:id w:val="473469229"/>
                <w:placeholder>
                  <w:docPart w:val="7652D8140A0741E6896314BEC74C8026"/>
                </w:placeholder>
                <w:dataBinding w:prefixMappings="xmlns:ns0='http://purl.org/dc/elements/1.1/' xmlns:ns1='http://schemas.openxmlformats.org/package/2006/metadata/core-properties' " w:xpath="/ns1:coreProperties[1]/ns0:creator[1]" w:storeItemID="{6C3C8BC8-F283-45AE-878A-BAB7291924A1}"/>
                <w:text/>
              </w:sdtPr>
              <w:sdtContent>
                <w:r>
                  <w:t xml:space="preserve">Ben Dudley, David Fairbrother, Jonathan </w:t>
                </w:r>
                <w:proofErr w:type="spellStart"/>
                <w:r>
                  <w:t>Englund</w:t>
                </w:r>
                <w:proofErr w:type="spellEnd"/>
                <w:r>
                  <w:t>, Josh Doyle, Liam Fitzgerald, Maurice Corriette, Oliver Earl, Tim Anderson</w:t>
                </w:r>
              </w:sdtContent>
            </w:sdt>
          </w:p>
        </w:tc>
      </w:tr>
      <w:tr w:rsidR="0003694C" w:rsidRPr="0003694C" w:rsidTr="009D12AB">
        <w:tc>
          <w:tcPr>
            <w:tcW w:w="1276" w:type="dxa"/>
          </w:tcPr>
          <w:p w:rsidR="0003694C" w:rsidRPr="0003694C" w:rsidRDefault="0003694C" w:rsidP="0007255E">
            <w:proofErr w:type="spellStart"/>
            <w:r w:rsidRPr="0003694C">
              <w:t>Config</w:t>
            </w:r>
            <w:proofErr w:type="spellEnd"/>
            <w:r w:rsidRPr="0003694C">
              <w:t xml:space="preserve"> Ref:</w:t>
            </w:r>
          </w:p>
        </w:tc>
        <w:tc>
          <w:tcPr>
            <w:tcW w:w="4355" w:type="dxa"/>
          </w:tcPr>
          <w:p w:rsidR="0003694C" w:rsidRPr="0003694C" w:rsidRDefault="00B320BD" w:rsidP="00465BA9">
            <w:sdt>
              <w:sdtPr>
                <w:alias w:val="Category"/>
                <w:id w:val="473469292"/>
                <w:placeholder>
                  <w:docPart w:val="D89DB7F4C8BF4BF9B5D65CB407DC1025"/>
                </w:placeholder>
                <w:dataBinding w:prefixMappings="xmlns:ns0='http://purl.org/dc/elements/1.1/' xmlns:ns1='http://schemas.openxmlformats.org/package/2006/metadata/core-properties' " w:xpath="/ns1:coreProperties[1]/ns1:category[1]" w:storeItemID="{6C3C8BC8-F283-45AE-878A-BAB7291924A1}"/>
                <w:text/>
              </w:sdtPr>
              <w:sdtEndPr/>
              <w:sdtContent>
                <w:r w:rsidR="00570A64">
                  <w:t>SE_</w:t>
                </w:r>
                <w:r w:rsidR="00465BA9">
                  <w:t>05_MAINT_01</w:t>
                </w:r>
              </w:sdtContent>
            </w:sdt>
            <w:r w:rsidR="00570A64" w:rsidRPr="0003694C">
              <w:t xml:space="preserve"> </w:t>
            </w:r>
          </w:p>
        </w:tc>
      </w:tr>
      <w:tr w:rsidR="0003694C" w:rsidRPr="0003694C" w:rsidTr="009D12AB">
        <w:tc>
          <w:tcPr>
            <w:tcW w:w="1276" w:type="dxa"/>
          </w:tcPr>
          <w:p w:rsidR="0003694C" w:rsidRPr="0003694C" w:rsidRDefault="0003694C" w:rsidP="0007255E">
            <w:r w:rsidRPr="0003694C">
              <w:t>Date:</w:t>
            </w:r>
          </w:p>
        </w:tc>
        <w:tc>
          <w:tcPr>
            <w:tcW w:w="4355" w:type="dxa"/>
          </w:tcPr>
          <w:p w:rsidR="0003694C" w:rsidRPr="0003694C" w:rsidRDefault="009939F4" w:rsidP="00465BA9">
            <w:r>
              <w:t>201</w:t>
            </w:r>
            <w:r w:rsidR="00465BA9">
              <w:t>6-02-14</w:t>
            </w:r>
          </w:p>
        </w:tc>
      </w:tr>
      <w:tr w:rsidR="0003694C" w:rsidRPr="0003694C" w:rsidTr="009D12AB">
        <w:tc>
          <w:tcPr>
            <w:tcW w:w="1276" w:type="dxa"/>
          </w:tcPr>
          <w:p w:rsidR="0003694C" w:rsidRPr="0003694C" w:rsidRDefault="0003694C" w:rsidP="0007255E">
            <w:r w:rsidRPr="0003694C">
              <w:t>Version:</w:t>
            </w:r>
          </w:p>
        </w:tc>
        <w:tc>
          <w:tcPr>
            <w:tcW w:w="4355" w:type="dxa"/>
          </w:tcPr>
          <w:p w:rsidR="0003694C" w:rsidRPr="0003694C" w:rsidRDefault="00B320BD" w:rsidP="00465BA9">
            <w:sdt>
              <w:sdtPr>
                <w:alias w:val="Keywords"/>
                <w:id w:val="473469293"/>
                <w:placeholder>
                  <w:docPart w:val="576A4C1612054859BD953DAC57B21CBD"/>
                </w:placeholder>
                <w:dataBinding w:prefixMappings="xmlns:ns0='http://purl.org/dc/elements/1.1/' xmlns:ns1='http://schemas.openxmlformats.org/package/2006/metadata/core-properties' " w:xpath="/ns1:coreProperties[1]/ns1:keywords[1]" w:storeItemID="{6C3C8BC8-F283-45AE-878A-BAB7291924A1}"/>
                <w:text/>
              </w:sdtPr>
              <w:sdtEndPr/>
              <w:sdtContent>
                <w:r w:rsidR="009939F4">
                  <w:t>1.</w:t>
                </w:r>
                <w:r w:rsidR="00465BA9">
                  <w:t>0</w:t>
                </w:r>
              </w:sdtContent>
            </w:sdt>
            <w:r w:rsidR="00CA50B8">
              <w:fldChar w:fldCharType="begin"/>
            </w:r>
            <w:r w:rsidR="009A7185">
              <w:instrText xml:space="preserve"> DOCVARIABLE  Version  \* MERGEFORMAT </w:instrText>
            </w:r>
            <w:r w:rsidR="00CA50B8">
              <w:fldChar w:fldCharType="end"/>
            </w:r>
          </w:p>
        </w:tc>
      </w:tr>
      <w:tr w:rsidR="0003694C" w:rsidRPr="0003694C" w:rsidTr="009D12AB">
        <w:tc>
          <w:tcPr>
            <w:tcW w:w="1276" w:type="dxa"/>
          </w:tcPr>
          <w:p w:rsidR="0003694C" w:rsidRPr="0003694C" w:rsidRDefault="0003694C" w:rsidP="0007255E">
            <w:r w:rsidRPr="0003694C">
              <w:t>Status:</w:t>
            </w:r>
          </w:p>
        </w:tc>
        <w:tc>
          <w:tcPr>
            <w:tcW w:w="4355" w:type="dxa"/>
          </w:tcPr>
          <w:p w:rsidR="0003694C" w:rsidRPr="0003694C" w:rsidRDefault="00B320BD" w:rsidP="009A7185">
            <w:sdt>
              <w:sdtPr>
                <w:alias w:val="Status"/>
                <w:id w:val="473469228"/>
                <w:placeholder>
                  <w:docPart w:val="31A4B801102D43E4B7A14E303927D7D4"/>
                </w:placeholder>
                <w:dataBinding w:prefixMappings="xmlns:ns0='http://purl.org/dc/elements/1.1/' xmlns:ns1='http://schemas.openxmlformats.org/package/2006/metadata/core-properties' " w:xpath="/ns1:coreProperties[1]/ns1:contentStatus[1]" w:storeItemID="{6C3C8BC8-F283-45AE-878A-BAB7291924A1}"/>
                <w:text/>
              </w:sdtPr>
              <w:sdtEndPr/>
              <w:sdtContent>
                <w:r w:rsidR="00E06F5A">
                  <w:t>Release</w:t>
                </w:r>
              </w:sdtContent>
            </w:sdt>
          </w:p>
        </w:tc>
      </w:tr>
    </w:tbl>
    <w:p w:rsidR="00573F2E" w:rsidRDefault="009D341E" w:rsidP="00506697">
      <w:pPr>
        <w:rPr>
          <w:kern w:val="28"/>
        </w:rPr>
      </w:pPr>
      <w:r>
        <w:rPr>
          <w:noProof/>
          <w:lang w:eastAsia="en-GB"/>
        </w:rPr>
        <mc:AlternateContent>
          <mc:Choice Requires="wps">
            <w:drawing>
              <wp:anchor distT="0" distB="0" distL="114300" distR="114300" simplePos="0" relativeHeight="251660288" behindDoc="0" locked="0" layoutInCell="1" allowOverlap="1">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77A99" w:rsidRPr="00177A99" w:rsidRDefault="00177A99" w:rsidP="00177A99">
                            <w:r w:rsidRPr="00177A99">
                              <w:t>Department of Computer Science</w:t>
                            </w:r>
                          </w:p>
                          <w:p w:rsidR="00177A99" w:rsidRPr="00177A99" w:rsidRDefault="00177A99" w:rsidP="00177A99">
                            <w:r w:rsidRPr="00177A99">
                              <w:t>Aberystwyth University</w:t>
                            </w:r>
                          </w:p>
                          <w:p w:rsidR="00177A99" w:rsidRPr="00177A99" w:rsidRDefault="00177A99" w:rsidP="00177A99">
                            <w:r w:rsidRPr="00177A99">
                              <w:t>Aberystwyth</w:t>
                            </w:r>
                          </w:p>
                          <w:p w:rsidR="00177A99" w:rsidRPr="00177A99" w:rsidRDefault="00177A99" w:rsidP="00177A99">
                            <w:r w:rsidRPr="00177A99">
                              <w:t>Ceredigion</w:t>
                            </w:r>
                          </w:p>
                          <w:p w:rsidR="00177A99" w:rsidRPr="00177A99" w:rsidRDefault="00177A99" w:rsidP="00177A99">
                            <w:r w:rsidRPr="00177A99">
                              <w:t>SY23 3DB</w:t>
                            </w:r>
                          </w:p>
                          <w:p w:rsidR="00177A99" w:rsidRDefault="00177A99">
                            <w:r w:rsidRPr="00177A99">
                              <w:t>Copyrig</w:t>
                            </w:r>
                            <w:r w:rsidR="009939F4">
                              <w:t>ht © Aberystwyth University 2015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" stroked="f">
                <v:textbox>
                  <w:txbxContent>
                    <w:p w:rsidR="00177A99" w:rsidRPr="00177A99" w:rsidRDefault="00177A99" w:rsidP="00177A99">
                      <w:r w:rsidRPr="00177A99">
                        <w:t>Department of Computer Science</w:t>
                      </w:r>
                    </w:p>
                    <w:p w:rsidR="00177A99" w:rsidRPr="00177A99" w:rsidRDefault="00177A99" w:rsidP="00177A99">
                      <w:r w:rsidRPr="00177A99">
                        <w:t>Aberystwyth University</w:t>
                      </w:r>
                    </w:p>
                    <w:p w:rsidR="00177A99" w:rsidRPr="00177A99" w:rsidRDefault="00177A99" w:rsidP="00177A99">
                      <w:r w:rsidRPr="00177A99">
                        <w:t>Aberystwyth</w:t>
                      </w:r>
                    </w:p>
                    <w:p w:rsidR="00177A99" w:rsidRPr="00177A99" w:rsidRDefault="00177A99" w:rsidP="00177A99">
                      <w:r w:rsidRPr="00177A99">
                        <w:t>Ceredigion</w:t>
                      </w:r>
                    </w:p>
                    <w:p w:rsidR="00177A99" w:rsidRPr="00177A99" w:rsidRDefault="00177A99" w:rsidP="00177A99">
                      <w:r w:rsidRPr="00177A99">
                        <w:t>SY23 3DB</w:t>
                      </w:r>
                    </w:p>
                    <w:p w:rsidR="00177A99" w:rsidRDefault="00177A99">
                      <w:r w:rsidRPr="00177A99">
                        <w:t>Copyrig</w:t>
                      </w:r>
                      <w:r w:rsidR="009939F4">
                        <w:t>ht © Aberystwyth University 2015</w:t>
                      </w:r>
                    </w:p>
                  </w:txbxContent>
                </v:textbox>
                <w10:wrap anchorx="margin" anchory="margin"/>
              </v:shape>
            </w:pict>
          </mc:Fallback>
        </mc:AlternateContent>
      </w:r>
      <w:r w:rsidR="00573F2E">
        <w:br w:type="page"/>
      </w:r>
    </w:p>
    <w:p w:rsidR="0009188B" w:rsidRDefault="00A44A71" w:rsidP="00F64A04">
      <w:pPr>
        <w:pStyle w:val="UnnumHeading1"/>
      </w:pPr>
      <w:bookmarkStart w:id="0" w:name="_Toc443230061"/>
      <w:r>
        <w:lastRenderedPageBreak/>
        <w:t>CONTENTS</w:t>
      </w:r>
      <w:bookmarkEnd w:id="0"/>
    </w:p>
    <w:p w:rsidR="00AE2B82" w:rsidRDefault="00CA50B8">
      <w:pPr>
        <w:pStyle w:val="TOC1"/>
        <w:rPr>
          <w:rFonts w:asciiTheme="minorHAnsi" w:eastAsiaTheme="minorEastAsia" w:hAnsiTheme="minorHAnsi" w:cstheme="minorBidi"/>
          <w:caps w:val="0"/>
          <w:noProof/>
          <w:sz w:val="22"/>
          <w:szCs w:val="22"/>
          <w:lang w:eastAsia="en-GB"/>
        </w:rPr>
      </w:pPr>
      <w:r>
        <w:fldChar w:fldCharType="begin"/>
      </w:r>
      <w:r w:rsidR="00A44A71">
        <w:instrText xml:space="preserve"> TOC \o "1-2" </w:instrText>
      </w:r>
      <w:r>
        <w:fldChar w:fldCharType="separate"/>
      </w:r>
      <w:r w:rsidR="00AE2B82">
        <w:rPr>
          <w:noProof/>
        </w:rPr>
        <w:t>CONTENTS</w:t>
      </w:r>
      <w:r w:rsidR="00AE2B82">
        <w:rPr>
          <w:noProof/>
        </w:rPr>
        <w:tab/>
      </w:r>
      <w:r w:rsidR="00AE2B82">
        <w:rPr>
          <w:noProof/>
        </w:rPr>
        <w:fldChar w:fldCharType="begin"/>
      </w:r>
      <w:r w:rsidR="00AE2B82">
        <w:rPr>
          <w:noProof/>
        </w:rPr>
        <w:instrText xml:space="preserve"> PAGEREF _Toc443230061 \h </w:instrText>
      </w:r>
      <w:r w:rsidR="00AE2B82">
        <w:rPr>
          <w:noProof/>
        </w:rPr>
      </w:r>
      <w:r w:rsidR="00AE2B82">
        <w:rPr>
          <w:noProof/>
        </w:rPr>
        <w:fldChar w:fldCharType="separate"/>
      </w:r>
      <w:r w:rsidR="00CB2961">
        <w:rPr>
          <w:noProof/>
        </w:rPr>
        <w:t>2</w:t>
      </w:r>
      <w:r w:rsidR="00AE2B82">
        <w:rPr>
          <w:noProof/>
        </w:rPr>
        <w:fldChar w:fldCharType="end"/>
      </w:r>
    </w:p>
    <w:p w:rsidR="00AE2B82" w:rsidRDefault="00AE2B82">
      <w:pPr>
        <w:pStyle w:val="TOC1"/>
        <w:tabs>
          <w:tab w:val="left" w:pos="440"/>
        </w:tabs>
        <w:rPr>
          <w:rFonts w:asciiTheme="minorHAnsi" w:eastAsiaTheme="minorEastAsia" w:hAnsiTheme="minorHAnsi" w:cstheme="minorBidi"/>
          <w:caps w:val="0"/>
          <w:noProof/>
          <w:sz w:val="22"/>
          <w:szCs w:val="22"/>
          <w:lang w:eastAsia="en-GB"/>
        </w:rPr>
      </w:pPr>
      <w:r>
        <w:rPr>
          <w:noProof/>
        </w:rPr>
        <w:t>1.</w:t>
      </w:r>
      <w:r>
        <w:rPr>
          <w:rFonts w:asciiTheme="minorHAnsi" w:eastAsiaTheme="minorEastAsia" w:hAnsiTheme="minorHAnsi" w:cstheme="minorBidi"/>
          <w:caps w:val="0"/>
          <w:noProof/>
          <w:sz w:val="22"/>
          <w:szCs w:val="22"/>
          <w:lang w:eastAsia="en-GB"/>
        </w:rPr>
        <w:tab/>
      </w:r>
      <w:r>
        <w:rPr>
          <w:noProof/>
        </w:rPr>
        <w:t>Introduction</w:t>
      </w:r>
      <w:r>
        <w:rPr>
          <w:noProof/>
        </w:rPr>
        <w:tab/>
      </w:r>
      <w:r>
        <w:rPr>
          <w:noProof/>
        </w:rPr>
        <w:fldChar w:fldCharType="begin"/>
      </w:r>
      <w:r>
        <w:rPr>
          <w:noProof/>
        </w:rPr>
        <w:instrText xml:space="preserve"> PAGEREF _Toc443230062 \h </w:instrText>
      </w:r>
      <w:r>
        <w:rPr>
          <w:noProof/>
        </w:rPr>
      </w:r>
      <w:r>
        <w:rPr>
          <w:noProof/>
        </w:rPr>
        <w:fldChar w:fldCharType="separate"/>
      </w:r>
      <w:r w:rsidR="00CB2961">
        <w:rPr>
          <w:noProof/>
        </w:rPr>
        <w:t>3</w:t>
      </w:r>
      <w:r>
        <w:rPr>
          <w:noProof/>
        </w:rPr>
        <w:fldChar w:fldCharType="end"/>
      </w:r>
    </w:p>
    <w:p w:rsidR="00AE2B82" w:rsidRDefault="00AE2B82">
      <w:pPr>
        <w:pStyle w:val="TOC2"/>
        <w:tabs>
          <w:tab w:val="left" w:pos="880"/>
        </w:tabs>
        <w:rPr>
          <w:rFonts w:asciiTheme="minorHAnsi" w:eastAsiaTheme="minorEastAsia" w:hAnsiTheme="minorHAnsi" w:cstheme="minorBidi"/>
          <w:noProof/>
          <w:sz w:val="22"/>
          <w:szCs w:val="22"/>
          <w:lang w:eastAsia="en-GB"/>
        </w:rPr>
      </w:pPr>
      <w:r>
        <w:rPr>
          <w:noProof/>
        </w:rPr>
        <w:t>1.1</w:t>
      </w:r>
      <w:r>
        <w:rPr>
          <w:rFonts w:asciiTheme="minorHAnsi" w:eastAsiaTheme="minorEastAsia" w:hAnsiTheme="minorHAnsi" w:cstheme="minorBidi"/>
          <w:noProof/>
          <w:sz w:val="22"/>
          <w:szCs w:val="22"/>
          <w:lang w:eastAsia="en-GB"/>
        </w:rPr>
        <w:tab/>
      </w:r>
      <w:r>
        <w:rPr>
          <w:noProof/>
        </w:rPr>
        <w:t>Purpose of this Document</w:t>
      </w:r>
      <w:r>
        <w:rPr>
          <w:noProof/>
        </w:rPr>
        <w:tab/>
      </w:r>
      <w:r>
        <w:rPr>
          <w:noProof/>
        </w:rPr>
        <w:fldChar w:fldCharType="begin"/>
      </w:r>
      <w:r>
        <w:rPr>
          <w:noProof/>
        </w:rPr>
        <w:instrText xml:space="preserve"> PAGEREF _Toc443230063 \h </w:instrText>
      </w:r>
      <w:r>
        <w:rPr>
          <w:noProof/>
        </w:rPr>
      </w:r>
      <w:r>
        <w:rPr>
          <w:noProof/>
        </w:rPr>
        <w:fldChar w:fldCharType="separate"/>
      </w:r>
      <w:r w:rsidR="00CB2961">
        <w:rPr>
          <w:noProof/>
        </w:rPr>
        <w:t>3</w:t>
      </w:r>
      <w:r>
        <w:rPr>
          <w:noProof/>
        </w:rPr>
        <w:fldChar w:fldCharType="end"/>
      </w:r>
    </w:p>
    <w:p w:rsidR="00AE2B82" w:rsidRDefault="00AE2B82">
      <w:pPr>
        <w:pStyle w:val="TOC2"/>
        <w:tabs>
          <w:tab w:val="left" w:pos="880"/>
        </w:tabs>
        <w:rPr>
          <w:rFonts w:asciiTheme="minorHAnsi" w:eastAsiaTheme="minorEastAsia" w:hAnsiTheme="minorHAnsi" w:cstheme="minorBidi"/>
          <w:noProof/>
          <w:sz w:val="22"/>
          <w:szCs w:val="22"/>
          <w:lang w:eastAsia="en-GB"/>
        </w:rPr>
      </w:pPr>
      <w:r>
        <w:rPr>
          <w:noProof/>
        </w:rPr>
        <w:t>1.2</w:t>
      </w:r>
      <w:r>
        <w:rPr>
          <w:rFonts w:asciiTheme="minorHAnsi" w:eastAsiaTheme="minorEastAsia" w:hAnsiTheme="minorHAnsi" w:cstheme="minorBidi"/>
          <w:noProof/>
          <w:sz w:val="22"/>
          <w:szCs w:val="22"/>
          <w:lang w:eastAsia="en-GB"/>
        </w:rPr>
        <w:tab/>
      </w:r>
      <w:r>
        <w:rPr>
          <w:noProof/>
        </w:rPr>
        <w:t>Scope</w:t>
      </w:r>
      <w:r>
        <w:rPr>
          <w:noProof/>
        </w:rPr>
        <w:tab/>
      </w:r>
      <w:r>
        <w:rPr>
          <w:noProof/>
        </w:rPr>
        <w:fldChar w:fldCharType="begin"/>
      </w:r>
      <w:r>
        <w:rPr>
          <w:noProof/>
        </w:rPr>
        <w:instrText xml:space="preserve"> PAGEREF _Toc443230064 \h </w:instrText>
      </w:r>
      <w:r>
        <w:rPr>
          <w:noProof/>
        </w:rPr>
      </w:r>
      <w:r>
        <w:rPr>
          <w:noProof/>
        </w:rPr>
        <w:fldChar w:fldCharType="separate"/>
      </w:r>
      <w:r w:rsidR="00CB2961">
        <w:rPr>
          <w:noProof/>
        </w:rPr>
        <w:t>3</w:t>
      </w:r>
      <w:r>
        <w:rPr>
          <w:noProof/>
        </w:rPr>
        <w:fldChar w:fldCharType="end"/>
      </w:r>
    </w:p>
    <w:p w:rsidR="00AE2B82" w:rsidRDefault="00AE2B82">
      <w:pPr>
        <w:pStyle w:val="TOC2"/>
        <w:tabs>
          <w:tab w:val="left" w:pos="880"/>
        </w:tabs>
        <w:rPr>
          <w:rFonts w:asciiTheme="minorHAnsi" w:eastAsiaTheme="minorEastAsia" w:hAnsiTheme="minorHAnsi" w:cstheme="minorBidi"/>
          <w:noProof/>
          <w:sz w:val="22"/>
          <w:szCs w:val="22"/>
          <w:lang w:eastAsia="en-GB"/>
        </w:rPr>
      </w:pPr>
      <w:r>
        <w:rPr>
          <w:noProof/>
        </w:rPr>
        <w:t>1.3</w:t>
      </w:r>
      <w:r>
        <w:rPr>
          <w:rFonts w:asciiTheme="minorHAnsi" w:eastAsiaTheme="minorEastAsia" w:hAnsiTheme="minorHAnsi" w:cstheme="minorBidi"/>
          <w:noProof/>
          <w:sz w:val="22"/>
          <w:szCs w:val="22"/>
          <w:lang w:eastAsia="en-GB"/>
        </w:rPr>
        <w:tab/>
      </w:r>
      <w:r>
        <w:rPr>
          <w:noProof/>
        </w:rPr>
        <w:t>Objectives</w:t>
      </w:r>
      <w:r>
        <w:rPr>
          <w:noProof/>
        </w:rPr>
        <w:tab/>
      </w:r>
      <w:r>
        <w:rPr>
          <w:noProof/>
        </w:rPr>
        <w:fldChar w:fldCharType="begin"/>
      </w:r>
      <w:r>
        <w:rPr>
          <w:noProof/>
        </w:rPr>
        <w:instrText xml:space="preserve"> PAGEREF _Toc443230065 \h </w:instrText>
      </w:r>
      <w:r>
        <w:rPr>
          <w:noProof/>
        </w:rPr>
      </w:r>
      <w:r>
        <w:rPr>
          <w:noProof/>
        </w:rPr>
        <w:fldChar w:fldCharType="separate"/>
      </w:r>
      <w:r w:rsidR="00CB2961">
        <w:rPr>
          <w:noProof/>
        </w:rPr>
        <w:t>3</w:t>
      </w:r>
      <w:r>
        <w:rPr>
          <w:noProof/>
        </w:rPr>
        <w:fldChar w:fldCharType="end"/>
      </w:r>
    </w:p>
    <w:p w:rsidR="00AE2B82" w:rsidRDefault="00AE2B82">
      <w:pPr>
        <w:pStyle w:val="TOC1"/>
        <w:tabs>
          <w:tab w:val="left" w:pos="440"/>
        </w:tabs>
        <w:rPr>
          <w:rFonts w:asciiTheme="minorHAnsi" w:eastAsiaTheme="minorEastAsia" w:hAnsiTheme="minorHAnsi" w:cstheme="minorBidi"/>
          <w:caps w:val="0"/>
          <w:noProof/>
          <w:sz w:val="22"/>
          <w:szCs w:val="22"/>
          <w:lang w:eastAsia="en-GB"/>
        </w:rPr>
      </w:pPr>
      <w:r>
        <w:rPr>
          <w:noProof/>
        </w:rPr>
        <w:t>2.</w:t>
      </w:r>
      <w:r>
        <w:rPr>
          <w:rFonts w:asciiTheme="minorHAnsi" w:eastAsiaTheme="minorEastAsia" w:hAnsiTheme="minorHAnsi" w:cstheme="minorBidi"/>
          <w:caps w:val="0"/>
          <w:noProof/>
          <w:sz w:val="22"/>
          <w:szCs w:val="22"/>
          <w:lang w:eastAsia="en-GB"/>
        </w:rPr>
        <w:tab/>
      </w:r>
      <w:r>
        <w:rPr>
          <w:noProof/>
        </w:rPr>
        <w:t>TaskerCLI Maintenance Manual</w:t>
      </w:r>
      <w:r>
        <w:rPr>
          <w:noProof/>
        </w:rPr>
        <w:tab/>
      </w:r>
      <w:r>
        <w:rPr>
          <w:noProof/>
        </w:rPr>
        <w:fldChar w:fldCharType="begin"/>
      </w:r>
      <w:r>
        <w:rPr>
          <w:noProof/>
        </w:rPr>
        <w:instrText xml:space="preserve"> PAGEREF _Toc443230066 \h </w:instrText>
      </w:r>
      <w:r>
        <w:rPr>
          <w:noProof/>
        </w:rPr>
      </w:r>
      <w:r>
        <w:rPr>
          <w:noProof/>
        </w:rPr>
        <w:fldChar w:fldCharType="separate"/>
      </w:r>
      <w:r w:rsidR="00CB2961">
        <w:rPr>
          <w:noProof/>
        </w:rPr>
        <w:t>3</w:t>
      </w:r>
      <w:r>
        <w:rPr>
          <w:noProof/>
        </w:rPr>
        <w:fldChar w:fldCharType="end"/>
      </w:r>
    </w:p>
    <w:p w:rsidR="00AE2B82" w:rsidRDefault="00AE2B82">
      <w:pPr>
        <w:pStyle w:val="TOC2"/>
        <w:tabs>
          <w:tab w:val="left" w:pos="880"/>
        </w:tabs>
        <w:rPr>
          <w:rFonts w:asciiTheme="minorHAnsi" w:eastAsiaTheme="minorEastAsia" w:hAnsiTheme="minorHAnsi" w:cstheme="minorBidi"/>
          <w:noProof/>
          <w:sz w:val="22"/>
          <w:szCs w:val="22"/>
          <w:lang w:eastAsia="en-GB"/>
        </w:rPr>
      </w:pPr>
      <w:r>
        <w:rPr>
          <w:noProof/>
        </w:rPr>
        <w:t>2.1</w:t>
      </w:r>
      <w:r>
        <w:rPr>
          <w:rFonts w:asciiTheme="minorHAnsi" w:eastAsiaTheme="minorEastAsia" w:hAnsiTheme="minorHAnsi" w:cstheme="minorBidi"/>
          <w:noProof/>
          <w:sz w:val="22"/>
          <w:szCs w:val="22"/>
          <w:lang w:eastAsia="en-GB"/>
        </w:rPr>
        <w:tab/>
      </w:r>
      <w:r>
        <w:rPr>
          <w:noProof/>
        </w:rPr>
        <w:t>Program Description</w:t>
      </w:r>
      <w:r>
        <w:rPr>
          <w:noProof/>
        </w:rPr>
        <w:tab/>
      </w:r>
      <w:r>
        <w:rPr>
          <w:noProof/>
        </w:rPr>
        <w:fldChar w:fldCharType="begin"/>
      </w:r>
      <w:r>
        <w:rPr>
          <w:noProof/>
        </w:rPr>
        <w:instrText xml:space="preserve"> PAGEREF _Toc443230067 \h </w:instrText>
      </w:r>
      <w:r>
        <w:rPr>
          <w:noProof/>
        </w:rPr>
      </w:r>
      <w:r>
        <w:rPr>
          <w:noProof/>
        </w:rPr>
        <w:fldChar w:fldCharType="separate"/>
      </w:r>
      <w:r w:rsidR="00CB2961">
        <w:rPr>
          <w:noProof/>
        </w:rPr>
        <w:t>3</w:t>
      </w:r>
      <w:r>
        <w:rPr>
          <w:noProof/>
        </w:rPr>
        <w:fldChar w:fldCharType="end"/>
      </w:r>
    </w:p>
    <w:p w:rsidR="00AE2B82" w:rsidRDefault="00AE2B82">
      <w:pPr>
        <w:pStyle w:val="TOC2"/>
        <w:tabs>
          <w:tab w:val="left" w:pos="880"/>
        </w:tabs>
        <w:rPr>
          <w:rFonts w:asciiTheme="minorHAnsi" w:eastAsiaTheme="minorEastAsia" w:hAnsiTheme="minorHAnsi" w:cstheme="minorBidi"/>
          <w:noProof/>
          <w:sz w:val="22"/>
          <w:szCs w:val="22"/>
          <w:lang w:eastAsia="en-GB"/>
        </w:rPr>
      </w:pPr>
      <w:r>
        <w:rPr>
          <w:noProof/>
        </w:rPr>
        <w:t>2.2</w:t>
      </w:r>
      <w:r>
        <w:rPr>
          <w:rFonts w:asciiTheme="minorHAnsi" w:eastAsiaTheme="minorEastAsia" w:hAnsiTheme="minorHAnsi" w:cstheme="minorBidi"/>
          <w:noProof/>
          <w:sz w:val="22"/>
          <w:szCs w:val="22"/>
          <w:lang w:eastAsia="en-GB"/>
        </w:rPr>
        <w:tab/>
      </w:r>
      <w:r>
        <w:rPr>
          <w:noProof/>
        </w:rPr>
        <w:t>Program Structure</w:t>
      </w:r>
      <w:r>
        <w:rPr>
          <w:noProof/>
        </w:rPr>
        <w:tab/>
      </w:r>
      <w:r>
        <w:rPr>
          <w:noProof/>
        </w:rPr>
        <w:fldChar w:fldCharType="begin"/>
      </w:r>
      <w:r>
        <w:rPr>
          <w:noProof/>
        </w:rPr>
        <w:instrText xml:space="preserve"> PAGEREF _Toc443230068 \h </w:instrText>
      </w:r>
      <w:r>
        <w:rPr>
          <w:noProof/>
        </w:rPr>
      </w:r>
      <w:r>
        <w:rPr>
          <w:noProof/>
        </w:rPr>
        <w:fldChar w:fldCharType="separate"/>
      </w:r>
      <w:r w:rsidR="00CB2961">
        <w:rPr>
          <w:noProof/>
        </w:rPr>
        <w:t>3</w:t>
      </w:r>
      <w:r>
        <w:rPr>
          <w:noProof/>
        </w:rPr>
        <w:fldChar w:fldCharType="end"/>
      </w:r>
    </w:p>
    <w:p w:rsidR="00AE2B82" w:rsidRDefault="00AE2B82">
      <w:pPr>
        <w:pStyle w:val="TOC2"/>
        <w:tabs>
          <w:tab w:val="left" w:pos="880"/>
        </w:tabs>
        <w:rPr>
          <w:rFonts w:asciiTheme="minorHAnsi" w:eastAsiaTheme="minorEastAsia" w:hAnsiTheme="minorHAnsi" w:cstheme="minorBidi"/>
          <w:noProof/>
          <w:sz w:val="22"/>
          <w:szCs w:val="22"/>
          <w:lang w:eastAsia="en-GB"/>
        </w:rPr>
      </w:pPr>
      <w:r>
        <w:rPr>
          <w:noProof/>
        </w:rPr>
        <w:t>2.3</w:t>
      </w:r>
      <w:r>
        <w:rPr>
          <w:rFonts w:asciiTheme="minorHAnsi" w:eastAsiaTheme="minorEastAsia" w:hAnsiTheme="minorHAnsi" w:cstheme="minorBidi"/>
          <w:noProof/>
          <w:sz w:val="22"/>
          <w:szCs w:val="22"/>
          <w:lang w:eastAsia="en-GB"/>
        </w:rPr>
        <w:tab/>
      </w:r>
      <w:r>
        <w:rPr>
          <w:noProof/>
        </w:rPr>
        <w:t>Algorithms Used</w:t>
      </w:r>
      <w:r>
        <w:rPr>
          <w:noProof/>
        </w:rPr>
        <w:tab/>
      </w:r>
      <w:r>
        <w:rPr>
          <w:noProof/>
        </w:rPr>
        <w:fldChar w:fldCharType="begin"/>
      </w:r>
      <w:r>
        <w:rPr>
          <w:noProof/>
        </w:rPr>
        <w:instrText xml:space="preserve"> PAGEREF _Toc443230069 \h </w:instrText>
      </w:r>
      <w:r>
        <w:rPr>
          <w:noProof/>
        </w:rPr>
      </w:r>
      <w:r>
        <w:rPr>
          <w:noProof/>
        </w:rPr>
        <w:fldChar w:fldCharType="separate"/>
      </w:r>
      <w:r w:rsidR="00CB2961">
        <w:rPr>
          <w:noProof/>
        </w:rPr>
        <w:t>3</w:t>
      </w:r>
      <w:r>
        <w:rPr>
          <w:noProof/>
        </w:rPr>
        <w:fldChar w:fldCharType="end"/>
      </w:r>
    </w:p>
    <w:p w:rsidR="00AE2B82" w:rsidRDefault="00AE2B82">
      <w:pPr>
        <w:pStyle w:val="TOC2"/>
        <w:tabs>
          <w:tab w:val="left" w:pos="880"/>
        </w:tabs>
        <w:rPr>
          <w:rFonts w:asciiTheme="minorHAnsi" w:eastAsiaTheme="minorEastAsia" w:hAnsiTheme="minorHAnsi" w:cstheme="minorBidi"/>
          <w:noProof/>
          <w:sz w:val="22"/>
          <w:szCs w:val="22"/>
          <w:lang w:eastAsia="en-GB"/>
        </w:rPr>
      </w:pPr>
      <w:r>
        <w:rPr>
          <w:noProof/>
        </w:rPr>
        <w:t>2.4</w:t>
      </w:r>
      <w:r>
        <w:rPr>
          <w:rFonts w:asciiTheme="minorHAnsi" w:eastAsiaTheme="minorEastAsia" w:hAnsiTheme="minorHAnsi" w:cstheme="minorBidi"/>
          <w:noProof/>
          <w:sz w:val="22"/>
          <w:szCs w:val="22"/>
          <w:lang w:eastAsia="en-GB"/>
        </w:rPr>
        <w:tab/>
      </w:r>
      <w:r>
        <w:rPr>
          <w:noProof/>
        </w:rPr>
        <w:t>Main Data Areas</w:t>
      </w:r>
      <w:r>
        <w:rPr>
          <w:noProof/>
        </w:rPr>
        <w:tab/>
      </w:r>
      <w:r>
        <w:rPr>
          <w:noProof/>
        </w:rPr>
        <w:fldChar w:fldCharType="begin"/>
      </w:r>
      <w:r>
        <w:rPr>
          <w:noProof/>
        </w:rPr>
        <w:instrText xml:space="preserve"> PAGEREF _Toc443230070 \h </w:instrText>
      </w:r>
      <w:r>
        <w:rPr>
          <w:noProof/>
        </w:rPr>
      </w:r>
      <w:r>
        <w:rPr>
          <w:noProof/>
        </w:rPr>
        <w:fldChar w:fldCharType="separate"/>
      </w:r>
      <w:r w:rsidR="00CB2961">
        <w:rPr>
          <w:noProof/>
        </w:rPr>
        <w:t>3</w:t>
      </w:r>
      <w:r>
        <w:rPr>
          <w:noProof/>
        </w:rPr>
        <w:fldChar w:fldCharType="end"/>
      </w:r>
    </w:p>
    <w:p w:rsidR="00AE2B82" w:rsidRDefault="00AE2B82">
      <w:pPr>
        <w:pStyle w:val="TOC2"/>
        <w:tabs>
          <w:tab w:val="left" w:pos="880"/>
        </w:tabs>
        <w:rPr>
          <w:rFonts w:asciiTheme="minorHAnsi" w:eastAsiaTheme="minorEastAsia" w:hAnsiTheme="minorHAnsi" w:cstheme="minorBidi"/>
          <w:noProof/>
          <w:sz w:val="22"/>
          <w:szCs w:val="22"/>
          <w:lang w:eastAsia="en-GB"/>
        </w:rPr>
      </w:pPr>
      <w:r>
        <w:rPr>
          <w:noProof/>
        </w:rPr>
        <w:t>2.5</w:t>
      </w:r>
      <w:r>
        <w:rPr>
          <w:rFonts w:asciiTheme="minorHAnsi" w:eastAsiaTheme="minorEastAsia" w:hAnsiTheme="minorHAnsi" w:cstheme="minorBidi"/>
          <w:noProof/>
          <w:sz w:val="22"/>
          <w:szCs w:val="22"/>
          <w:lang w:eastAsia="en-GB"/>
        </w:rPr>
        <w:tab/>
      </w:r>
      <w:r>
        <w:rPr>
          <w:noProof/>
        </w:rPr>
        <w:t>Files</w:t>
      </w:r>
      <w:r>
        <w:rPr>
          <w:noProof/>
        </w:rPr>
        <w:tab/>
      </w:r>
      <w:r>
        <w:rPr>
          <w:noProof/>
        </w:rPr>
        <w:fldChar w:fldCharType="begin"/>
      </w:r>
      <w:r>
        <w:rPr>
          <w:noProof/>
        </w:rPr>
        <w:instrText xml:space="preserve"> PAGEREF _Toc443230071 \h </w:instrText>
      </w:r>
      <w:r>
        <w:rPr>
          <w:noProof/>
        </w:rPr>
      </w:r>
      <w:r>
        <w:rPr>
          <w:noProof/>
        </w:rPr>
        <w:fldChar w:fldCharType="separate"/>
      </w:r>
      <w:r w:rsidR="00CB2961">
        <w:rPr>
          <w:noProof/>
        </w:rPr>
        <w:t>4</w:t>
      </w:r>
      <w:r>
        <w:rPr>
          <w:noProof/>
        </w:rPr>
        <w:fldChar w:fldCharType="end"/>
      </w:r>
    </w:p>
    <w:p w:rsidR="00AE2B82" w:rsidRDefault="00AE2B82">
      <w:pPr>
        <w:pStyle w:val="TOC2"/>
        <w:tabs>
          <w:tab w:val="left" w:pos="880"/>
        </w:tabs>
        <w:rPr>
          <w:rFonts w:asciiTheme="minorHAnsi" w:eastAsiaTheme="minorEastAsia" w:hAnsiTheme="minorHAnsi" w:cstheme="minorBidi"/>
          <w:noProof/>
          <w:sz w:val="22"/>
          <w:szCs w:val="22"/>
          <w:lang w:eastAsia="en-GB"/>
        </w:rPr>
      </w:pPr>
      <w:r>
        <w:rPr>
          <w:noProof/>
        </w:rPr>
        <w:t>2.6</w:t>
      </w:r>
      <w:r>
        <w:rPr>
          <w:rFonts w:asciiTheme="minorHAnsi" w:eastAsiaTheme="minorEastAsia" w:hAnsiTheme="minorHAnsi" w:cstheme="minorBidi"/>
          <w:noProof/>
          <w:sz w:val="22"/>
          <w:szCs w:val="22"/>
          <w:lang w:eastAsia="en-GB"/>
        </w:rPr>
        <w:tab/>
      </w:r>
      <w:r>
        <w:rPr>
          <w:noProof/>
        </w:rPr>
        <w:t>Interfaces</w:t>
      </w:r>
      <w:r>
        <w:rPr>
          <w:noProof/>
        </w:rPr>
        <w:tab/>
      </w:r>
      <w:r>
        <w:rPr>
          <w:noProof/>
        </w:rPr>
        <w:fldChar w:fldCharType="begin"/>
      </w:r>
      <w:r>
        <w:rPr>
          <w:noProof/>
        </w:rPr>
        <w:instrText xml:space="preserve"> PAGEREF _Toc443230072 \h </w:instrText>
      </w:r>
      <w:r>
        <w:rPr>
          <w:noProof/>
        </w:rPr>
      </w:r>
      <w:r>
        <w:rPr>
          <w:noProof/>
        </w:rPr>
        <w:fldChar w:fldCharType="separate"/>
      </w:r>
      <w:r w:rsidR="00CB2961">
        <w:rPr>
          <w:noProof/>
        </w:rPr>
        <w:t>4</w:t>
      </w:r>
      <w:r>
        <w:rPr>
          <w:noProof/>
        </w:rPr>
        <w:fldChar w:fldCharType="end"/>
      </w:r>
    </w:p>
    <w:p w:rsidR="00AE2B82" w:rsidRDefault="00AE2B82">
      <w:pPr>
        <w:pStyle w:val="TOC2"/>
        <w:tabs>
          <w:tab w:val="left" w:pos="880"/>
        </w:tabs>
        <w:rPr>
          <w:rFonts w:asciiTheme="minorHAnsi" w:eastAsiaTheme="minorEastAsia" w:hAnsiTheme="minorHAnsi" w:cstheme="minorBidi"/>
          <w:noProof/>
          <w:sz w:val="22"/>
          <w:szCs w:val="22"/>
          <w:lang w:eastAsia="en-GB"/>
        </w:rPr>
      </w:pPr>
      <w:r>
        <w:rPr>
          <w:noProof/>
        </w:rPr>
        <w:t>2.7</w:t>
      </w:r>
      <w:r>
        <w:rPr>
          <w:rFonts w:asciiTheme="minorHAnsi" w:eastAsiaTheme="minorEastAsia" w:hAnsiTheme="minorHAnsi" w:cstheme="minorBidi"/>
          <w:noProof/>
          <w:sz w:val="22"/>
          <w:szCs w:val="22"/>
          <w:lang w:eastAsia="en-GB"/>
        </w:rPr>
        <w:tab/>
      </w:r>
      <w:r>
        <w:rPr>
          <w:noProof/>
        </w:rPr>
        <w:t>Future Improvement</w:t>
      </w:r>
      <w:r>
        <w:rPr>
          <w:noProof/>
        </w:rPr>
        <w:tab/>
      </w:r>
      <w:r>
        <w:rPr>
          <w:noProof/>
        </w:rPr>
        <w:fldChar w:fldCharType="begin"/>
      </w:r>
      <w:r>
        <w:rPr>
          <w:noProof/>
        </w:rPr>
        <w:instrText xml:space="preserve"> PAGEREF _Toc443230073 \h </w:instrText>
      </w:r>
      <w:r>
        <w:rPr>
          <w:noProof/>
        </w:rPr>
      </w:r>
      <w:r>
        <w:rPr>
          <w:noProof/>
        </w:rPr>
        <w:fldChar w:fldCharType="separate"/>
      </w:r>
      <w:r w:rsidR="00CB2961">
        <w:rPr>
          <w:noProof/>
        </w:rPr>
        <w:t>5</w:t>
      </w:r>
      <w:r>
        <w:rPr>
          <w:noProof/>
        </w:rPr>
        <w:fldChar w:fldCharType="end"/>
      </w:r>
    </w:p>
    <w:p w:rsidR="00AE2B82" w:rsidRDefault="00AE2B82">
      <w:pPr>
        <w:pStyle w:val="TOC2"/>
        <w:tabs>
          <w:tab w:val="left" w:pos="880"/>
        </w:tabs>
        <w:rPr>
          <w:rFonts w:asciiTheme="minorHAnsi" w:eastAsiaTheme="minorEastAsia" w:hAnsiTheme="minorHAnsi" w:cstheme="minorBidi"/>
          <w:noProof/>
          <w:sz w:val="22"/>
          <w:szCs w:val="22"/>
          <w:lang w:eastAsia="en-GB"/>
        </w:rPr>
      </w:pPr>
      <w:r>
        <w:rPr>
          <w:noProof/>
        </w:rPr>
        <w:t>2.8</w:t>
      </w:r>
      <w:r>
        <w:rPr>
          <w:rFonts w:asciiTheme="minorHAnsi" w:eastAsiaTheme="minorEastAsia" w:hAnsiTheme="minorHAnsi" w:cstheme="minorBidi"/>
          <w:noProof/>
          <w:sz w:val="22"/>
          <w:szCs w:val="22"/>
          <w:lang w:eastAsia="en-GB"/>
        </w:rPr>
        <w:tab/>
      </w:r>
      <w:r>
        <w:rPr>
          <w:noProof/>
        </w:rPr>
        <w:t>Potential Pitfalls</w:t>
      </w:r>
      <w:r>
        <w:rPr>
          <w:noProof/>
        </w:rPr>
        <w:tab/>
      </w:r>
      <w:r>
        <w:rPr>
          <w:noProof/>
        </w:rPr>
        <w:fldChar w:fldCharType="begin"/>
      </w:r>
      <w:r>
        <w:rPr>
          <w:noProof/>
        </w:rPr>
        <w:instrText xml:space="preserve"> PAGEREF _Toc443230074 \h </w:instrText>
      </w:r>
      <w:r>
        <w:rPr>
          <w:noProof/>
        </w:rPr>
      </w:r>
      <w:r>
        <w:rPr>
          <w:noProof/>
        </w:rPr>
        <w:fldChar w:fldCharType="separate"/>
      </w:r>
      <w:r w:rsidR="00CB2961">
        <w:rPr>
          <w:noProof/>
        </w:rPr>
        <w:t>5</w:t>
      </w:r>
      <w:r>
        <w:rPr>
          <w:noProof/>
        </w:rPr>
        <w:fldChar w:fldCharType="end"/>
      </w:r>
    </w:p>
    <w:p w:rsidR="00AE2B82" w:rsidRDefault="00AE2B82">
      <w:pPr>
        <w:pStyle w:val="TOC2"/>
        <w:tabs>
          <w:tab w:val="left" w:pos="880"/>
        </w:tabs>
        <w:rPr>
          <w:rFonts w:asciiTheme="minorHAnsi" w:eastAsiaTheme="minorEastAsia" w:hAnsiTheme="minorHAnsi" w:cstheme="minorBidi"/>
          <w:noProof/>
          <w:sz w:val="22"/>
          <w:szCs w:val="22"/>
          <w:lang w:eastAsia="en-GB"/>
        </w:rPr>
      </w:pPr>
      <w:r>
        <w:rPr>
          <w:noProof/>
        </w:rPr>
        <w:t>2.9</w:t>
      </w:r>
      <w:r>
        <w:rPr>
          <w:rFonts w:asciiTheme="minorHAnsi" w:eastAsiaTheme="minorEastAsia" w:hAnsiTheme="minorHAnsi" w:cstheme="minorBidi"/>
          <w:noProof/>
          <w:sz w:val="22"/>
          <w:szCs w:val="22"/>
          <w:lang w:eastAsia="en-GB"/>
        </w:rPr>
        <w:tab/>
      </w:r>
      <w:r>
        <w:rPr>
          <w:noProof/>
        </w:rPr>
        <w:t>Limitations</w:t>
      </w:r>
      <w:r>
        <w:rPr>
          <w:noProof/>
        </w:rPr>
        <w:tab/>
      </w:r>
      <w:r>
        <w:rPr>
          <w:noProof/>
        </w:rPr>
        <w:fldChar w:fldCharType="begin"/>
      </w:r>
      <w:r>
        <w:rPr>
          <w:noProof/>
        </w:rPr>
        <w:instrText xml:space="preserve"> PAGEREF _Toc443230075 \h </w:instrText>
      </w:r>
      <w:r>
        <w:rPr>
          <w:noProof/>
        </w:rPr>
      </w:r>
      <w:r>
        <w:rPr>
          <w:noProof/>
        </w:rPr>
        <w:fldChar w:fldCharType="separate"/>
      </w:r>
      <w:r w:rsidR="00CB2961">
        <w:rPr>
          <w:noProof/>
        </w:rPr>
        <w:t>5</w:t>
      </w:r>
      <w:r>
        <w:rPr>
          <w:noProof/>
        </w:rPr>
        <w:fldChar w:fldCharType="end"/>
      </w:r>
    </w:p>
    <w:p w:rsidR="00AE2B82" w:rsidRDefault="00AE2B82">
      <w:pPr>
        <w:pStyle w:val="TOC2"/>
        <w:tabs>
          <w:tab w:val="left" w:pos="880"/>
        </w:tabs>
        <w:rPr>
          <w:rFonts w:asciiTheme="minorHAnsi" w:eastAsiaTheme="minorEastAsia" w:hAnsiTheme="minorHAnsi" w:cstheme="minorBidi"/>
          <w:noProof/>
          <w:sz w:val="22"/>
          <w:szCs w:val="22"/>
          <w:lang w:eastAsia="en-GB"/>
        </w:rPr>
      </w:pPr>
      <w:r>
        <w:rPr>
          <w:noProof/>
        </w:rPr>
        <w:t>2.10</w:t>
      </w:r>
      <w:r>
        <w:rPr>
          <w:rFonts w:asciiTheme="minorHAnsi" w:eastAsiaTheme="minorEastAsia" w:hAnsiTheme="minorHAnsi" w:cstheme="minorBidi"/>
          <w:noProof/>
          <w:sz w:val="22"/>
          <w:szCs w:val="22"/>
          <w:lang w:eastAsia="en-GB"/>
        </w:rPr>
        <w:tab/>
      </w:r>
      <w:r>
        <w:rPr>
          <w:noProof/>
        </w:rPr>
        <w:t>Rebuilding and Testing</w:t>
      </w:r>
      <w:r>
        <w:rPr>
          <w:noProof/>
        </w:rPr>
        <w:tab/>
      </w:r>
      <w:r>
        <w:rPr>
          <w:noProof/>
        </w:rPr>
        <w:fldChar w:fldCharType="begin"/>
      </w:r>
      <w:r>
        <w:rPr>
          <w:noProof/>
        </w:rPr>
        <w:instrText xml:space="preserve"> PAGEREF _Toc443230076 \h </w:instrText>
      </w:r>
      <w:r>
        <w:rPr>
          <w:noProof/>
        </w:rPr>
      </w:r>
      <w:r>
        <w:rPr>
          <w:noProof/>
        </w:rPr>
        <w:fldChar w:fldCharType="separate"/>
      </w:r>
      <w:r w:rsidR="00CB2961">
        <w:rPr>
          <w:noProof/>
        </w:rPr>
        <w:t>5</w:t>
      </w:r>
      <w:r>
        <w:rPr>
          <w:noProof/>
        </w:rPr>
        <w:fldChar w:fldCharType="end"/>
      </w:r>
    </w:p>
    <w:p w:rsidR="00AE2B82" w:rsidRDefault="00AE2B82">
      <w:pPr>
        <w:pStyle w:val="TOC1"/>
        <w:tabs>
          <w:tab w:val="left" w:pos="440"/>
        </w:tabs>
        <w:rPr>
          <w:rFonts w:asciiTheme="minorHAnsi" w:eastAsiaTheme="minorEastAsia" w:hAnsiTheme="minorHAnsi" w:cstheme="minorBidi"/>
          <w:caps w:val="0"/>
          <w:noProof/>
          <w:sz w:val="22"/>
          <w:szCs w:val="22"/>
          <w:lang w:eastAsia="en-GB"/>
        </w:rPr>
      </w:pPr>
      <w:r>
        <w:rPr>
          <w:noProof/>
        </w:rPr>
        <w:t>3.</w:t>
      </w:r>
      <w:r>
        <w:rPr>
          <w:rFonts w:asciiTheme="minorHAnsi" w:eastAsiaTheme="minorEastAsia" w:hAnsiTheme="minorHAnsi" w:cstheme="minorBidi"/>
          <w:caps w:val="0"/>
          <w:noProof/>
          <w:sz w:val="22"/>
          <w:szCs w:val="22"/>
          <w:lang w:eastAsia="en-GB"/>
        </w:rPr>
        <w:tab/>
      </w:r>
      <w:r w:rsidRPr="00735DF1">
        <w:rPr>
          <w:bCs/>
          <w:noProof/>
        </w:rPr>
        <w:t>TaskerMAN Maintence Manual</w:t>
      </w:r>
      <w:r>
        <w:rPr>
          <w:noProof/>
        </w:rPr>
        <w:tab/>
      </w:r>
      <w:r>
        <w:rPr>
          <w:noProof/>
        </w:rPr>
        <w:fldChar w:fldCharType="begin"/>
      </w:r>
      <w:r>
        <w:rPr>
          <w:noProof/>
        </w:rPr>
        <w:instrText xml:space="preserve"> PAGEREF _Toc443230077 \h </w:instrText>
      </w:r>
      <w:r>
        <w:rPr>
          <w:noProof/>
        </w:rPr>
      </w:r>
      <w:r>
        <w:rPr>
          <w:noProof/>
        </w:rPr>
        <w:fldChar w:fldCharType="separate"/>
      </w:r>
      <w:r w:rsidR="00CB2961">
        <w:rPr>
          <w:noProof/>
        </w:rPr>
        <w:t>6</w:t>
      </w:r>
      <w:r>
        <w:rPr>
          <w:noProof/>
        </w:rPr>
        <w:fldChar w:fldCharType="end"/>
      </w:r>
    </w:p>
    <w:p w:rsidR="00AE2B82" w:rsidRDefault="00AE2B82">
      <w:pPr>
        <w:pStyle w:val="TOC2"/>
        <w:tabs>
          <w:tab w:val="left" w:pos="880"/>
        </w:tabs>
        <w:rPr>
          <w:rFonts w:asciiTheme="minorHAnsi" w:eastAsiaTheme="minorEastAsia" w:hAnsiTheme="minorHAnsi" w:cstheme="minorBidi"/>
          <w:noProof/>
          <w:sz w:val="22"/>
          <w:szCs w:val="22"/>
          <w:lang w:eastAsia="en-GB"/>
        </w:rPr>
      </w:pPr>
      <w:r>
        <w:rPr>
          <w:noProof/>
        </w:rPr>
        <w:t>3.1</w:t>
      </w:r>
      <w:r>
        <w:rPr>
          <w:rFonts w:asciiTheme="minorHAnsi" w:eastAsiaTheme="minorEastAsia" w:hAnsiTheme="minorHAnsi" w:cstheme="minorBidi"/>
          <w:noProof/>
          <w:sz w:val="22"/>
          <w:szCs w:val="22"/>
          <w:lang w:eastAsia="en-GB"/>
        </w:rPr>
        <w:tab/>
      </w:r>
      <w:r>
        <w:rPr>
          <w:noProof/>
        </w:rPr>
        <w:t>Program Description</w:t>
      </w:r>
      <w:r>
        <w:rPr>
          <w:noProof/>
        </w:rPr>
        <w:tab/>
      </w:r>
      <w:r>
        <w:rPr>
          <w:noProof/>
        </w:rPr>
        <w:fldChar w:fldCharType="begin"/>
      </w:r>
      <w:r>
        <w:rPr>
          <w:noProof/>
        </w:rPr>
        <w:instrText xml:space="preserve"> PAGEREF _Toc443230078 \h </w:instrText>
      </w:r>
      <w:r>
        <w:rPr>
          <w:noProof/>
        </w:rPr>
      </w:r>
      <w:r>
        <w:rPr>
          <w:noProof/>
        </w:rPr>
        <w:fldChar w:fldCharType="separate"/>
      </w:r>
      <w:r w:rsidR="00CB2961">
        <w:rPr>
          <w:noProof/>
        </w:rPr>
        <w:t>6</w:t>
      </w:r>
      <w:r>
        <w:rPr>
          <w:noProof/>
        </w:rPr>
        <w:fldChar w:fldCharType="end"/>
      </w:r>
    </w:p>
    <w:p w:rsidR="00AE2B82" w:rsidRDefault="00AE2B82">
      <w:pPr>
        <w:pStyle w:val="TOC2"/>
        <w:tabs>
          <w:tab w:val="left" w:pos="880"/>
        </w:tabs>
        <w:rPr>
          <w:rFonts w:asciiTheme="minorHAnsi" w:eastAsiaTheme="minorEastAsia" w:hAnsiTheme="minorHAnsi" w:cstheme="minorBidi"/>
          <w:noProof/>
          <w:sz w:val="22"/>
          <w:szCs w:val="22"/>
          <w:lang w:eastAsia="en-GB"/>
        </w:rPr>
      </w:pPr>
      <w:r>
        <w:rPr>
          <w:noProof/>
        </w:rPr>
        <w:t>3.2</w:t>
      </w:r>
      <w:r>
        <w:rPr>
          <w:rFonts w:asciiTheme="minorHAnsi" w:eastAsiaTheme="minorEastAsia" w:hAnsiTheme="minorHAnsi" w:cstheme="minorBidi"/>
          <w:noProof/>
          <w:sz w:val="22"/>
          <w:szCs w:val="22"/>
          <w:lang w:eastAsia="en-GB"/>
        </w:rPr>
        <w:tab/>
      </w:r>
      <w:r>
        <w:rPr>
          <w:noProof/>
        </w:rPr>
        <w:t>Program Structure</w:t>
      </w:r>
      <w:r>
        <w:rPr>
          <w:noProof/>
        </w:rPr>
        <w:tab/>
      </w:r>
      <w:r>
        <w:rPr>
          <w:noProof/>
        </w:rPr>
        <w:fldChar w:fldCharType="begin"/>
      </w:r>
      <w:r>
        <w:rPr>
          <w:noProof/>
        </w:rPr>
        <w:instrText xml:space="preserve"> PAGEREF _Toc443230079 \h </w:instrText>
      </w:r>
      <w:r>
        <w:rPr>
          <w:noProof/>
        </w:rPr>
      </w:r>
      <w:r>
        <w:rPr>
          <w:noProof/>
        </w:rPr>
        <w:fldChar w:fldCharType="separate"/>
      </w:r>
      <w:r w:rsidR="00CB2961">
        <w:rPr>
          <w:noProof/>
        </w:rPr>
        <w:t>6</w:t>
      </w:r>
      <w:r>
        <w:rPr>
          <w:noProof/>
        </w:rPr>
        <w:fldChar w:fldCharType="end"/>
      </w:r>
    </w:p>
    <w:p w:rsidR="00AE2B82" w:rsidRDefault="00AE2B82">
      <w:pPr>
        <w:pStyle w:val="TOC2"/>
        <w:tabs>
          <w:tab w:val="left" w:pos="880"/>
        </w:tabs>
        <w:rPr>
          <w:rFonts w:asciiTheme="minorHAnsi" w:eastAsiaTheme="minorEastAsia" w:hAnsiTheme="minorHAnsi" w:cstheme="minorBidi"/>
          <w:noProof/>
          <w:sz w:val="22"/>
          <w:szCs w:val="22"/>
          <w:lang w:eastAsia="en-GB"/>
        </w:rPr>
      </w:pPr>
      <w:r>
        <w:rPr>
          <w:noProof/>
        </w:rPr>
        <w:t>3.3</w:t>
      </w:r>
      <w:r>
        <w:rPr>
          <w:rFonts w:asciiTheme="minorHAnsi" w:eastAsiaTheme="minorEastAsia" w:hAnsiTheme="minorHAnsi" w:cstheme="minorBidi"/>
          <w:noProof/>
          <w:sz w:val="22"/>
          <w:szCs w:val="22"/>
          <w:lang w:eastAsia="en-GB"/>
        </w:rPr>
        <w:tab/>
      </w:r>
      <w:r>
        <w:rPr>
          <w:noProof/>
        </w:rPr>
        <w:t>Algorithms Used</w:t>
      </w:r>
      <w:r>
        <w:rPr>
          <w:noProof/>
        </w:rPr>
        <w:tab/>
      </w:r>
      <w:r>
        <w:rPr>
          <w:noProof/>
        </w:rPr>
        <w:fldChar w:fldCharType="begin"/>
      </w:r>
      <w:r>
        <w:rPr>
          <w:noProof/>
        </w:rPr>
        <w:instrText xml:space="preserve"> PAGEREF _Toc443230080 \h </w:instrText>
      </w:r>
      <w:r>
        <w:rPr>
          <w:noProof/>
        </w:rPr>
      </w:r>
      <w:r>
        <w:rPr>
          <w:noProof/>
        </w:rPr>
        <w:fldChar w:fldCharType="separate"/>
      </w:r>
      <w:r w:rsidR="00CB2961">
        <w:rPr>
          <w:noProof/>
        </w:rPr>
        <w:t>6</w:t>
      </w:r>
      <w:r>
        <w:rPr>
          <w:noProof/>
        </w:rPr>
        <w:fldChar w:fldCharType="end"/>
      </w:r>
    </w:p>
    <w:p w:rsidR="00AE2B82" w:rsidRDefault="00AE2B82">
      <w:pPr>
        <w:pStyle w:val="TOC2"/>
        <w:tabs>
          <w:tab w:val="left" w:pos="880"/>
        </w:tabs>
        <w:rPr>
          <w:rFonts w:asciiTheme="minorHAnsi" w:eastAsiaTheme="minorEastAsia" w:hAnsiTheme="minorHAnsi" w:cstheme="minorBidi"/>
          <w:noProof/>
          <w:sz w:val="22"/>
          <w:szCs w:val="22"/>
          <w:lang w:eastAsia="en-GB"/>
        </w:rPr>
      </w:pPr>
      <w:r>
        <w:rPr>
          <w:noProof/>
        </w:rPr>
        <w:t>3.4</w:t>
      </w:r>
      <w:r>
        <w:rPr>
          <w:rFonts w:asciiTheme="minorHAnsi" w:eastAsiaTheme="minorEastAsia" w:hAnsiTheme="minorHAnsi" w:cstheme="minorBidi"/>
          <w:noProof/>
          <w:sz w:val="22"/>
          <w:szCs w:val="22"/>
          <w:lang w:eastAsia="en-GB"/>
        </w:rPr>
        <w:tab/>
      </w:r>
      <w:r>
        <w:rPr>
          <w:noProof/>
        </w:rPr>
        <w:t>Main Data Areas</w:t>
      </w:r>
      <w:r>
        <w:rPr>
          <w:noProof/>
        </w:rPr>
        <w:tab/>
      </w:r>
      <w:r>
        <w:rPr>
          <w:noProof/>
        </w:rPr>
        <w:fldChar w:fldCharType="begin"/>
      </w:r>
      <w:r>
        <w:rPr>
          <w:noProof/>
        </w:rPr>
        <w:instrText xml:space="preserve"> PAGEREF _Toc443230081 \h </w:instrText>
      </w:r>
      <w:r>
        <w:rPr>
          <w:noProof/>
        </w:rPr>
      </w:r>
      <w:r>
        <w:rPr>
          <w:noProof/>
        </w:rPr>
        <w:fldChar w:fldCharType="separate"/>
      </w:r>
      <w:r w:rsidR="00CB2961">
        <w:rPr>
          <w:noProof/>
        </w:rPr>
        <w:t>6</w:t>
      </w:r>
      <w:r>
        <w:rPr>
          <w:noProof/>
        </w:rPr>
        <w:fldChar w:fldCharType="end"/>
      </w:r>
    </w:p>
    <w:p w:rsidR="00AE2B82" w:rsidRDefault="00AE2B82">
      <w:pPr>
        <w:pStyle w:val="TOC2"/>
        <w:tabs>
          <w:tab w:val="left" w:pos="880"/>
        </w:tabs>
        <w:rPr>
          <w:rFonts w:asciiTheme="minorHAnsi" w:eastAsiaTheme="minorEastAsia" w:hAnsiTheme="minorHAnsi" w:cstheme="minorBidi"/>
          <w:noProof/>
          <w:sz w:val="22"/>
          <w:szCs w:val="22"/>
          <w:lang w:eastAsia="en-GB"/>
        </w:rPr>
      </w:pPr>
      <w:r>
        <w:rPr>
          <w:noProof/>
        </w:rPr>
        <w:t>3.5</w:t>
      </w:r>
      <w:r>
        <w:rPr>
          <w:rFonts w:asciiTheme="minorHAnsi" w:eastAsiaTheme="minorEastAsia" w:hAnsiTheme="minorHAnsi" w:cstheme="minorBidi"/>
          <w:noProof/>
          <w:sz w:val="22"/>
          <w:szCs w:val="22"/>
          <w:lang w:eastAsia="en-GB"/>
        </w:rPr>
        <w:tab/>
      </w:r>
      <w:r>
        <w:rPr>
          <w:noProof/>
        </w:rPr>
        <w:t>Files</w:t>
      </w:r>
      <w:r>
        <w:rPr>
          <w:noProof/>
        </w:rPr>
        <w:tab/>
      </w:r>
      <w:r>
        <w:rPr>
          <w:noProof/>
        </w:rPr>
        <w:fldChar w:fldCharType="begin"/>
      </w:r>
      <w:r>
        <w:rPr>
          <w:noProof/>
        </w:rPr>
        <w:instrText xml:space="preserve"> PAGEREF _Toc443230082 \h </w:instrText>
      </w:r>
      <w:r>
        <w:rPr>
          <w:noProof/>
        </w:rPr>
      </w:r>
      <w:r>
        <w:rPr>
          <w:noProof/>
        </w:rPr>
        <w:fldChar w:fldCharType="separate"/>
      </w:r>
      <w:r w:rsidR="00CB2961">
        <w:rPr>
          <w:noProof/>
        </w:rPr>
        <w:t>6</w:t>
      </w:r>
      <w:r>
        <w:rPr>
          <w:noProof/>
        </w:rPr>
        <w:fldChar w:fldCharType="end"/>
      </w:r>
    </w:p>
    <w:p w:rsidR="00AE2B82" w:rsidRDefault="00AE2B82">
      <w:pPr>
        <w:pStyle w:val="TOC2"/>
        <w:tabs>
          <w:tab w:val="left" w:pos="880"/>
        </w:tabs>
        <w:rPr>
          <w:rFonts w:asciiTheme="minorHAnsi" w:eastAsiaTheme="minorEastAsia" w:hAnsiTheme="minorHAnsi" w:cstheme="minorBidi"/>
          <w:noProof/>
          <w:sz w:val="22"/>
          <w:szCs w:val="22"/>
          <w:lang w:eastAsia="en-GB"/>
        </w:rPr>
      </w:pPr>
      <w:r>
        <w:rPr>
          <w:noProof/>
        </w:rPr>
        <w:t>3.6</w:t>
      </w:r>
      <w:r>
        <w:rPr>
          <w:rFonts w:asciiTheme="minorHAnsi" w:eastAsiaTheme="minorEastAsia" w:hAnsiTheme="minorHAnsi" w:cstheme="minorBidi"/>
          <w:noProof/>
          <w:sz w:val="22"/>
          <w:szCs w:val="22"/>
          <w:lang w:eastAsia="en-GB"/>
        </w:rPr>
        <w:tab/>
      </w:r>
      <w:r>
        <w:rPr>
          <w:noProof/>
        </w:rPr>
        <w:t>Interfaces</w:t>
      </w:r>
      <w:r>
        <w:rPr>
          <w:noProof/>
        </w:rPr>
        <w:tab/>
      </w:r>
      <w:r>
        <w:rPr>
          <w:noProof/>
        </w:rPr>
        <w:fldChar w:fldCharType="begin"/>
      </w:r>
      <w:r>
        <w:rPr>
          <w:noProof/>
        </w:rPr>
        <w:instrText xml:space="preserve"> PAGEREF _Toc443230083 \h </w:instrText>
      </w:r>
      <w:r>
        <w:rPr>
          <w:noProof/>
        </w:rPr>
      </w:r>
      <w:r>
        <w:rPr>
          <w:noProof/>
        </w:rPr>
        <w:fldChar w:fldCharType="separate"/>
      </w:r>
      <w:r w:rsidR="00CB2961">
        <w:rPr>
          <w:noProof/>
        </w:rPr>
        <w:t>8</w:t>
      </w:r>
      <w:r>
        <w:rPr>
          <w:noProof/>
        </w:rPr>
        <w:fldChar w:fldCharType="end"/>
      </w:r>
    </w:p>
    <w:p w:rsidR="00AE2B82" w:rsidRDefault="00AE2B82">
      <w:pPr>
        <w:pStyle w:val="TOC2"/>
        <w:tabs>
          <w:tab w:val="left" w:pos="880"/>
        </w:tabs>
        <w:rPr>
          <w:rFonts w:asciiTheme="minorHAnsi" w:eastAsiaTheme="minorEastAsia" w:hAnsiTheme="minorHAnsi" w:cstheme="minorBidi"/>
          <w:noProof/>
          <w:sz w:val="22"/>
          <w:szCs w:val="22"/>
          <w:lang w:eastAsia="en-GB"/>
        </w:rPr>
      </w:pPr>
      <w:r>
        <w:rPr>
          <w:noProof/>
        </w:rPr>
        <w:t>3.7</w:t>
      </w:r>
      <w:r>
        <w:rPr>
          <w:rFonts w:asciiTheme="minorHAnsi" w:eastAsiaTheme="minorEastAsia" w:hAnsiTheme="minorHAnsi" w:cstheme="minorBidi"/>
          <w:noProof/>
          <w:sz w:val="22"/>
          <w:szCs w:val="22"/>
          <w:lang w:eastAsia="en-GB"/>
        </w:rPr>
        <w:tab/>
      </w:r>
      <w:r w:rsidRPr="00735DF1">
        <w:rPr>
          <w:bCs/>
          <w:noProof/>
        </w:rPr>
        <w:t>Future Improvement</w:t>
      </w:r>
      <w:r>
        <w:rPr>
          <w:noProof/>
        </w:rPr>
        <w:tab/>
      </w:r>
      <w:r>
        <w:rPr>
          <w:noProof/>
        </w:rPr>
        <w:fldChar w:fldCharType="begin"/>
      </w:r>
      <w:r>
        <w:rPr>
          <w:noProof/>
        </w:rPr>
        <w:instrText xml:space="preserve"> PAGEREF _Toc443230084 \h </w:instrText>
      </w:r>
      <w:r>
        <w:rPr>
          <w:noProof/>
        </w:rPr>
      </w:r>
      <w:r>
        <w:rPr>
          <w:noProof/>
        </w:rPr>
        <w:fldChar w:fldCharType="separate"/>
      </w:r>
      <w:r w:rsidR="00CB2961">
        <w:rPr>
          <w:noProof/>
        </w:rPr>
        <w:t>8</w:t>
      </w:r>
      <w:r>
        <w:rPr>
          <w:noProof/>
        </w:rPr>
        <w:fldChar w:fldCharType="end"/>
      </w:r>
    </w:p>
    <w:p w:rsidR="00AE2B82" w:rsidRDefault="00AE2B82">
      <w:pPr>
        <w:pStyle w:val="TOC2"/>
        <w:tabs>
          <w:tab w:val="left" w:pos="880"/>
        </w:tabs>
        <w:rPr>
          <w:rFonts w:asciiTheme="minorHAnsi" w:eastAsiaTheme="minorEastAsia" w:hAnsiTheme="minorHAnsi" w:cstheme="minorBidi"/>
          <w:noProof/>
          <w:sz w:val="22"/>
          <w:szCs w:val="22"/>
          <w:lang w:eastAsia="en-GB"/>
        </w:rPr>
      </w:pPr>
      <w:r>
        <w:rPr>
          <w:noProof/>
        </w:rPr>
        <w:t>3.8</w:t>
      </w:r>
      <w:r>
        <w:rPr>
          <w:rFonts w:asciiTheme="minorHAnsi" w:eastAsiaTheme="minorEastAsia" w:hAnsiTheme="minorHAnsi" w:cstheme="minorBidi"/>
          <w:noProof/>
          <w:sz w:val="22"/>
          <w:szCs w:val="22"/>
          <w:lang w:eastAsia="en-GB"/>
        </w:rPr>
        <w:tab/>
      </w:r>
      <w:r>
        <w:rPr>
          <w:noProof/>
        </w:rPr>
        <w:t>Potential Pitfalls</w:t>
      </w:r>
      <w:r>
        <w:rPr>
          <w:noProof/>
        </w:rPr>
        <w:tab/>
      </w:r>
      <w:r>
        <w:rPr>
          <w:noProof/>
        </w:rPr>
        <w:fldChar w:fldCharType="begin"/>
      </w:r>
      <w:r>
        <w:rPr>
          <w:noProof/>
        </w:rPr>
        <w:instrText xml:space="preserve"> PAGEREF _Toc443230085 \h </w:instrText>
      </w:r>
      <w:r>
        <w:rPr>
          <w:noProof/>
        </w:rPr>
      </w:r>
      <w:r>
        <w:rPr>
          <w:noProof/>
        </w:rPr>
        <w:fldChar w:fldCharType="separate"/>
      </w:r>
      <w:r w:rsidR="00CB2961">
        <w:rPr>
          <w:noProof/>
        </w:rPr>
        <w:t>8</w:t>
      </w:r>
      <w:r>
        <w:rPr>
          <w:noProof/>
        </w:rPr>
        <w:fldChar w:fldCharType="end"/>
      </w:r>
    </w:p>
    <w:p w:rsidR="00AE2B82" w:rsidRDefault="00AE2B82">
      <w:pPr>
        <w:pStyle w:val="TOC2"/>
        <w:tabs>
          <w:tab w:val="left" w:pos="880"/>
        </w:tabs>
        <w:rPr>
          <w:rFonts w:asciiTheme="minorHAnsi" w:eastAsiaTheme="minorEastAsia" w:hAnsiTheme="minorHAnsi" w:cstheme="minorBidi"/>
          <w:noProof/>
          <w:sz w:val="22"/>
          <w:szCs w:val="22"/>
          <w:lang w:eastAsia="en-GB"/>
        </w:rPr>
      </w:pPr>
      <w:r>
        <w:rPr>
          <w:noProof/>
        </w:rPr>
        <w:t>3.9</w:t>
      </w:r>
      <w:r>
        <w:rPr>
          <w:rFonts w:asciiTheme="minorHAnsi" w:eastAsiaTheme="minorEastAsia" w:hAnsiTheme="minorHAnsi" w:cstheme="minorBidi"/>
          <w:noProof/>
          <w:sz w:val="22"/>
          <w:szCs w:val="22"/>
          <w:lang w:eastAsia="en-GB"/>
        </w:rPr>
        <w:tab/>
      </w:r>
      <w:r>
        <w:rPr>
          <w:noProof/>
        </w:rPr>
        <w:t>Limitations</w:t>
      </w:r>
      <w:r>
        <w:rPr>
          <w:noProof/>
        </w:rPr>
        <w:tab/>
      </w:r>
      <w:r>
        <w:rPr>
          <w:noProof/>
        </w:rPr>
        <w:fldChar w:fldCharType="begin"/>
      </w:r>
      <w:r>
        <w:rPr>
          <w:noProof/>
        </w:rPr>
        <w:instrText xml:space="preserve"> PAGEREF _Toc443230086 \h </w:instrText>
      </w:r>
      <w:r>
        <w:rPr>
          <w:noProof/>
        </w:rPr>
      </w:r>
      <w:r>
        <w:rPr>
          <w:noProof/>
        </w:rPr>
        <w:fldChar w:fldCharType="separate"/>
      </w:r>
      <w:r w:rsidR="00CB2961">
        <w:rPr>
          <w:noProof/>
        </w:rPr>
        <w:t>8</w:t>
      </w:r>
      <w:r>
        <w:rPr>
          <w:noProof/>
        </w:rPr>
        <w:fldChar w:fldCharType="end"/>
      </w:r>
    </w:p>
    <w:p w:rsidR="00AE2B82" w:rsidRDefault="00AE2B82">
      <w:pPr>
        <w:pStyle w:val="TOC2"/>
        <w:tabs>
          <w:tab w:val="left" w:pos="880"/>
        </w:tabs>
        <w:rPr>
          <w:rFonts w:asciiTheme="minorHAnsi" w:eastAsiaTheme="minorEastAsia" w:hAnsiTheme="minorHAnsi" w:cstheme="minorBidi"/>
          <w:noProof/>
          <w:sz w:val="22"/>
          <w:szCs w:val="22"/>
          <w:lang w:eastAsia="en-GB"/>
        </w:rPr>
      </w:pPr>
      <w:r>
        <w:rPr>
          <w:noProof/>
        </w:rPr>
        <w:t>3.10</w:t>
      </w:r>
      <w:r>
        <w:rPr>
          <w:rFonts w:asciiTheme="minorHAnsi" w:eastAsiaTheme="minorEastAsia" w:hAnsiTheme="minorHAnsi" w:cstheme="minorBidi"/>
          <w:noProof/>
          <w:sz w:val="22"/>
          <w:szCs w:val="22"/>
          <w:lang w:eastAsia="en-GB"/>
        </w:rPr>
        <w:tab/>
      </w:r>
      <w:r>
        <w:rPr>
          <w:noProof/>
        </w:rPr>
        <w:t>Rebuilding and Testing</w:t>
      </w:r>
      <w:r>
        <w:rPr>
          <w:noProof/>
        </w:rPr>
        <w:tab/>
      </w:r>
      <w:r>
        <w:rPr>
          <w:noProof/>
        </w:rPr>
        <w:fldChar w:fldCharType="begin"/>
      </w:r>
      <w:r>
        <w:rPr>
          <w:noProof/>
        </w:rPr>
        <w:instrText xml:space="preserve"> PAGEREF _Toc443230087 \h </w:instrText>
      </w:r>
      <w:r>
        <w:rPr>
          <w:noProof/>
        </w:rPr>
      </w:r>
      <w:r>
        <w:rPr>
          <w:noProof/>
        </w:rPr>
        <w:fldChar w:fldCharType="separate"/>
      </w:r>
      <w:r w:rsidR="00CB2961">
        <w:rPr>
          <w:noProof/>
        </w:rPr>
        <w:t>9</w:t>
      </w:r>
      <w:r>
        <w:rPr>
          <w:noProof/>
        </w:rPr>
        <w:fldChar w:fldCharType="end"/>
      </w:r>
    </w:p>
    <w:p w:rsidR="00AE2B82" w:rsidRDefault="00AE2B82">
      <w:pPr>
        <w:pStyle w:val="TOC1"/>
        <w:tabs>
          <w:tab w:val="left" w:pos="440"/>
        </w:tabs>
        <w:rPr>
          <w:rFonts w:asciiTheme="minorHAnsi" w:eastAsiaTheme="minorEastAsia" w:hAnsiTheme="minorHAnsi" w:cstheme="minorBidi"/>
          <w:caps w:val="0"/>
          <w:noProof/>
          <w:sz w:val="22"/>
          <w:szCs w:val="22"/>
          <w:lang w:eastAsia="en-GB"/>
        </w:rPr>
      </w:pPr>
      <w:r>
        <w:rPr>
          <w:noProof/>
        </w:rPr>
        <w:t>4.</w:t>
      </w:r>
      <w:r>
        <w:rPr>
          <w:rFonts w:asciiTheme="minorHAnsi" w:eastAsiaTheme="minorEastAsia" w:hAnsiTheme="minorHAnsi" w:cstheme="minorBidi"/>
          <w:caps w:val="0"/>
          <w:noProof/>
          <w:sz w:val="22"/>
          <w:szCs w:val="22"/>
          <w:lang w:eastAsia="en-GB"/>
        </w:rPr>
        <w:tab/>
      </w:r>
      <w:r>
        <w:rPr>
          <w:noProof/>
        </w:rPr>
        <w:t>TaskerSRV Maintenance Manual</w:t>
      </w:r>
      <w:r>
        <w:rPr>
          <w:noProof/>
        </w:rPr>
        <w:tab/>
      </w:r>
      <w:r>
        <w:rPr>
          <w:noProof/>
        </w:rPr>
        <w:fldChar w:fldCharType="begin"/>
      </w:r>
      <w:r>
        <w:rPr>
          <w:noProof/>
        </w:rPr>
        <w:instrText xml:space="preserve"> PAGEREF _Toc443230088 \h </w:instrText>
      </w:r>
      <w:r>
        <w:rPr>
          <w:noProof/>
        </w:rPr>
      </w:r>
      <w:r>
        <w:rPr>
          <w:noProof/>
        </w:rPr>
        <w:fldChar w:fldCharType="separate"/>
      </w:r>
      <w:r w:rsidR="00CB2961">
        <w:rPr>
          <w:noProof/>
        </w:rPr>
        <w:t>9</w:t>
      </w:r>
      <w:r>
        <w:rPr>
          <w:noProof/>
        </w:rPr>
        <w:fldChar w:fldCharType="end"/>
      </w:r>
    </w:p>
    <w:p w:rsidR="00AE2B82" w:rsidRDefault="00AE2B82">
      <w:pPr>
        <w:pStyle w:val="TOC2"/>
        <w:tabs>
          <w:tab w:val="left" w:pos="880"/>
        </w:tabs>
        <w:rPr>
          <w:rFonts w:asciiTheme="minorHAnsi" w:eastAsiaTheme="minorEastAsia" w:hAnsiTheme="minorHAnsi" w:cstheme="minorBidi"/>
          <w:noProof/>
          <w:sz w:val="22"/>
          <w:szCs w:val="22"/>
          <w:lang w:eastAsia="en-GB"/>
        </w:rPr>
      </w:pPr>
      <w:r>
        <w:rPr>
          <w:noProof/>
        </w:rPr>
        <w:t>4.1</w:t>
      </w:r>
      <w:r>
        <w:rPr>
          <w:rFonts w:asciiTheme="minorHAnsi" w:eastAsiaTheme="minorEastAsia" w:hAnsiTheme="minorHAnsi" w:cstheme="minorBidi"/>
          <w:noProof/>
          <w:sz w:val="22"/>
          <w:szCs w:val="22"/>
          <w:lang w:eastAsia="en-GB"/>
        </w:rPr>
        <w:tab/>
      </w:r>
      <w:r>
        <w:rPr>
          <w:noProof/>
        </w:rPr>
        <w:t>Program Description</w:t>
      </w:r>
      <w:r>
        <w:rPr>
          <w:noProof/>
        </w:rPr>
        <w:tab/>
      </w:r>
      <w:r>
        <w:rPr>
          <w:noProof/>
        </w:rPr>
        <w:fldChar w:fldCharType="begin"/>
      </w:r>
      <w:r>
        <w:rPr>
          <w:noProof/>
        </w:rPr>
        <w:instrText xml:space="preserve"> PAGEREF _Toc443230089 \h </w:instrText>
      </w:r>
      <w:r>
        <w:rPr>
          <w:noProof/>
        </w:rPr>
      </w:r>
      <w:r>
        <w:rPr>
          <w:noProof/>
        </w:rPr>
        <w:fldChar w:fldCharType="separate"/>
      </w:r>
      <w:r w:rsidR="00CB2961">
        <w:rPr>
          <w:noProof/>
        </w:rPr>
        <w:t>9</w:t>
      </w:r>
      <w:r>
        <w:rPr>
          <w:noProof/>
        </w:rPr>
        <w:fldChar w:fldCharType="end"/>
      </w:r>
    </w:p>
    <w:p w:rsidR="00AE2B82" w:rsidRDefault="00AE2B82">
      <w:pPr>
        <w:pStyle w:val="TOC2"/>
        <w:tabs>
          <w:tab w:val="left" w:pos="880"/>
        </w:tabs>
        <w:rPr>
          <w:rFonts w:asciiTheme="minorHAnsi" w:eastAsiaTheme="minorEastAsia" w:hAnsiTheme="minorHAnsi" w:cstheme="minorBidi"/>
          <w:noProof/>
          <w:sz w:val="22"/>
          <w:szCs w:val="22"/>
          <w:lang w:eastAsia="en-GB"/>
        </w:rPr>
      </w:pPr>
      <w:r>
        <w:rPr>
          <w:noProof/>
        </w:rPr>
        <w:t>4.2</w:t>
      </w:r>
      <w:r>
        <w:rPr>
          <w:rFonts w:asciiTheme="minorHAnsi" w:eastAsiaTheme="minorEastAsia" w:hAnsiTheme="minorHAnsi" w:cstheme="minorBidi"/>
          <w:noProof/>
          <w:sz w:val="22"/>
          <w:szCs w:val="22"/>
          <w:lang w:eastAsia="en-GB"/>
        </w:rPr>
        <w:tab/>
      </w:r>
      <w:r>
        <w:rPr>
          <w:noProof/>
        </w:rPr>
        <w:t>Tables and schema</w:t>
      </w:r>
      <w:r>
        <w:rPr>
          <w:noProof/>
        </w:rPr>
        <w:tab/>
      </w:r>
      <w:r>
        <w:rPr>
          <w:noProof/>
        </w:rPr>
        <w:fldChar w:fldCharType="begin"/>
      </w:r>
      <w:r>
        <w:rPr>
          <w:noProof/>
        </w:rPr>
        <w:instrText xml:space="preserve"> PAGEREF _Toc443230090 \h </w:instrText>
      </w:r>
      <w:r>
        <w:rPr>
          <w:noProof/>
        </w:rPr>
      </w:r>
      <w:r>
        <w:rPr>
          <w:noProof/>
        </w:rPr>
        <w:fldChar w:fldCharType="separate"/>
      </w:r>
      <w:r w:rsidR="00CB2961">
        <w:rPr>
          <w:noProof/>
        </w:rPr>
        <w:t>9</w:t>
      </w:r>
      <w:r>
        <w:rPr>
          <w:noProof/>
        </w:rPr>
        <w:fldChar w:fldCharType="end"/>
      </w:r>
    </w:p>
    <w:p w:rsidR="00AE2B82" w:rsidRDefault="00AE2B82">
      <w:pPr>
        <w:pStyle w:val="TOC2"/>
        <w:tabs>
          <w:tab w:val="left" w:pos="880"/>
        </w:tabs>
        <w:rPr>
          <w:rFonts w:asciiTheme="minorHAnsi" w:eastAsiaTheme="minorEastAsia" w:hAnsiTheme="minorHAnsi" w:cstheme="minorBidi"/>
          <w:noProof/>
          <w:sz w:val="22"/>
          <w:szCs w:val="22"/>
          <w:lang w:eastAsia="en-GB"/>
        </w:rPr>
      </w:pPr>
      <w:r>
        <w:rPr>
          <w:noProof/>
        </w:rPr>
        <w:t>4.3</w:t>
      </w:r>
      <w:r>
        <w:rPr>
          <w:rFonts w:asciiTheme="minorHAnsi" w:eastAsiaTheme="minorEastAsia" w:hAnsiTheme="minorHAnsi" w:cstheme="minorBidi"/>
          <w:noProof/>
          <w:sz w:val="22"/>
          <w:szCs w:val="22"/>
          <w:lang w:eastAsia="en-GB"/>
        </w:rPr>
        <w:tab/>
      </w:r>
      <w:r>
        <w:rPr>
          <w:noProof/>
        </w:rPr>
        <w:t>Rebuilding and Testing</w:t>
      </w:r>
      <w:r>
        <w:rPr>
          <w:noProof/>
        </w:rPr>
        <w:tab/>
      </w:r>
      <w:r>
        <w:rPr>
          <w:noProof/>
        </w:rPr>
        <w:fldChar w:fldCharType="begin"/>
      </w:r>
      <w:r>
        <w:rPr>
          <w:noProof/>
        </w:rPr>
        <w:instrText xml:space="preserve"> PAGEREF _Toc443230091 \h </w:instrText>
      </w:r>
      <w:r>
        <w:rPr>
          <w:noProof/>
        </w:rPr>
      </w:r>
      <w:r>
        <w:rPr>
          <w:noProof/>
        </w:rPr>
        <w:fldChar w:fldCharType="separate"/>
      </w:r>
      <w:r w:rsidR="00CB2961">
        <w:rPr>
          <w:noProof/>
        </w:rPr>
        <w:t>9</w:t>
      </w:r>
      <w:r>
        <w:rPr>
          <w:noProof/>
        </w:rPr>
        <w:fldChar w:fldCharType="end"/>
      </w:r>
    </w:p>
    <w:p w:rsidR="00AE2B82" w:rsidRDefault="00AE2B82">
      <w:pPr>
        <w:pStyle w:val="TOC1"/>
        <w:rPr>
          <w:rFonts w:asciiTheme="minorHAnsi" w:eastAsiaTheme="minorEastAsia" w:hAnsiTheme="minorHAnsi" w:cstheme="minorBidi"/>
          <w:caps w:val="0"/>
          <w:noProof/>
          <w:sz w:val="22"/>
          <w:szCs w:val="22"/>
          <w:lang w:eastAsia="en-GB"/>
        </w:rPr>
      </w:pPr>
      <w:r>
        <w:rPr>
          <w:noProof/>
        </w:rPr>
        <w:t>REFERENCES</w:t>
      </w:r>
      <w:r>
        <w:rPr>
          <w:noProof/>
        </w:rPr>
        <w:tab/>
      </w:r>
      <w:r>
        <w:rPr>
          <w:noProof/>
        </w:rPr>
        <w:fldChar w:fldCharType="begin"/>
      </w:r>
      <w:r>
        <w:rPr>
          <w:noProof/>
        </w:rPr>
        <w:instrText xml:space="preserve"> PAGEREF _Toc443230092 \h </w:instrText>
      </w:r>
      <w:r>
        <w:rPr>
          <w:noProof/>
        </w:rPr>
      </w:r>
      <w:r>
        <w:rPr>
          <w:noProof/>
        </w:rPr>
        <w:fldChar w:fldCharType="separate"/>
      </w:r>
      <w:r w:rsidR="00CB2961">
        <w:rPr>
          <w:noProof/>
        </w:rPr>
        <w:t>10</w:t>
      </w:r>
      <w:r>
        <w:rPr>
          <w:noProof/>
        </w:rPr>
        <w:fldChar w:fldCharType="end"/>
      </w:r>
    </w:p>
    <w:p w:rsidR="00AE2B82" w:rsidRDefault="00AE2B82">
      <w:pPr>
        <w:pStyle w:val="TOC1"/>
        <w:rPr>
          <w:rFonts w:asciiTheme="minorHAnsi" w:eastAsiaTheme="minorEastAsia" w:hAnsiTheme="minorHAnsi" w:cstheme="minorBidi"/>
          <w:caps w:val="0"/>
          <w:noProof/>
          <w:sz w:val="22"/>
          <w:szCs w:val="22"/>
          <w:lang w:eastAsia="en-GB"/>
        </w:rPr>
      </w:pPr>
      <w:r>
        <w:rPr>
          <w:noProof/>
        </w:rPr>
        <w:t>DOCUMENT HISTORY</w:t>
      </w:r>
      <w:r>
        <w:rPr>
          <w:noProof/>
        </w:rPr>
        <w:tab/>
      </w:r>
      <w:r>
        <w:rPr>
          <w:noProof/>
        </w:rPr>
        <w:fldChar w:fldCharType="begin"/>
      </w:r>
      <w:r>
        <w:rPr>
          <w:noProof/>
        </w:rPr>
        <w:instrText xml:space="preserve"> PAGEREF _Toc443230093 \h </w:instrText>
      </w:r>
      <w:r>
        <w:rPr>
          <w:noProof/>
        </w:rPr>
      </w:r>
      <w:r>
        <w:rPr>
          <w:noProof/>
        </w:rPr>
        <w:fldChar w:fldCharType="separate"/>
      </w:r>
      <w:r w:rsidR="00CB2961">
        <w:rPr>
          <w:noProof/>
        </w:rPr>
        <w:t>10</w:t>
      </w:r>
      <w:r>
        <w:rPr>
          <w:noProof/>
        </w:rPr>
        <w:fldChar w:fldCharType="end"/>
      </w:r>
    </w:p>
    <w:p w:rsidR="000D4E75" w:rsidRPr="000D4E75" w:rsidRDefault="00CA50B8" w:rsidP="000D4E75">
      <w:pPr>
        <w:pStyle w:val="Heading1"/>
        <w:numPr>
          <w:ilvl w:val="0"/>
          <w:numId w:val="0"/>
        </w:numPr>
      </w:pPr>
      <w:r>
        <w:fldChar w:fldCharType="end"/>
      </w:r>
      <w:r w:rsidR="00A44A71">
        <w:br w:type="page"/>
      </w:r>
    </w:p>
    <w:p w:rsidR="004B2F56" w:rsidRPr="004B2F56" w:rsidRDefault="003309A1" w:rsidP="004B2F56">
      <w:pPr>
        <w:pStyle w:val="Heading1"/>
      </w:pPr>
      <w:bookmarkStart w:id="1" w:name="_Toc443230062"/>
      <w:r>
        <w:lastRenderedPageBreak/>
        <w:t>Introduction</w:t>
      </w:r>
      <w:bookmarkEnd w:id="1"/>
    </w:p>
    <w:p w:rsidR="003309A1" w:rsidRPr="003309A1" w:rsidRDefault="00A44A71" w:rsidP="00465BA9">
      <w:pPr>
        <w:pStyle w:val="Heading2"/>
      </w:pPr>
      <w:bookmarkStart w:id="2" w:name="_Toc443230063"/>
      <w:r w:rsidRPr="003309A1">
        <w:t>Purpose</w:t>
      </w:r>
      <w:r>
        <w:t xml:space="preserve"> of this </w:t>
      </w:r>
      <w:r w:rsidRPr="00B0738E">
        <w:t>Document</w:t>
      </w:r>
      <w:bookmarkEnd w:id="2"/>
    </w:p>
    <w:p w:rsidR="00FF50CE" w:rsidRDefault="00465BA9" w:rsidP="00FF50CE">
      <w:pPr>
        <w:pStyle w:val="BodyText"/>
      </w:pPr>
      <w:r>
        <w:t>This document contains essential information for the maintenance of TaskerCLI, TaskerMAN and TaskerSRV</w:t>
      </w:r>
      <w:sdt>
        <w:sdtPr>
          <w:id w:val="-1577189260"/>
          <w:citation/>
        </w:sdtPr>
        <w:sdtContent>
          <w:r w:rsidR="00CB2961">
            <w:fldChar w:fldCharType="begin"/>
          </w:r>
          <w:r w:rsidR="00CB2961">
            <w:instrText xml:space="preserve"> CITATION QA11 \l 2057 </w:instrText>
          </w:r>
          <w:r w:rsidR="00CB2961">
            <w:fldChar w:fldCharType="separate"/>
          </w:r>
          <w:r w:rsidR="00CB2961">
            <w:rPr>
              <w:noProof/>
            </w:rPr>
            <w:t xml:space="preserve"> [1]</w:t>
          </w:r>
          <w:r w:rsidR="00CB2961">
            <w:fldChar w:fldCharType="end"/>
          </w:r>
        </w:sdtContent>
      </w:sdt>
      <w:r>
        <w:t>.</w:t>
      </w:r>
    </w:p>
    <w:p w:rsidR="0009188B" w:rsidRDefault="00A44A71" w:rsidP="00465BA9">
      <w:pPr>
        <w:pStyle w:val="Heading2"/>
      </w:pPr>
      <w:bookmarkStart w:id="3" w:name="_Toc443230064"/>
      <w:r w:rsidRPr="003309A1">
        <w:t>Scope</w:t>
      </w:r>
      <w:bookmarkEnd w:id="3"/>
    </w:p>
    <w:p w:rsidR="0009188B" w:rsidRDefault="00A44A71" w:rsidP="001711E8">
      <w:pPr>
        <w:pStyle w:val="BodyText"/>
      </w:pPr>
      <w:r>
        <w:t xml:space="preserve">This </w:t>
      </w:r>
      <w:r w:rsidR="00465BA9">
        <w:t>information in this document pertains to future development, maintenance, installation and testing of the Tasker system.</w:t>
      </w:r>
    </w:p>
    <w:p w:rsidR="0009188B" w:rsidRDefault="00A44A71" w:rsidP="003309A1">
      <w:pPr>
        <w:pStyle w:val="Heading2"/>
      </w:pPr>
      <w:bookmarkStart w:id="4" w:name="_Toc443230065"/>
      <w:r>
        <w:t>Objectives</w:t>
      </w:r>
      <w:bookmarkEnd w:id="4"/>
    </w:p>
    <w:p w:rsidR="003309A1" w:rsidRDefault="00A44A71" w:rsidP="0002215E">
      <w:pPr>
        <w:pStyle w:val="BodyText"/>
      </w:pPr>
      <w:r>
        <w:t xml:space="preserve">The </w:t>
      </w:r>
      <w:r w:rsidR="00465BA9">
        <w:t xml:space="preserve">reader of this document should be able to identify the offending code for future bugs, or the best location to add new features. It also forewarns of any potential pitfalls for the unwary programmer and how to test functionality </w:t>
      </w:r>
      <w:r w:rsidR="008F64E1">
        <w:t>of updated</w:t>
      </w:r>
      <w:r w:rsidR="00465BA9">
        <w:t xml:space="preserve"> components.</w:t>
      </w:r>
    </w:p>
    <w:p w:rsidR="00E14BD0" w:rsidRPr="00E14BD0" w:rsidRDefault="00E14BD0" w:rsidP="00E14BD0">
      <w:pPr>
        <w:pStyle w:val="Heading1"/>
      </w:pPr>
      <w:bookmarkStart w:id="5" w:name="_Toc443230066"/>
      <w:r>
        <w:t>TaskerCLI Maintenance Manual</w:t>
      </w:r>
      <w:bookmarkEnd w:id="5"/>
    </w:p>
    <w:p w:rsidR="00E14BD0" w:rsidRPr="00E14BD0" w:rsidRDefault="00E14BD0" w:rsidP="003355BE">
      <w:pPr>
        <w:pStyle w:val="Heading2"/>
      </w:pPr>
      <w:bookmarkStart w:id="6" w:name="_Toc443230067"/>
      <w:r w:rsidRPr="00E14BD0">
        <w:t>Program Description</w:t>
      </w:r>
      <w:bookmarkEnd w:id="6"/>
    </w:p>
    <w:p w:rsidR="00E14BD0" w:rsidRPr="00E14BD0" w:rsidRDefault="00E14BD0" w:rsidP="00E14BD0">
      <w:r w:rsidRPr="00E14BD0">
        <w:t>TaskerCLI is a desktop application which allows users receive tasks. It allows users to change the task status, have multiple elements per task and add or edit elements for that task. It works both offline and online and will automatically synchronise to the database.</w:t>
      </w:r>
    </w:p>
    <w:p w:rsidR="00E14BD0" w:rsidRPr="00E14BD0" w:rsidRDefault="00E14BD0" w:rsidP="00E14BD0"/>
    <w:p w:rsidR="00E14BD0" w:rsidRPr="00E14BD0" w:rsidRDefault="00E14BD0" w:rsidP="003355BE">
      <w:pPr>
        <w:pStyle w:val="Heading2"/>
      </w:pPr>
      <w:bookmarkStart w:id="7" w:name="_Toc443230068"/>
      <w:r w:rsidRPr="00E14BD0">
        <w:t>Program Structure</w:t>
      </w:r>
      <w:bookmarkEnd w:id="7"/>
    </w:p>
    <w:p w:rsidR="00E14BD0" w:rsidRPr="00E14BD0" w:rsidRDefault="00E14BD0" w:rsidP="00E14BD0">
      <w:r w:rsidRPr="00E14BD0">
        <w:t xml:space="preserve">TaskerCLI has two groups of classes, GUI classes such as </w:t>
      </w:r>
      <w:proofErr w:type="spellStart"/>
      <w:r w:rsidRPr="00E14BD0">
        <w:t>MainWindow</w:t>
      </w:r>
      <w:proofErr w:type="spellEnd"/>
      <w:r w:rsidRPr="00E14BD0">
        <w:t xml:space="preserve"> and </w:t>
      </w:r>
      <w:proofErr w:type="spellStart"/>
      <w:r w:rsidRPr="00E14BD0">
        <w:t>LoginWindow</w:t>
      </w:r>
      <w:proofErr w:type="spellEnd"/>
      <w:r w:rsidRPr="00E14BD0">
        <w:t xml:space="preserve"> and logic classes such as Database and Task.</w:t>
      </w:r>
    </w:p>
    <w:p w:rsidR="00E14BD0" w:rsidRPr="00E14BD0" w:rsidRDefault="00E14BD0" w:rsidP="00E14BD0">
      <w:r w:rsidRPr="00E14BD0">
        <w:t>GUI classes handle program start</w:t>
      </w:r>
      <w:r w:rsidR="008F64E1">
        <w:t xml:space="preserve"> </w:t>
      </w:r>
      <w:r w:rsidRPr="00E14BD0">
        <w:t xml:space="preserve">up, display and shutdown. Logic classes connect to the database and provide </w:t>
      </w:r>
      <w:r w:rsidR="008F64E1">
        <w:t>storage of data such as members or tasks.</w:t>
      </w:r>
    </w:p>
    <w:p w:rsidR="00E14BD0" w:rsidRPr="00E14BD0" w:rsidRDefault="00E14BD0" w:rsidP="00E14BD0"/>
    <w:p w:rsidR="00E14BD0" w:rsidRPr="00E14BD0" w:rsidRDefault="00E14BD0" w:rsidP="003355BE">
      <w:pPr>
        <w:pStyle w:val="Heading2"/>
      </w:pPr>
      <w:bookmarkStart w:id="8" w:name="_Toc443230069"/>
      <w:r w:rsidRPr="00E14BD0">
        <w:t>Algorithms Used</w:t>
      </w:r>
      <w:bookmarkEnd w:id="8"/>
    </w:p>
    <w:p w:rsidR="00E14BD0" w:rsidRPr="00E14BD0" w:rsidRDefault="00E14BD0" w:rsidP="00E14BD0">
      <w:r w:rsidRPr="00E14BD0">
        <w:t>TaskerCLI populates the main display from “taskSaveFile.txt” (described below). This allows it to display data both online and offline. To achieve this it parses the save file into the respective objects used within the program. In the event we cannot parse the file we discard the contents and ask the database to retrieve a new copy.</w:t>
      </w:r>
    </w:p>
    <w:p w:rsidR="00E14BD0" w:rsidRPr="00E14BD0" w:rsidRDefault="00E14BD0" w:rsidP="00E14BD0"/>
    <w:p w:rsidR="00E14BD0" w:rsidRPr="00E14BD0" w:rsidRDefault="00E14BD0" w:rsidP="00E14BD0">
      <w:r w:rsidRPr="00E14BD0">
        <w:t xml:space="preserve">The database automatically synchronizes and attempts to reconnect using Timers, when fired these trigger methods to contact the database. When data is successfully retrieved from the database it is converted into a </w:t>
      </w:r>
      <w:proofErr w:type="spellStart"/>
      <w:r w:rsidRPr="00E14BD0">
        <w:t>MemberList</w:t>
      </w:r>
      <w:proofErr w:type="spellEnd"/>
      <w:r w:rsidRPr="00E14BD0">
        <w:t xml:space="preserve"> or </w:t>
      </w:r>
      <w:proofErr w:type="spellStart"/>
      <w:r w:rsidRPr="00E14BD0">
        <w:t>TaskList</w:t>
      </w:r>
      <w:proofErr w:type="spellEnd"/>
      <w:r w:rsidRPr="00E14BD0">
        <w:t xml:space="preserve">. The </w:t>
      </w:r>
      <w:proofErr w:type="spellStart"/>
      <w:r w:rsidRPr="00E14BD0">
        <w:t>TaskList</w:t>
      </w:r>
      <w:proofErr w:type="spellEnd"/>
      <w:r w:rsidRPr="00E14BD0">
        <w:t xml:space="preserve"> is passed to </w:t>
      </w:r>
      <w:proofErr w:type="spellStart"/>
      <w:r w:rsidRPr="00E14BD0">
        <w:t>MainWindow</w:t>
      </w:r>
      <w:proofErr w:type="spellEnd"/>
      <w:r w:rsidRPr="00E14BD0">
        <w:t xml:space="preserve"> which handles saving and updating the display whilst </w:t>
      </w:r>
      <w:proofErr w:type="spellStart"/>
      <w:r w:rsidRPr="00E14BD0">
        <w:t>MemberList</w:t>
      </w:r>
      <w:proofErr w:type="spellEnd"/>
      <w:r w:rsidRPr="00E14BD0">
        <w:t xml:space="preserve"> is saved by the database class to a flat text file. </w:t>
      </w:r>
    </w:p>
    <w:p w:rsidR="00E14BD0" w:rsidRPr="00E14BD0" w:rsidRDefault="00E14BD0" w:rsidP="00E14BD0"/>
    <w:p w:rsidR="00E14BD0" w:rsidRPr="00E14BD0" w:rsidRDefault="00E14BD0" w:rsidP="00E14BD0">
      <w:r w:rsidRPr="00E14BD0">
        <w:t>When a task is edited to ensure it does not discard the user's changes which are in progress automatic synchronization is paused. When the user closes the editing window it immediately resumes after saving their changes.</w:t>
      </w:r>
    </w:p>
    <w:p w:rsidR="00E14BD0" w:rsidRPr="00E14BD0" w:rsidRDefault="00E14BD0" w:rsidP="00E14BD0"/>
    <w:p w:rsidR="00E14BD0" w:rsidRPr="00E14BD0" w:rsidRDefault="00E14BD0" w:rsidP="003355BE">
      <w:pPr>
        <w:pStyle w:val="Heading2"/>
      </w:pPr>
      <w:bookmarkStart w:id="9" w:name="_Toc443230070"/>
      <w:r w:rsidRPr="00E14BD0">
        <w:t>Main Data Areas</w:t>
      </w:r>
      <w:bookmarkEnd w:id="9"/>
    </w:p>
    <w:p w:rsidR="00E14BD0" w:rsidRPr="00E14BD0" w:rsidRDefault="00E14BD0" w:rsidP="00E14BD0">
      <w:r w:rsidRPr="00E14BD0">
        <w:t xml:space="preserve">All Member Objects are held within a </w:t>
      </w:r>
      <w:proofErr w:type="spellStart"/>
      <w:r w:rsidRPr="00E14BD0">
        <w:t>MemberList</w:t>
      </w:r>
      <w:proofErr w:type="spellEnd"/>
      <w:r w:rsidRPr="00E14BD0">
        <w:t xml:space="preserve"> Object, and all Task Objects are held within a </w:t>
      </w:r>
      <w:proofErr w:type="spellStart"/>
      <w:r w:rsidRPr="00E14BD0">
        <w:t>TaskList</w:t>
      </w:r>
      <w:proofErr w:type="spellEnd"/>
      <w:r w:rsidRPr="00E14BD0">
        <w:t xml:space="preserve"> Object. These list Objects are essentially just </w:t>
      </w:r>
      <w:proofErr w:type="spellStart"/>
      <w:r w:rsidRPr="00E14BD0">
        <w:t>ArrayLists</w:t>
      </w:r>
      <w:proofErr w:type="spellEnd"/>
      <w:r w:rsidRPr="00E14BD0">
        <w:t xml:space="preserve"> that have been abstracted into </w:t>
      </w:r>
      <w:r w:rsidR="008F64E1">
        <w:t>their own c</w:t>
      </w:r>
      <w:r w:rsidRPr="00E14BD0">
        <w:t xml:space="preserve">lass. The vital </w:t>
      </w:r>
      <w:r w:rsidRPr="00E14BD0">
        <w:lastRenderedPageBreak/>
        <w:t xml:space="preserve">methods used for an </w:t>
      </w:r>
      <w:proofErr w:type="spellStart"/>
      <w:r w:rsidRPr="00E14BD0">
        <w:t>ArrayList</w:t>
      </w:r>
      <w:proofErr w:type="spellEnd"/>
      <w:r w:rsidRPr="00E14BD0">
        <w:t xml:space="preserve">, such as get and add, are still accessible through the methods associated with the </w:t>
      </w:r>
      <w:proofErr w:type="spellStart"/>
      <w:r w:rsidRPr="00E14BD0">
        <w:t>MemberList</w:t>
      </w:r>
      <w:proofErr w:type="spellEnd"/>
      <w:r w:rsidRPr="00E14BD0">
        <w:t xml:space="preserve"> and </w:t>
      </w:r>
      <w:proofErr w:type="spellStart"/>
      <w:r w:rsidRPr="00E14BD0">
        <w:t>TaskList</w:t>
      </w:r>
      <w:proofErr w:type="spellEnd"/>
      <w:r w:rsidRPr="00E14BD0">
        <w:t xml:space="preserve"> Classes.</w:t>
      </w:r>
    </w:p>
    <w:p w:rsidR="00E14BD0" w:rsidRPr="00E14BD0" w:rsidRDefault="00E14BD0" w:rsidP="00E14BD0"/>
    <w:p w:rsidR="00E14BD0" w:rsidRPr="00E14BD0" w:rsidRDefault="00E14BD0" w:rsidP="00E14BD0">
      <w:r w:rsidRPr="00E14BD0">
        <w:t>Two enumerations are used in TaskerCLI. These two enumerations are used to represent the state of the connection between TaskerCLI and the TaskerSRV server, and the completion status of a single Task.</w:t>
      </w:r>
    </w:p>
    <w:p w:rsidR="00E14BD0" w:rsidRPr="00E14BD0" w:rsidRDefault="00E14BD0" w:rsidP="00E14BD0"/>
    <w:p w:rsidR="00E14BD0" w:rsidRPr="00E14BD0" w:rsidRDefault="00E14BD0" w:rsidP="00E14BD0">
      <w:r w:rsidRPr="00E14BD0">
        <w:t xml:space="preserve">The database object holds a JDBC connection to the database which is open during the operation of the program. The details used to establish the connection are also stored within the database object to allow automatic reconnection. It also holds a reference to the main window which allows it to display error and warning messages. </w:t>
      </w:r>
    </w:p>
    <w:p w:rsidR="00E14BD0" w:rsidRPr="00E14BD0" w:rsidRDefault="00E14BD0" w:rsidP="00E14BD0"/>
    <w:p w:rsidR="00E14BD0" w:rsidRPr="00E14BD0" w:rsidRDefault="00E14BD0" w:rsidP="003355BE">
      <w:pPr>
        <w:pStyle w:val="Heading2"/>
      </w:pPr>
      <w:bookmarkStart w:id="10" w:name="_Toc443230071"/>
      <w:r w:rsidRPr="00E14BD0">
        <w:t>Files</w:t>
      </w:r>
      <w:bookmarkEnd w:id="10"/>
    </w:p>
    <w:p w:rsidR="00E14BD0" w:rsidRPr="00E14BD0" w:rsidRDefault="00E14BD0" w:rsidP="00E14BD0">
      <w:pPr>
        <w:numPr>
          <w:ilvl w:val="0"/>
          <w:numId w:val="20"/>
        </w:numPr>
        <w:rPr>
          <w:b/>
          <w:bCs/>
        </w:rPr>
      </w:pPr>
      <w:r w:rsidRPr="00E14BD0">
        <w:rPr>
          <w:b/>
          <w:bCs/>
        </w:rPr>
        <w:t>Save Files</w:t>
      </w:r>
    </w:p>
    <w:p w:rsidR="00E14BD0" w:rsidRPr="00E14BD0" w:rsidRDefault="00E14BD0" w:rsidP="00E14BD0">
      <w:pPr>
        <w:numPr>
          <w:ilvl w:val="1"/>
          <w:numId w:val="20"/>
        </w:numPr>
      </w:pPr>
      <w:r w:rsidRPr="00E14BD0">
        <w:t xml:space="preserve">TaskerCLI uses four save </w:t>
      </w:r>
      <w:r w:rsidR="00CB2961" w:rsidRPr="00E14BD0">
        <w:t>files</w:t>
      </w:r>
      <w:r w:rsidR="00CB2961">
        <w:t xml:space="preserve"> to save member</w:t>
      </w:r>
      <w:r w:rsidRPr="00E14BD0">
        <w:t xml:space="preserve"> </w:t>
      </w:r>
      <w:r w:rsidR="00CB2961">
        <w:t>and t</w:t>
      </w:r>
      <w:r w:rsidRPr="00E14BD0">
        <w:t>asks</w:t>
      </w:r>
      <w:r w:rsidR="00CB2961">
        <w:t xml:space="preserve"> data</w:t>
      </w:r>
      <w:r w:rsidRPr="00E14BD0">
        <w:t>, TaskerSRV credentials to enabl</w:t>
      </w:r>
      <w:r w:rsidR="00CB2961">
        <w:t>e automatic logins and t</w:t>
      </w:r>
      <w:r w:rsidR="00B25A32" w:rsidRPr="00E14BD0">
        <w:t>asks</w:t>
      </w:r>
      <w:r w:rsidRPr="00E14BD0">
        <w:t xml:space="preserve"> pending synchronisation to the TaskerSRV database.</w:t>
      </w:r>
      <w:r w:rsidR="00CB2961">
        <w:t xml:space="preserve"> These files need to be located in the same directory as the TaskerCLI .jar file.</w:t>
      </w:r>
    </w:p>
    <w:p w:rsidR="00E14BD0" w:rsidRPr="00E14BD0" w:rsidRDefault="00E14BD0" w:rsidP="00E14BD0">
      <w:pPr>
        <w:numPr>
          <w:ilvl w:val="1"/>
          <w:numId w:val="20"/>
        </w:numPr>
        <w:rPr>
          <w:b/>
          <w:bCs/>
        </w:rPr>
      </w:pPr>
      <w:r w:rsidRPr="00E14BD0">
        <w:rPr>
          <w:b/>
          <w:bCs/>
        </w:rPr>
        <w:t>Member Save File</w:t>
      </w:r>
    </w:p>
    <w:p w:rsidR="00E14BD0" w:rsidRPr="00E14BD0" w:rsidRDefault="00E14BD0" w:rsidP="00E14BD0">
      <w:pPr>
        <w:numPr>
          <w:ilvl w:val="2"/>
          <w:numId w:val="20"/>
        </w:numPr>
      </w:pPr>
      <w:r w:rsidRPr="00E14BD0">
        <w:t>memberSaveFile.txt</w:t>
      </w:r>
    </w:p>
    <w:p w:rsidR="00E14BD0" w:rsidRPr="00E14BD0" w:rsidRDefault="00E14BD0" w:rsidP="00E14BD0">
      <w:pPr>
        <w:numPr>
          <w:ilvl w:val="2"/>
          <w:numId w:val="20"/>
        </w:numPr>
      </w:pPr>
      <w:r w:rsidRPr="00E14BD0">
        <w:t>Holds the names and email addresses of all the Members that are to be granted access to TaskerCLI</w:t>
      </w:r>
    </w:p>
    <w:p w:rsidR="00E14BD0" w:rsidRPr="00E14BD0" w:rsidRDefault="00E14BD0" w:rsidP="00E14BD0">
      <w:pPr>
        <w:numPr>
          <w:ilvl w:val="2"/>
          <w:numId w:val="20"/>
        </w:numPr>
      </w:pPr>
      <w:r w:rsidRPr="00E14BD0">
        <w:t xml:space="preserve">If the file does not exist, it will be created on </w:t>
      </w:r>
      <w:r w:rsidR="00B25A32" w:rsidRPr="00E14BD0">
        <w:t>start-up</w:t>
      </w:r>
      <w:r w:rsidRPr="00E14BD0">
        <w:t xml:space="preserve"> and automatically populated when TaskerCLI is connected to TaskerSRV</w:t>
      </w:r>
    </w:p>
    <w:p w:rsidR="00E14BD0" w:rsidRPr="00E14BD0" w:rsidRDefault="00E14BD0" w:rsidP="00E14BD0">
      <w:pPr>
        <w:numPr>
          <w:ilvl w:val="2"/>
          <w:numId w:val="20"/>
        </w:numPr>
      </w:pPr>
      <w:r w:rsidRPr="00E14BD0">
        <w:t>If the contents of the file</w:t>
      </w:r>
      <w:r w:rsidR="00CB2961">
        <w:t>s</w:t>
      </w:r>
      <w:r w:rsidRPr="00E14BD0">
        <w:t xml:space="preserve"> becomes corrupted, its contents will be overwritten with Member data downloaded from TaskerSRV</w:t>
      </w:r>
    </w:p>
    <w:p w:rsidR="00E14BD0" w:rsidRPr="00E14BD0" w:rsidRDefault="00E14BD0" w:rsidP="00E14BD0">
      <w:pPr>
        <w:numPr>
          <w:ilvl w:val="1"/>
          <w:numId w:val="20"/>
        </w:numPr>
        <w:rPr>
          <w:b/>
          <w:bCs/>
        </w:rPr>
      </w:pPr>
      <w:r w:rsidRPr="00E14BD0">
        <w:rPr>
          <w:b/>
          <w:bCs/>
        </w:rPr>
        <w:t>Task Save File</w:t>
      </w:r>
    </w:p>
    <w:p w:rsidR="00E14BD0" w:rsidRPr="00E14BD0" w:rsidRDefault="00E14BD0" w:rsidP="00E14BD0">
      <w:pPr>
        <w:numPr>
          <w:ilvl w:val="2"/>
          <w:numId w:val="20"/>
        </w:numPr>
      </w:pPr>
      <w:r w:rsidRPr="00E14BD0">
        <w:t>taskSaveFile.txt</w:t>
      </w:r>
    </w:p>
    <w:p w:rsidR="00E14BD0" w:rsidRPr="00E14BD0" w:rsidRDefault="00E14BD0" w:rsidP="00E14BD0">
      <w:pPr>
        <w:numPr>
          <w:ilvl w:val="2"/>
          <w:numId w:val="20"/>
        </w:numPr>
      </w:pPr>
      <w:r w:rsidRPr="00E14BD0">
        <w:t>Holds the data associated with all tasks stored in TaskerSRV</w:t>
      </w:r>
    </w:p>
    <w:p w:rsidR="00E14BD0" w:rsidRPr="00E14BD0" w:rsidRDefault="00E14BD0" w:rsidP="00E14BD0">
      <w:pPr>
        <w:numPr>
          <w:ilvl w:val="2"/>
          <w:numId w:val="20"/>
        </w:numPr>
      </w:pPr>
      <w:r w:rsidRPr="00E14BD0">
        <w:t xml:space="preserve">If the file does not exist, it will be created on </w:t>
      </w:r>
      <w:r w:rsidR="00B25A32" w:rsidRPr="00E14BD0">
        <w:t>start-up</w:t>
      </w:r>
      <w:r w:rsidRPr="00E14BD0">
        <w:t xml:space="preserve"> and automatically populated when TaskerCLI is connected to TaskerSRV</w:t>
      </w:r>
    </w:p>
    <w:p w:rsidR="00E14BD0" w:rsidRPr="00E14BD0" w:rsidRDefault="00E14BD0" w:rsidP="00E14BD0">
      <w:pPr>
        <w:numPr>
          <w:ilvl w:val="2"/>
          <w:numId w:val="20"/>
        </w:numPr>
      </w:pPr>
      <w:r w:rsidRPr="00E14BD0">
        <w:t>If the contents of the file becomes corrupted, its contents will be overwritten with Task data downloaded from TaskerSRV</w:t>
      </w:r>
    </w:p>
    <w:p w:rsidR="00E14BD0" w:rsidRPr="00E14BD0" w:rsidRDefault="00E14BD0" w:rsidP="00E14BD0">
      <w:pPr>
        <w:numPr>
          <w:ilvl w:val="1"/>
          <w:numId w:val="20"/>
        </w:numPr>
        <w:rPr>
          <w:b/>
          <w:bCs/>
        </w:rPr>
      </w:pPr>
      <w:r w:rsidRPr="00E14BD0">
        <w:rPr>
          <w:b/>
          <w:bCs/>
        </w:rPr>
        <w:t>TaskerSRV Credentials Save File</w:t>
      </w:r>
    </w:p>
    <w:p w:rsidR="00E14BD0" w:rsidRPr="00E14BD0" w:rsidRDefault="00E14BD0" w:rsidP="00E14BD0">
      <w:pPr>
        <w:numPr>
          <w:ilvl w:val="2"/>
          <w:numId w:val="20"/>
        </w:numPr>
      </w:pPr>
      <w:r w:rsidRPr="00E14BD0">
        <w:t>connSaveFile.txt</w:t>
      </w:r>
    </w:p>
    <w:p w:rsidR="00E14BD0" w:rsidRPr="00E14BD0" w:rsidRDefault="00E14BD0" w:rsidP="00E14BD0">
      <w:pPr>
        <w:numPr>
          <w:ilvl w:val="2"/>
          <w:numId w:val="20"/>
        </w:numPr>
      </w:pPr>
      <w:r w:rsidRPr="00E14BD0">
        <w:t>Holds the credentials of the TaskerSRV database</w:t>
      </w:r>
    </w:p>
    <w:p w:rsidR="00E14BD0" w:rsidRPr="00E14BD0" w:rsidRDefault="00E14BD0" w:rsidP="00E14BD0">
      <w:pPr>
        <w:numPr>
          <w:ilvl w:val="2"/>
          <w:numId w:val="20"/>
        </w:numPr>
      </w:pPr>
      <w:r w:rsidRPr="00E14BD0">
        <w:t>Credentials are saved when the user connects to the TaskerSRV database</w:t>
      </w:r>
    </w:p>
    <w:p w:rsidR="00E14BD0" w:rsidRPr="00E14BD0" w:rsidRDefault="00E14BD0" w:rsidP="00E14BD0">
      <w:pPr>
        <w:numPr>
          <w:ilvl w:val="2"/>
          <w:numId w:val="20"/>
        </w:numPr>
      </w:pPr>
      <w:r w:rsidRPr="00E14BD0">
        <w:t>If the user changes the credentials from within TaskerCLI, the save file will be updated automatically</w:t>
      </w:r>
    </w:p>
    <w:p w:rsidR="00E14BD0" w:rsidRPr="00E14BD0" w:rsidRDefault="00E14BD0" w:rsidP="00E14BD0">
      <w:pPr>
        <w:numPr>
          <w:ilvl w:val="1"/>
          <w:numId w:val="20"/>
        </w:numPr>
        <w:rPr>
          <w:b/>
          <w:bCs/>
        </w:rPr>
      </w:pPr>
      <w:r w:rsidRPr="00E14BD0">
        <w:rPr>
          <w:b/>
          <w:bCs/>
        </w:rPr>
        <w:t>Pending Tasks File</w:t>
      </w:r>
    </w:p>
    <w:p w:rsidR="00E14BD0" w:rsidRPr="00E14BD0" w:rsidRDefault="00E14BD0" w:rsidP="00E14BD0">
      <w:pPr>
        <w:numPr>
          <w:ilvl w:val="2"/>
          <w:numId w:val="20"/>
        </w:numPr>
      </w:pPr>
      <w:r w:rsidRPr="00E14BD0">
        <w:t>pendingSaveFile.txt</w:t>
      </w:r>
    </w:p>
    <w:p w:rsidR="00E14BD0" w:rsidRPr="00E14BD0" w:rsidRDefault="00E14BD0" w:rsidP="00E14BD0">
      <w:pPr>
        <w:numPr>
          <w:ilvl w:val="2"/>
          <w:numId w:val="20"/>
        </w:numPr>
      </w:pPr>
      <w:r w:rsidRPr="00E14BD0">
        <w:t>Saves Tasks that could not be synced with TaskerSRV so they can be synced when TaskerCLI is next connected to TaskerSRV</w:t>
      </w:r>
    </w:p>
    <w:p w:rsidR="00E14BD0" w:rsidRPr="00E14BD0" w:rsidRDefault="00E14BD0" w:rsidP="00E14BD0">
      <w:pPr>
        <w:numPr>
          <w:ilvl w:val="2"/>
          <w:numId w:val="20"/>
        </w:numPr>
      </w:pPr>
      <w:r w:rsidRPr="00E14BD0">
        <w:t>Pending Tasks are added to the file automatically and are removed when they are synchronised with TaskerSRV</w:t>
      </w:r>
    </w:p>
    <w:p w:rsidR="00E14BD0" w:rsidRPr="00E14BD0" w:rsidRDefault="00E14BD0" w:rsidP="00E14BD0"/>
    <w:p w:rsidR="00E14BD0" w:rsidRPr="00E14BD0" w:rsidRDefault="00E14BD0" w:rsidP="003355BE">
      <w:pPr>
        <w:pStyle w:val="Heading2"/>
      </w:pPr>
      <w:bookmarkStart w:id="11" w:name="_Toc443230072"/>
      <w:r w:rsidRPr="00E14BD0">
        <w:t>Interfaces</w:t>
      </w:r>
      <w:bookmarkEnd w:id="11"/>
    </w:p>
    <w:p w:rsidR="00E14BD0" w:rsidRPr="00E14BD0" w:rsidRDefault="00E14BD0" w:rsidP="00E14BD0">
      <w:r w:rsidRPr="00E14BD0">
        <w:t>The program uses a MYSQL JDBC driver to communicate with the database. As different JDBC drivers use different connection strings a MYSQL database must be used with this program. It can use a custom port for the MYSQL database but if one is not specified it uses the default port of 3306.</w:t>
      </w:r>
    </w:p>
    <w:p w:rsidR="00E14BD0" w:rsidRPr="00E14BD0" w:rsidRDefault="00E14BD0" w:rsidP="00E14BD0">
      <w:r w:rsidRPr="00E14BD0">
        <w:br/>
      </w:r>
    </w:p>
    <w:p w:rsidR="00E14BD0" w:rsidRPr="00E14BD0" w:rsidRDefault="00E14BD0" w:rsidP="003355BE">
      <w:pPr>
        <w:pStyle w:val="Heading2"/>
      </w:pPr>
      <w:bookmarkStart w:id="12" w:name="_Toc443230073"/>
      <w:r w:rsidRPr="00E14BD0">
        <w:lastRenderedPageBreak/>
        <w:t>Future Improvement</w:t>
      </w:r>
      <w:bookmarkEnd w:id="12"/>
    </w:p>
    <w:p w:rsidR="00E14BD0" w:rsidRPr="00E14BD0" w:rsidRDefault="00E14BD0" w:rsidP="00E14BD0">
      <w:r w:rsidRPr="00E14BD0">
        <w:t xml:space="preserve">The program’s usability can be further improved by displaying </w:t>
      </w:r>
      <w:r w:rsidR="00A942F1" w:rsidRPr="00E14BD0">
        <w:t>clearer</w:t>
      </w:r>
      <w:r w:rsidRPr="00E14BD0">
        <w:t xml:space="preserve"> and </w:t>
      </w:r>
      <w:r w:rsidR="00A942F1" w:rsidRPr="00E14BD0">
        <w:t>concise</w:t>
      </w:r>
      <w:r w:rsidRPr="00E14BD0">
        <w:t xml:space="preserve"> error messages describing what went wrong and how the user could fix it. Currently the program throws a dialog box if an automatic reconnect fails, as the user cannot change this behaviour it should not throw a dialog box.</w:t>
      </w:r>
    </w:p>
    <w:p w:rsidR="00E14BD0" w:rsidRPr="00E14BD0" w:rsidRDefault="00E14BD0" w:rsidP="00E14BD0">
      <w:r w:rsidRPr="00E14BD0">
        <w:t>Additionally a colour indicator could also show the current state of the connection and many text entry boxes don’t accept enter requiring the user to use their mouse.</w:t>
      </w:r>
    </w:p>
    <w:p w:rsidR="00E14BD0" w:rsidRPr="00E14BD0" w:rsidRDefault="00E14BD0" w:rsidP="00E14BD0"/>
    <w:p w:rsidR="00E14BD0" w:rsidRPr="003355BE" w:rsidRDefault="00E14BD0" w:rsidP="003355BE">
      <w:pPr>
        <w:pStyle w:val="Heading2"/>
      </w:pPr>
      <w:bookmarkStart w:id="13" w:name="_Toc443230074"/>
      <w:r w:rsidRPr="003355BE">
        <w:t>Potential Pitfalls</w:t>
      </w:r>
      <w:bookmarkEnd w:id="13"/>
    </w:p>
    <w:p w:rsidR="00E14BD0" w:rsidRPr="00E14BD0" w:rsidRDefault="00E14BD0" w:rsidP="00E14BD0">
      <w:r w:rsidRPr="00E14BD0">
        <w:t xml:space="preserve">Extra care must be taken editing methods which save, load, get and set a </w:t>
      </w:r>
      <w:proofErr w:type="spellStart"/>
      <w:r w:rsidRPr="00E14BD0">
        <w:t>TaskList</w:t>
      </w:r>
      <w:proofErr w:type="spellEnd"/>
      <w:r w:rsidRPr="00E14BD0">
        <w:t xml:space="preserve"> or </w:t>
      </w:r>
      <w:proofErr w:type="spellStart"/>
      <w:r w:rsidRPr="00E14BD0">
        <w:t>MemberList</w:t>
      </w:r>
      <w:proofErr w:type="spellEnd"/>
      <w:r w:rsidRPr="00E14BD0">
        <w:t xml:space="preserve">. If the save format is not adjusted correctly the program will not display any tasks or allow login as it will keep discarding the file. All get and set methods are threaded, this can lead to unforeseen race conditions. Care needs to be taken if the order of these methods need to be serialised as they execute in their own thread and don’t return to the caller on completion. </w:t>
      </w:r>
    </w:p>
    <w:p w:rsidR="00E14BD0" w:rsidRPr="00E14BD0" w:rsidRDefault="00E14BD0" w:rsidP="00E14BD0"/>
    <w:p w:rsidR="00E14BD0" w:rsidRPr="00E14BD0" w:rsidRDefault="00E14BD0" w:rsidP="00E14BD0">
      <w:r w:rsidRPr="00E14BD0">
        <w:t xml:space="preserve">Some of the tables used to display data in TaskerCLI appear to allow editing of cells. This, however, is not the correct method of editing data and any data entered into these cells will not be saved locally or synchronise with the TaskerSRV database. When editing Task Comments, selecting a Task Element from the table will display the Task Element in the two text boxes above the table. It is here that the Task Element Comment should be changed. Clicking the Submit button will then temporarily submit the changes, and clicking the Save button will </w:t>
      </w:r>
      <w:r w:rsidR="00CB2961">
        <w:t>commit</w:t>
      </w:r>
      <w:r w:rsidRPr="00E14BD0">
        <w:t xml:space="preserve"> change</w:t>
      </w:r>
      <w:r w:rsidR="00CB2961">
        <w:t>s</w:t>
      </w:r>
      <w:r w:rsidRPr="00E14BD0">
        <w:t xml:space="preserve"> locally.</w:t>
      </w:r>
    </w:p>
    <w:p w:rsidR="00E14BD0" w:rsidRPr="00E14BD0" w:rsidRDefault="00E14BD0" w:rsidP="00E14BD0"/>
    <w:p w:rsidR="00E14BD0" w:rsidRPr="00E14BD0" w:rsidRDefault="00E14BD0" w:rsidP="003355BE">
      <w:pPr>
        <w:pStyle w:val="Heading2"/>
      </w:pPr>
      <w:bookmarkStart w:id="14" w:name="_Toc443230075"/>
      <w:r w:rsidRPr="00E14BD0">
        <w:t>Limitations</w:t>
      </w:r>
      <w:bookmarkEnd w:id="14"/>
    </w:p>
    <w:p w:rsidR="00E14BD0" w:rsidRPr="00E14BD0" w:rsidRDefault="00E14BD0" w:rsidP="00E14BD0">
      <w:r w:rsidRPr="00E14BD0">
        <w:t>TaskerCLI requires very little processing power it has been tested and used with a 200 MHz processor</w:t>
      </w:r>
    </w:p>
    <w:p w:rsidR="00E14BD0" w:rsidRPr="00E14BD0" w:rsidRDefault="00E14BD0" w:rsidP="00E14BD0">
      <w:r w:rsidRPr="00E14BD0">
        <w:t>The program recommends 128MB of RAM with 64MB being minimum. Below this amount excessive swapping will occur severely degrading performance.</w:t>
      </w:r>
    </w:p>
    <w:p w:rsidR="00E14BD0" w:rsidRPr="00E14BD0" w:rsidRDefault="00E14BD0" w:rsidP="00E14BD0">
      <w:r w:rsidRPr="00E14BD0">
        <w:t>10MB of disk space is recommended whilst 4MB is minimum for the application and associated storage files.</w:t>
      </w:r>
    </w:p>
    <w:p w:rsidR="00E14BD0" w:rsidRPr="00E14BD0" w:rsidRDefault="00E14BD0" w:rsidP="00E14BD0">
      <w:r w:rsidRPr="00E14BD0">
        <w:t>The target system must also have a Java Runtime Environment installed for the program to function.</w:t>
      </w:r>
    </w:p>
    <w:p w:rsidR="00E14BD0" w:rsidRPr="00E14BD0" w:rsidRDefault="00E14BD0" w:rsidP="00E14BD0"/>
    <w:p w:rsidR="00E14BD0" w:rsidRPr="00E14BD0" w:rsidRDefault="00E14BD0" w:rsidP="003355BE">
      <w:pPr>
        <w:pStyle w:val="Heading2"/>
      </w:pPr>
      <w:bookmarkStart w:id="15" w:name="_Toc443230076"/>
      <w:r w:rsidRPr="00E14BD0">
        <w:t>Rebuilding and Testing</w:t>
      </w:r>
      <w:bookmarkEnd w:id="15"/>
    </w:p>
    <w:p w:rsidR="00E14BD0" w:rsidRPr="00E14BD0" w:rsidRDefault="00E14BD0" w:rsidP="003355BE">
      <w:r w:rsidRPr="00E14BD0">
        <w:t xml:space="preserve">To rebuild the project two external libraries are required: Swing </w:t>
      </w:r>
      <w:proofErr w:type="spellStart"/>
      <w:r w:rsidRPr="00E14BD0">
        <w:t>MIGLayout</w:t>
      </w:r>
      <w:proofErr w:type="spellEnd"/>
      <w:r w:rsidRPr="00E14BD0">
        <w:t xml:space="preserve"> 4.0 and MYSQL JDBC driver. Once added to the </w:t>
      </w:r>
      <w:proofErr w:type="spellStart"/>
      <w:r w:rsidRPr="00E14BD0">
        <w:t>classpath</w:t>
      </w:r>
      <w:proofErr w:type="spellEnd"/>
      <w:r w:rsidRPr="00E14BD0">
        <w:t xml:space="preserve"> the program should build. The program functionality is tested using the testing specification</w:t>
      </w:r>
      <w:sdt>
        <w:sdtPr>
          <w:id w:val="-1623687861"/>
          <w:citation/>
        </w:sdtPr>
        <w:sdtContent>
          <w:r w:rsidR="00BE3465">
            <w:fldChar w:fldCharType="begin"/>
          </w:r>
          <w:r w:rsidR="00BE3465">
            <w:instrText xml:space="preserve"> CITATION TEST \l 2057 </w:instrText>
          </w:r>
          <w:r w:rsidR="00BE3465">
            <w:fldChar w:fldCharType="separate"/>
          </w:r>
          <w:r w:rsidR="00BE3465">
            <w:rPr>
              <w:noProof/>
            </w:rPr>
            <w:t xml:space="preserve"> [2]</w:t>
          </w:r>
          <w:r w:rsidR="00BE3465">
            <w:fldChar w:fldCharType="end"/>
          </w:r>
        </w:sdtContent>
      </w:sdt>
      <w:r w:rsidRPr="00E14BD0">
        <w:t>. This is due to bugs mostly arising from race conditions which JUnit cannot easily detect.</w:t>
      </w:r>
    </w:p>
    <w:p w:rsidR="003355BE" w:rsidRDefault="003355BE">
      <w:pPr>
        <w:rPr>
          <w:rFonts w:ascii="Helvetica" w:hAnsi="Helvetica"/>
          <w:b/>
          <w:bCs/>
          <w:caps/>
          <w:kern w:val="28"/>
          <w:sz w:val="28"/>
        </w:rPr>
      </w:pPr>
      <w:r>
        <w:rPr>
          <w:bCs/>
        </w:rPr>
        <w:br w:type="page"/>
      </w:r>
    </w:p>
    <w:p w:rsidR="00E14BD0" w:rsidRPr="00E14BD0" w:rsidRDefault="00E14BD0" w:rsidP="00E14BD0">
      <w:pPr>
        <w:pStyle w:val="Heading1"/>
      </w:pPr>
      <w:bookmarkStart w:id="16" w:name="_Toc443230077"/>
      <w:r w:rsidRPr="00E14BD0">
        <w:rPr>
          <w:bCs/>
        </w:rPr>
        <w:lastRenderedPageBreak/>
        <w:t>TaskerMAN</w:t>
      </w:r>
      <w:r w:rsidR="003355BE">
        <w:rPr>
          <w:bCs/>
        </w:rPr>
        <w:t xml:space="preserve"> Maintence Manual</w:t>
      </w:r>
      <w:bookmarkEnd w:id="16"/>
    </w:p>
    <w:p w:rsidR="00E14BD0" w:rsidRPr="00E14BD0" w:rsidRDefault="00E14BD0" w:rsidP="003355BE">
      <w:pPr>
        <w:pStyle w:val="Heading2"/>
      </w:pPr>
      <w:bookmarkStart w:id="17" w:name="_Toc443230078"/>
      <w:r w:rsidRPr="00E14BD0">
        <w:t>Program Description</w:t>
      </w:r>
      <w:bookmarkEnd w:id="17"/>
    </w:p>
    <w:p w:rsidR="00E14BD0" w:rsidRPr="00E14BD0" w:rsidRDefault="00E14BD0" w:rsidP="00E14BD0">
      <w:r w:rsidRPr="00E14BD0">
        <w:t>TaskerMAN is an online application (a website) that gives managers complete control over the users and tasks stored on the TaskerSRV database. It allows the creation, modification and deletion of users</w:t>
      </w:r>
      <w:r w:rsidR="00CB2961">
        <w:t xml:space="preserve"> and</w:t>
      </w:r>
      <w:r w:rsidRPr="00E14BD0">
        <w:t xml:space="preserve"> tasks, including each task's individual elements.</w:t>
      </w:r>
    </w:p>
    <w:p w:rsidR="00E14BD0" w:rsidRPr="00E14BD0" w:rsidRDefault="00E14BD0" w:rsidP="00E14BD0"/>
    <w:p w:rsidR="00E14BD0" w:rsidRPr="00E14BD0" w:rsidRDefault="00E14BD0" w:rsidP="00E14BD0">
      <w:r w:rsidRPr="00E14BD0">
        <w:t>Unlike TaskerCLI, TaskerMAN is only accessible by managers</w:t>
      </w:r>
      <w:r w:rsidR="00CB2961">
        <w:t xml:space="preserve"> and also </w:t>
      </w:r>
      <w:r w:rsidRPr="00E14BD0">
        <w:t>requires an Internet connection.</w:t>
      </w:r>
    </w:p>
    <w:p w:rsidR="00E14BD0" w:rsidRPr="00E14BD0" w:rsidRDefault="00E14BD0" w:rsidP="00E14BD0"/>
    <w:p w:rsidR="00E14BD0" w:rsidRPr="00E14BD0" w:rsidRDefault="00E14BD0" w:rsidP="003355BE">
      <w:pPr>
        <w:pStyle w:val="Heading2"/>
      </w:pPr>
      <w:bookmarkStart w:id="18" w:name="_Toc443230079"/>
      <w:r w:rsidRPr="00E14BD0">
        <w:t>Program Structure</w:t>
      </w:r>
      <w:bookmarkEnd w:id="18"/>
    </w:p>
    <w:p w:rsidR="00E14BD0" w:rsidRPr="00E14BD0" w:rsidRDefault="00E14BD0" w:rsidP="00E14BD0">
      <w:r w:rsidRPr="00E14BD0">
        <w:t>TaskerMAN is broken up into three sections - interfaces, logic and supporting files. The interfaces consist of three main files, '</w:t>
      </w:r>
      <w:proofErr w:type="spellStart"/>
      <w:r w:rsidRPr="00E14BD0">
        <w:t>index.php</w:t>
      </w:r>
      <w:proofErr w:type="spellEnd"/>
      <w:r w:rsidRPr="00E14BD0">
        <w:t xml:space="preserve">', </w:t>
      </w:r>
      <w:r w:rsidR="00CB2961" w:rsidRPr="00E14BD0">
        <w:t>'</w:t>
      </w:r>
      <w:proofErr w:type="spellStart"/>
      <w:r w:rsidRPr="00E14BD0">
        <w:t>taskerman.php</w:t>
      </w:r>
      <w:proofErr w:type="spellEnd"/>
      <w:r w:rsidRPr="00E14BD0">
        <w:t>' and '</w:t>
      </w:r>
      <w:proofErr w:type="spellStart"/>
      <w:r w:rsidRPr="00E14BD0">
        <w:t>users.php</w:t>
      </w:r>
      <w:proofErr w:type="spellEnd"/>
      <w:r w:rsidRPr="00E14BD0">
        <w:t>' - with the exception of '</w:t>
      </w:r>
      <w:proofErr w:type="spellStart"/>
      <w:r w:rsidRPr="00E14BD0">
        <w:t>index.php</w:t>
      </w:r>
      <w:proofErr w:type="spellEnd"/>
      <w:r w:rsidRPr="00E14BD0">
        <w:t>' which is the program's login page, these files use PHP includes to include other PHP files containing UI elements, such as modal windows for adding users, etc.</w:t>
      </w:r>
    </w:p>
    <w:p w:rsidR="00E14BD0" w:rsidRPr="00E14BD0" w:rsidRDefault="00E14BD0" w:rsidP="00E14BD0"/>
    <w:p w:rsidR="00E14BD0" w:rsidRPr="00E14BD0" w:rsidRDefault="00E14BD0" w:rsidP="00E14BD0">
      <w:r w:rsidRPr="00E14BD0">
        <w:t>Pages such as '</w:t>
      </w:r>
      <w:proofErr w:type="spellStart"/>
      <w:r w:rsidRPr="00E14BD0">
        <w:t>editTask.php</w:t>
      </w:r>
      <w:proofErr w:type="spellEnd"/>
      <w:r w:rsidRPr="00E14BD0">
        <w:t>' which provides the code functionality for editing a task or '</w:t>
      </w:r>
      <w:proofErr w:type="spellStart"/>
      <w:r w:rsidRPr="00E14BD0">
        <w:t>connect.php</w:t>
      </w:r>
      <w:proofErr w:type="spellEnd"/>
      <w:r w:rsidRPr="00E14BD0">
        <w:t>' which provides a persistent database connection are logic files. They contain little to no HTML and are usually the POST target for forms contained on modal windows.</w:t>
      </w:r>
    </w:p>
    <w:p w:rsidR="00E14BD0" w:rsidRPr="00E14BD0" w:rsidRDefault="00E14BD0" w:rsidP="00E14BD0"/>
    <w:p w:rsidR="00E14BD0" w:rsidRPr="00E14BD0" w:rsidRDefault="00E14BD0" w:rsidP="00E14BD0">
      <w:r w:rsidRPr="00E14BD0">
        <w:t>Supporting files include form validation JavaScript, stylesheets and images that are used by the program.</w:t>
      </w:r>
    </w:p>
    <w:p w:rsidR="00E14BD0" w:rsidRPr="00E14BD0" w:rsidRDefault="00E14BD0" w:rsidP="00E14BD0"/>
    <w:p w:rsidR="00E14BD0" w:rsidRPr="00E14BD0" w:rsidRDefault="00E14BD0" w:rsidP="00E14BD0">
      <w:r w:rsidRPr="00E14BD0">
        <w:t>TaskerMAN is written procedurally, and therefore does not have classes, but does have global functions contained within the '</w:t>
      </w:r>
      <w:proofErr w:type="spellStart"/>
      <w:r w:rsidRPr="00E14BD0">
        <w:t>init.php</w:t>
      </w:r>
      <w:proofErr w:type="spellEnd"/>
      <w:r w:rsidRPr="00E14BD0">
        <w:t>' file, which is referenced by all files in the application.</w:t>
      </w:r>
    </w:p>
    <w:p w:rsidR="00E14BD0" w:rsidRPr="00E14BD0" w:rsidRDefault="00E14BD0" w:rsidP="00E14BD0"/>
    <w:p w:rsidR="00E14BD0" w:rsidRPr="00E14BD0" w:rsidRDefault="00E14BD0" w:rsidP="003355BE">
      <w:pPr>
        <w:pStyle w:val="Heading2"/>
      </w:pPr>
      <w:bookmarkStart w:id="19" w:name="_Toc443230080"/>
      <w:r w:rsidRPr="00E14BD0">
        <w:t>Algorithms Used</w:t>
      </w:r>
      <w:bookmarkEnd w:id="19"/>
    </w:p>
    <w:p w:rsidR="00E14BD0" w:rsidRPr="00E14BD0" w:rsidRDefault="00E14BD0" w:rsidP="00E14BD0">
      <w:r w:rsidRPr="00E14BD0">
        <w:t>There are no advanced algorithms used in TaskerMAN - however one of the most interesting or noteworthy is that which generates input textboxes with unique IDs based on a user defined number of elements.</w:t>
      </w:r>
    </w:p>
    <w:p w:rsidR="00E14BD0" w:rsidRPr="00E14BD0" w:rsidRDefault="00E14BD0" w:rsidP="00E14BD0"/>
    <w:p w:rsidR="00E14BD0" w:rsidRPr="00E14BD0" w:rsidRDefault="00E14BD0" w:rsidP="00E14BD0">
      <w:pPr>
        <w:numPr>
          <w:ilvl w:val="0"/>
          <w:numId w:val="21"/>
        </w:numPr>
      </w:pPr>
      <w:r w:rsidRPr="00E14BD0">
        <w:t>Take the number the elements the user wishes to add</w:t>
      </w:r>
    </w:p>
    <w:p w:rsidR="00E14BD0" w:rsidRPr="00E14BD0" w:rsidRDefault="00E14BD0" w:rsidP="00E14BD0">
      <w:pPr>
        <w:numPr>
          <w:ilvl w:val="0"/>
          <w:numId w:val="21"/>
        </w:numPr>
      </w:pPr>
      <w:r w:rsidRPr="00E14BD0">
        <w:t>Use that number to construct a for loop</w:t>
      </w:r>
    </w:p>
    <w:p w:rsidR="00E14BD0" w:rsidRPr="00E14BD0" w:rsidRDefault="00E14BD0" w:rsidP="00E14BD0">
      <w:pPr>
        <w:numPr>
          <w:ilvl w:val="0"/>
          <w:numId w:val="21"/>
        </w:numPr>
      </w:pPr>
      <w:r w:rsidRPr="00E14BD0">
        <w:t>Print input boxes with IDs based on the current loop iteration</w:t>
      </w:r>
    </w:p>
    <w:p w:rsidR="00E14BD0" w:rsidRPr="00E14BD0" w:rsidRDefault="00E14BD0" w:rsidP="00E14BD0"/>
    <w:p w:rsidR="00E14BD0" w:rsidRPr="00E14BD0" w:rsidRDefault="00E14BD0" w:rsidP="003355BE">
      <w:pPr>
        <w:pStyle w:val="Heading2"/>
      </w:pPr>
      <w:bookmarkStart w:id="20" w:name="_Toc443230081"/>
      <w:r w:rsidRPr="00E14BD0">
        <w:t>Main Data Areas</w:t>
      </w:r>
      <w:bookmarkEnd w:id="20"/>
    </w:p>
    <w:p w:rsidR="00E14BD0" w:rsidRPr="00E14BD0" w:rsidRDefault="00E14BD0" w:rsidP="00E14BD0">
      <w:r w:rsidRPr="00E14BD0">
        <w:t xml:space="preserve">The main data storage area used by the program are the files generated by the PHP Session system. These are server-side files stored in the </w:t>
      </w:r>
      <w:proofErr w:type="spellStart"/>
      <w:r w:rsidRPr="00E14BD0">
        <w:t>tmp</w:t>
      </w:r>
      <w:proofErr w:type="spellEnd"/>
      <w:r w:rsidRPr="00E14BD0">
        <w:t xml:space="preserve"> directory. While this is potentially unsafe - this could easily be reconfigured to any directory, including a directory outside of publicly accessible web folders. It is simply configured this way to ensure compatibility with </w:t>
      </w:r>
      <w:r w:rsidR="00CB2961">
        <w:t>Information Services servers.</w:t>
      </w:r>
    </w:p>
    <w:p w:rsidR="00E14BD0" w:rsidRPr="00E14BD0" w:rsidRDefault="00E14BD0" w:rsidP="00E14BD0"/>
    <w:p w:rsidR="00E14BD0" w:rsidRPr="00E14BD0" w:rsidRDefault="00E14BD0" w:rsidP="003355BE">
      <w:pPr>
        <w:pStyle w:val="Heading2"/>
      </w:pPr>
      <w:bookmarkStart w:id="21" w:name="_Toc443230082"/>
      <w:r w:rsidRPr="00E14BD0">
        <w:t>Files</w:t>
      </w:r>
      <w:bookmarkEnd w:id="21"/>
    </w:p>
    <w:p w:rsidR="00E14BD0" w:rsidRPr="00E14BD0" w:rsidRDefault="00E14BD0" w:rsidP="003355BE">
      <w:pPr>
        <w:pStyle w:val="Heading3"/>
      </w:pPr>
      <w:r w:rsidRPr="00E14BD0">
        <w:t>Interfaces:</w:t>
      </w:r>
    </w:p>
    <w:p w:rsidR="00E14BD0" w:rsidRPr="00E14BD0" w:rsidRDefault="00E14BD0" w:rsidP="00E14BD0">
      <w:pPr>
        <w:numPr>
          <w:ilvl w:val="0"/>
          <w:numId w:val="22"/>
        </w:numPr>
      </w:pPr>
      <w:proofErr w:type="spellStart"/>
      <w:r w:rsidRPr="00E14BD0">
        <w:t>footer.php</w:t>
      </w:r>
      <w:proofErr w:type="spellEnd"/>
    </w:p>
    <w:p w:rsidR="00E14BD0" w:rsidRPr="00E14BD0" w:rsidRDefault="00E14BD0" w:rsidP="00E14BD0">
      <w:pPr>
        <w:numPr>
          <w:ilvl w:val="1"/>
          <w:numId w:val="22"/>
        </w:numPr>
      </w:pPr>
      <w:r w:rsidRPr="00E14BD0">
        <w:t>Contains the footer for the TaskerMAN interface</w:t>
      </w:r>
    </w:p>
    <w:p w:rsidR="00E14BD0" w:rsidRPr="00E14BD0" w:rsidRDefault="00E14BD0" w:rsidP="00E14BD0">
      <w:pPr>
        <w:numPr>
          <w:ilvl w:val="0"/>
          <w:numId w:val="22"/>
        </w:numPr>
      </w:pPr>
      <w:proofErr w:type="spellStart"/>
      <w:r w:rsidRPr="00E14BD0">
        <w:t>header.php</w:t>
      </w:r>
      <w:proofErr w:type="spellEnd"/>
    </w:p>
    <w:p w:rsidR="00E14BD0" w:rsidRPr="00E14BD0" w:rsidRDefault="00E14BD0" w:rsidP="00E14BD0">
      <w:pPr>
        <w:numPr>
          <w:ilvl w:val="1"/>
          <w:numId w:val="22"/>
        </w:numPr>
      </w:pPr>
      <w:r w:rsidRPr="00E14BD0">
        <w:t>Contains the header for the TaskerMAN interface, including the navigation.</w:t>
      </w:r>
    </w:p>
    <w:p w:rsidR="00E14BD0" w:rsidRPr="00E14BD0" w:rsidRDefault="00E14BD0" w:rsidP="00E14BD0">
      <w:pPr>
        <w:numPr>
          <w:ilvl w:val="0"/>
          <w:numId w:val="22"/>
        </w:numPr>
      </w:pPr>
      <w:proofErr w:type="spellStart"/>
      <w:r w:rsidRPr="00E14BD0">
        <w:t>index.php</w:t>
      </w:r>
      <w:proofErr w:type="spellEnd"/>
    </w:p>
    <w:p w:rsidR="00E14BD0" w:rsidRPr="00E14BD0" w:rsidRDefault="00E14BD0" w:rsidP="00E14BD0">
      <w:pPr>
        <w:numPr>
          <w:ilvl w:val="1"/>
          <w:numId w:val="22"/>
        </w:numPr>
      </w:pPr>
      <w:r w:rsidRPr="00E14BD0">
        <w:t>Login page - the first page that users land on when accessing TaskerMAN</w:t>
      </w:r>
    </w:p>
    <w:p w:rsidR="00E14BD0" w:rsidRPr="00E14BD0" w:rsidRDefault="00E14BD0" w:rsidP="00E14BD0">
      <w:pPr>
        <w:numPr>
          <w:ilvl w:val="0"/>
          <w:numId w:val="22"/>
        </w:numPr>
      </w:pPr>
      <w:proofErr w:type="spellStart"/>
      <w:r w:rsidRPr="00E14BD0">
        <w:t>meta.php</w:t>
      </w:r>
      <w:proofErr w:type="spellEnd"/>
    </w:p>
    <w:p w:rsidR="00E14BD0" w:rsidRPr="00E14BD0" w:rsidRDefault="00E14BD0" w:rsidP="00E14BD0">
      <w:pPr>
        <w:numPr>
          <w:ilvl w:val="1"/>
          <w:numId w:val="22"/>
        </w:numPr>
      </w:pPr>
      <w:r w:rsidRPr="00E14BD0">
        <w:lastRenderedPageBreak/>
        <w:t xml:space="preserve">Contains HTML metadata and any non-PHP includes that are accessed </w:t>
      </w:r>
      <w:proofErr w:type="spellStart"/>
      <w:r w:rsidRPr="00E14BD0">
        <w:t>sitewide</w:t>
      </w:r>
      <w:proofErr w:type="spellEnd"/>
      <w:r w:rsidRPr="00E14BD0">
        <w:t>, such as the CSS stylesheet.</w:t>
      </w:r>
    </w:p>
    <w:p w:rsidR="00E14BD0" w:rsidRPr="00E14BD0" w:rsidRDefault="00E14BD0" w:rsidP="00E14BD0">
      <w:pPr>
        <w:numPr>
          <w:ilvl w:val="0"/>
          <w:numId w:val="22"/>
        </w:numPr>
      </w:pPr>
      <w:proofErr w:type="spellStart"/>
      <w:r w:rsidRPr="00E14BD0">
        <w:t>taskAdd.php</w:t>
      </w:r>
      <w:proofErr w:type="spellEnd"/>
    </w:p>
    <w:p w:rsidR="00E14BD0" w:rsidRPr="00E14BD0" w:rsidRDefault="00E14BD0" w:rsidP="00E14BD0">
      <w:pPr>
        <w:numPr>
          <w:ilvl w:val="1"/>
          <w:numId w:val="22"/>
        </w:numPr>
      </w:pPr>
      <w:r w:rsidRPr="00E14BD0">
        <w:t>Modal window - provides functionality so that the user can add tasks to TaskerSRV</w:t>
      </w:r>
    </w:p>
    <w:p w:rsidR="00E14BD0" w:rsidRPr="00E14BD0" w:rsidRDefault="00E14BD0" w:rsidP="00E14BD0">
      <w:pPr>
        <w:numPr>
          <w:ilvl w:val="0"/>
          <w:numId w:val="22"/>
        </w:numPr>
      </w:pPr>
      <w:proofErr w:type="spellStart"/>
      <w:r w:rsidRPr="00E14BD0">
        <w:t>taskEdit.php</w:t>
      </w:r>
      <w:proofErr w:type="spellEnd"/>
    </w:p>
    <w:p w:rsidR="00E14BD0" w:rsidRPr="00E14BD0" w:rsidRDefault="00E14BD0" w:rsidP="00E14BD0">
      <w:pPr>
        <w:numPr>
          <w:ilvl w:val="1"/>
          <w:numId w:val="22"/>
        </w:numPr>
      </w:pPr>
      <w:r w:rsidRPr="00E14BD0">
        <w:t>Modal window - provides functionality so that the user can edit an existing task specified in the TaskerMAN main interface</w:t>
      </w:r>
    </w:p>
    <w:p w:rsidR="00E14BD0" w:rsidRPr="00E14BD0" w:rsidRDefault="00E14BD0" w:rsidP="00E14BD0">
      <w:pPr>
        <w:numPr>
          <w:ilvl w:val="0"/>
          <w:numId w:val="22"/>
        </w:numPr>
      </w:pPr>
      <w:proofErr w:type="spellStart"/>
      <w:r w:rsidRPr="00E14BD0">
        <w:t>taskerman.php</w:t>
      </w:r>
      <w:proofErr w:type="spellEnd"/>
    </w:p>
    <w:p w:rsidR="00E14BD0" w:rsidRPr="00E14BD0" w:rsidRDefault="00E14BD0" w:rsidP="00E14BD0">
      <w:pPr>
        <w:numPr>
          <w:ilvl w:val="1"/>
          <w:numId w:val="22"/>
        </w:numPr>
      </w:pPr>
      <w:r w:rsidRPr="00E14BD0">
        <w:t>The main TaskerMAN file - the Task view of the program. The bulk of program functionality is here - it uses PHP includes to load modal windows and other interface elements.</w:t>
      </w:r>
    </w:p>
    <w:p w:rsidR="00E14BD0" w:rsidRPr="00E14BD0" w:rsidRDefault="00E14BD0" w:rsidP="00E14BD0">
      <w:pPr>
        <w:numPr>
          <w:ilvl w:val="0"/>
          <w:numId w:val="22"/>
        </w:numPr>
      </w:pPr>
      <w:proofErr w:type="spellStart"/>
      <w:r w:rsidRPr="00E14BD0">
        <w:t>taskView.php</w:t>
      </w:r>
      <w:proofErr w:type="spellEnd"/>
    </w:p>
    <w:p w:rsidR="00E14BD0" w:rsidRPr="00E14BD0" w:rsidRDefault="00E14BD0" w:rsidP="00E14BD0">
      <w:pPr>
        <w:numPr>
          <w:ilvl w:val="1"/>
          <w:numId w:val="22"/>
        </w:numPr>
      </w:pPr>
      <w:r w:rsidRPr="00E14BD0">
        <w:t>Modal window - displays in detail the selected task</w:t>
      </w:r>
    </w:p>
    <w:p w:rsidR="00E14BD0" w:rsidRPr="00E14BD0" w:rsidRDefault="00E14BD0" w:rsidP="00E14BD0">
      <w:pPr>
        <w:numPr>
          <w:ilvl w:val="0"/>
          <w:numId w:val="22"/>
        </w:numPr>
      </w:pPr>
      <w:proofErr w:type="spellStart"/>
      <w:r w:rsidRPr="00E14BD0">
        <w:t>userAdd.php</w:t>
      </w:r>
      <w:proofErr w:type="spellEnd"/>
    </w:p>
    <w:p w:rsidR="00E14BD0" w:rsidRPr="00E14BD0" w:rsidRDefault="00E14BD0" w:rsidP="00E14BD0">
      <w:pPr>
        <w:numPr>
          <w:ilvl w:val="1"/>
          <w:numId w:val="22"/>
        </w:numPr>
      </w:pPr>
      <w:r w:rsidRPr="00E14BD0">
        <w:t xml:space="preserve">Modal window - provides functionality so that the user can add users to </w:t>
      </w:r>
      <w:proofErr w:type="spellStart"/>
      <w:r w:rsidRPr="00E14BD0">
        <w:t>TaskerSTV</w:t>
      </w:r>
      <w:proofErr w:type="spellEnd"/>
    </w:p>
    <w:p w:rsidR="00E14BD0" w:rsidRPr="00E14BD0" w:rsidRDefault="00E14BD0" w:rsidP="00E14BD0">
      <w:pPr>
        <w:numPr>
          <w:ilvl w:val="0"/>
          <w:numId w:val="22"/>
        </w:numPr>
      </w:pPr>
      <w:proofErr w:type="spellStart"/>
      <w:r w:rsidRPr="00E14BD0">
        <w:t>userEdit.php</w:t>
      </w:r>
      <w:proofErr w:type="spellEnd"/>
    </w:p>
    <w:p w:rsidR="00E14BD0" w:rsidRPr="00E14BD0" w:rsidRDefault="00E14BD0" w:rsidP="00E14BD0">
      <w:pPr>
        <w:numPr>
          <w:ilvl w:val="1"/>
          <w:numId w:val="22"/>
        </w:numPr>
      </w:pPr>
      <w:r w:rsidRPr="00E14BD0">
        <w:t>Modal window - provides functionality so that the user can edit an existing user specified in the TaskerMAN user interface</w:t>
      </w:r>
    </w:p>
    <w:p w:rsidR="00E14BD0" w:rsidRPr="00E14BD0" w:rsidRDefault="00E14BD0" w:rsidP="00E14BD0">
      <w:pPr>
        <w:numPr>
          <w:ilvl w:val="0"/>
          <w:numId w:val="22"/>
        </w:numPr>
      </w:pPr>
      <w:proofErr w:type="spellStart"/>
      <w:r w:rsidRPr="00E14BD0">
        <w:t>users.php</w:t>
      </w:r>
      <w:proofErr w:type="spellEnd"/>
    </w:p>
    <w:p w:rsidR="00E14BD0" w:rsidRPr="00E14BD0" w:rsidRDefault="00E14BD0" w:rsidP="00E14BD0">
      <w:pPr>
        <w:numPr>
          <w:ilvl w:val="1"/>
          <w:numId w:val="22"/>
        </w:numPr>
      </w:pPr>
      <w:r w:rsidRPr="00E14BD0">
        <w:t>The Users view of the program</w:t>
      </w:r>
    </w:p>
    <w:p w:rsidR="00E14BD0" w:rsidRPr="00E14BD0" w:rsidRDefault="00E14BD0" w:rsidP="00E14BD0">
      <w:pPr>
        <w:numPr>
          <w:ilvl w:val="0"/>
          <w:numId w:val="22"/>
        </w:numPr>
      </w:pPr>
      <w:proofErr w:type="spellStart"/>
      <w:r w:rsidRPr="00E14BD0">
        <w:t>addElements.php</w:t>
      </w:r>
      <w:proofErr w:type="spellEnd"/>
    </w:p>
    <w:p w:rsidR="00E14BD0" w:rsidRPr="00E14BD0" w:rsidRDefault="00E14BD0" w:rsidP="00E14BD0">
      <w:pPr>
        <w:numPr>
          <w:ilvl w:val="1"/>
          <w:numId w:val="22"/>
        </w:numPr>
      </w:pPr>
      <w:r w:rsidRPr="00E14BD0">
        <w:t>Modal window - allows the user to add a predetermined amount of task elements and their comments to a task</w:t>
      </w:r>
    </w:p>
    <w:p w:rsidR="00E14BD0" w:rsidRPr="00E14BD0" w:rsidRDefault="00E14BD0" w:rsidP="00E14BD0">
      <w:pPr>
        <w:numPr>
          <w:ilvl w:val="0"/>
          <w:numId w:val="22"/>
        </w:numPr>
      </w:pPr>
      <w:proofErr w:type="spellStart"/>
      <w:r w:rsidRPr="00E14BD0">
        <w:t>additionalElement.php</w:t>
      </w:r>
      <w:proofErr w:type="spellEnd"/>
    </w:p>
    <w:p w:rsidR="00E14BD0" w:rsidRPr="00E14BD0" w:rsidRDefault="00E14BD0" w:rsidP="00E14BD0">
      <w:pPr>
        <w:numPr>
          <w:ilvl w:val="1"/>
          <w:numId w:val="22"/>
        </w:numPr>
      </w:pPr>
      <w:r w:rsidRPr="00E14BD0">
        <w:t>Modal window - allows the user to add an additional element to an existing task</w:t>
      </w:r>
    </w:p>
    <w:p w:rsidR="00E14BD0" w:rsidRPr="00E14BD0" w:rsidRDefault="00E14BD0" w:rsidP="00E14BD0"/>
    <w:p w:rsidR="00E14BD0" w:rsidRPr="00E14BD0" w:rsidRDefault="00E14BD0" w:rsidP="003355BE">
      <w:pPr>
        <w:pStyle w:val="Heading3"/>
      </w:pPr>
      <w:r w:rsidRPr="00E14BD0">
        <w:t>Logic</w:t>
      </w:r>
    </w:p>
    <w:p w:rsidR="00E14BD0" w:rsidRPr="00E14BD0" w:rsidRDefault="00E14BD0" w:rsidP="00E14BD0">
      <w:pPr>
        <w:numPr>
          <w:ilvl w:val="0"/>
          <w:numId w:val="23"/>
        </w:numPr>
      </w:pPr>
      <w:proofErr w:type="spellStart"/>
      <w:r w:rsidRPr="00E14BD0">
        <w:t>init.php</w:t>
      </w:r>
      <w:proofErr w:type="spellEnd"/>
      <w:r w:rsidRPr="00E14BD0">
        <w:t xml:space="preserve">    </w:t>
      </w:r>
    </w:p>
    <w:p w:rsidR="00E14BD0" w:rsidRPr="00E14BD0" w:rsidRDefault="00E14BD0" w:rsidP="00E14BD0">
      <w:pPr>
        <w:numPr>
          <w:ilvl w:val="1"/>
          <w:numId w:val="23"/>
        </w:numPr>
      </w:pPr>
      <w:r w:rsidRPr="00E14BD0">
        <w:t>One of the most important files in TaskerMAN. This file provides access to global functions, such as those responsible for error handling, provides a site-wide database connection and is responsible for providing application persistence by configuring a PHP session. This file is called by almost every PHP file.</w:t>
      </w:r>
    </w:p>
    <w:p w:rsidR="00E14BD0" w:rsidRPr="00E14BD0" w:rsidRDefault="00E14BD0" w:rsidP="00E14BD0">
      <w:pPr>
        <w:numPr>
          <w:ilvl w:val="0"/>
          <w:numId w:val="23"/>
        </w:numPr>
      </w:pPr>
      <w:proofErr w:type="spellStart"/>
      <w:r w:rsidRPr="00E14BD0">
        <w:t>taskAddGateway.php</w:t>
      </w:r>
      <w:proofErr w:type="spellEnd"/>
    </w:p>
    <w:p w:rsidR="00E14BD0" w:rsidRPr="00E14BD0" w:rsidRDefault="00E14BD0" w:rsidP="00E14BD0">
      <w:pPr>
        <w:numPr>
          <w:ilvl w:val="1"/>
          <w:numId w:val="23"/>
        </w:numPr>
      </w:pPr>
      <w:r w:rsidRPr="00E14BD0">
        <w:t>Acts as a gateway between the Add Task and Add Element modal windows and provides important data sanitisation</w:t>
      </w:r>
    </w:p>
    <w:p w:rsidR="00E14BD0" w:rsidRPr="00E14BD0" w:rsidRDefault="00E14BD0" w:rsidP="00E14BD0">
      <w:pPr>
        <w:numPr>
          <w:ilvl w:val="0"/>
          <w:numId w:val="23"/>
        </w:numPr>
      </w:pPr>
      <w:proofErr w:type="spellStart"/>
      <w:r w:rsidRPr="00E14BD0">
        <w:t>taskDelete.php</w:t>
      </w:r>
      <w:proofErr w:type="spellEnd"/>
    </w:p>
    <w:p w:rsidR="00E14BD0" w:rsidRPr="00E14BD0" w:rsidRDefault="00E14BD0" w:rsidP="00E14BD0">
      <w:pPr>
        <w:numPr>
          <w:ilvl w:val="1"/>
          <w:numId w:val="23"/>
        </w:numPr>
      </w:pPr>
      <w:r w:rsidRPr="00E14BD0">
        <w:t>Deletes the selected task from TaskerSRV</w:t>
      </w:r>
    </w:p>
    <w:p w:rsidR="00E14BD0" w:rsidRPr="00E14BD0" w:rsidRDefault="00E14BD0" w:rsidP="00E14BD0">
      <w:pPr>
        <w:numPr>
          <w:ilvl w:val="0"/>
          <w:numId w:val="23"/>
        </w:numPr>
      </w:pPr>
      <w:proofErr w:type="spellStart"/>
      <w:r w:rsidRPr="00E14BD0">
        <w:t>userDelete.php</w:t>
      </w:r>
      <w:proofErr w:type="spellEnd"/>
    </w:p>
    <w:p w:rsidR="00E14BD0" w:rsidRPr="00E14BD0" w:rsidRDefault="00E14BD0" w:rsidP="00E14BD0">
      <w:pPr>
        <w:numPr>
          <w:ilvl w:val="1"/>
          <w:numId w:val="23"/>
        </w:numPr>
      </w:pPr>
      <w:r w:rsidRPr="00E14BD0">
        <w:t>Deletes the selected user from TaskerSRV</w:t>
      </w:r>
    </w:p>
    <w:p w:rsidR="00E14BD0" w:rsidRPr="00E14BD0" w:rsidRDefault="00E14BD0" w:rsidP="00E14BD0">
      <w:pPr>
        <w:numPr>
          <w:ilvl w:val="0"/>
          <w:numId w:val="23"/>
        </w:numPr>
      </w:pPr>
      <w:proofErr w:type="spellStart"/>
      <w:r w:rsidRPr="00E14BD0">
        <w:t>addEntry.php</w:t>
      </w:r>
      <w:proofErr w:type="spellEnd"/>
    </w:p>
    <w:p w:rsidR="00E14BD0" w:rsidRPr="00E14BD0" w:rsidRDefault="00E14BD0" w:rsidP="00E14BD0">
      <w:pPr>
        <w:numPr>
          <w:ilvl w:val="1"/>
          <w:numId w:val="23"/>
        </w:numPr>
      </w:pPr>
      <w:r w:rsidRPr="00E14BD0">
        <w:t>Adds a task and its respective task elements/comments to TaskerSRV</w:t>
      </w:r>
    </w:p>
    <w:p w:rsidR="00E14BD0" w:rsidRPr="00E14BD0" w:rsidRDefault="00E14BD0" w:rsidP="00E14BD0">
      <w:pPr>
        <w:numPr>
          <w:ilvl w:val="0"/>
          <w:numId w:val="23"/>
        </w:numPr>
      </w:pPr>
      <w:proofErr w:type="spellStart"/>
      <w:r w:rsidRPr="00E14BD0">
        <w:t>addExtraElement.php</w:t>
      </w:r>
      <w:proofErr w:type="spellEnd"/>
    </w:p>
    <w:p w:rsidR="00E14BD0" w:rsidRPr="00E14BD0" w:rsidRDefault="00E14BD0" w:rsidP="00E14BD0">
      <w:pPr>
        <w:numPr>
          <w:ilvl w:val="1"/>
          <w:numId w:val="23"/>
        </w:numPr>
      </w:pPr>
      <w:r w:rsidRPr="00E14BD0">
        <w:t>Adds an extra element to an existing task</w:t>
      </w:r>
    </w:p>
    <w:p w:rsidR="00E14BD0" w:rsidRPr="00E14BD0" w:rsidRDefault="00E14BD0" w:rsidP="00E14BD0">
      <w:pPr>
        <w:numPr>
          <w:ilvl w:val="0"/>
          <w:numId w:val="23"/>
        </w:numPr>
      </w:pPr>
      <w:proofErr w:type="spellStart"/>
      <w:r w:rsidRPr="00E14BD0">
        <w:t>addUser.php</w:t>
      </w:r>
      <w:proofErr w:type="spellEnd"/>
    </w:p>
    <w:p w:rsidR="00E14BD0" w:rsidRPr="00E14BD0" w:rsidRDefault="00E14BD0" w:rsidP="00E14BD0">
      <w:pPr>
        <w:numPr>
          <w:ilvl w:val="1"/>
          <w:numId w:val="23"/>
        </w:numPr>
      </w:pPr>
      <w:r w:rsidRPr="00E14BD0">
        <w:t>Adds a user to TaskerSRV</w:t>
      </w:r>
    </w:p>
    <w:p w:rsidR="00E14BD0" w:rsidRPr="00E14BD0" w:rsidRDefault="00E14BD0" w:rsidP="00E14BD0">
      <w:pPr>
        <w:numPr>
          <w:ilvl w:val="0"/>
          <w:numId w:val="23"/>
        </w:numPr>
      </w:pPr>
      <w:proofErr w:type="spellStart"/>
      <w:r w:rsidRPr="00E14BD0">
        <w:t>config.php</w:t>
      </w:r>
      <w:proofErr w:type="spellEnd"/>
    </w:p>
    <w:p w:rsidR="00E14BD0" w:rsidRPr="00E14BD0" w:rsidRDefault="00E14BD0" w:rsidP="00E14BD0">
      <w:pPr>
        <w:numPr>
          <w:ilvl w:val="1"/>
          <w:numId w:val="23"/>
        </w:numPr>
      </w:pPr>
      <w:r w:rsidRPr="00E14BD0">
        <w:t xml:space="preserve">Site-wide configuration file, read by </w:t>
      </w:r>
      <w:proofErr w:type="spellStart"/>
      <w:r w:rsidRPr="00E14BD0">
        <w:t>init.php</w:t>
      </w:r>
      <w:proofErr w:type="spellEnd"/>
    </w:p>
    <w:p w:rsidR="00E14BD0" w:rsidRPr="00E14BD0" w:rsidRDefault="00E14BD0" w:rsidP="00E14BD0">
      <w:pPr>
        <w:numPr>
          <w:ilvl w:val="0"/>
          <w:numId w:val="23"/>
        </w:numPr>
      </w:pPr>
      <w:proofErr w:type="spellStart"/>
      <w:r w:rsidRPr="00E14BD0">
        <w:t>connect.php</w:t>
      </w:r>
      <w:proofErr w:type="spellEnd"/>
    </w:p>
    <w:p w:rsidR="00E14BD0" w:rsidRPr="00E14BD0" w:rsidRDefault="00E14BD0" w:rsidP="00E14BD0">
      <w:pPr>
        <w:numPr>
          <w:ilvl w:val="1"/>
          <w:numId w:val="23"/>
        </w:numPr>
      </w:pPr>
      <w:r w:rsidRPr="00E14BD0">
        <w:t>Configures and establishes a database connection</w:t>
      </w:r>
    </w:p>
    <w:p w:rsidR="00E14BD0" w:rsidRPr="00E14BD0" w:rsidRDefault="00E14BD0" w:rsidP="00E14BD0">
      <w:pPr>
        <w:numPr>
          <w:ilvl w:val="0"/>
          <w:numId w:val="23"/>
        </w:numPr>
      </w:pPr>
      <w:proofErr w:type="spellStart"/>
      <w:r w:rsidRPr="00E14BD0">
        <w:t>editTask.php</w:t>
      </w:r>
      <w:proofErr w:type="spellEnd"/>
    </w:p>
    <w:p w:rsidR="00E14BD0" w:rsidRPr="00E14BD0" w:rsidRDefault="00E14BD0" w:rsidP="00E14BD0">
      <w:pPr>
        <w:numPr>
          <w:ilvl w:val="1"/>
          <w:numId w:val="23"/>
        </w:numPr>
      </w:pPr>
      <w:r w:rsidRPr="00E14BD0">
        <w:t>Modifies an existing task entry in TaskerSRV</w:t>
      </w:r>
    </w:p>
    <w:p w:rsidR="00E14BD0" w:rsidRPr="00E14BD0" w:rsidRDefault="00E14BD0" w:rsidP="00E14BD0">
      <w:pPr>
        <w:numPr>
          <w:ilvl w:val="0"/>
          <w:numId w:val="23"/>
        </w:numPr>
      </w:pPr>
      <w:proofErr w:type="spellStart"/>
      <w:r w:rsidRPr="00E14BD0">
        <w:t>editUser.php</w:t>
      </w:r>
      <w:proofErr w:type="spellEnd"/>
    </w:p>
    <w:p w:rsidR="00E14BD0" w:rsidRPr="00E14BD0" w:rsidRDefault="00E14BD0" w:rsidP="00E14BD0">
      <w:pPr>
        <w:numPr>
          <w:ilvl w:val="1"/>
          <w:numId w:val="23"/>
        </w:numPr>
      </w:pPr>
      <w:r w:rsidRPr="00E14BD0">
        <w:t>Modifies an existing user in TaskerSRV</w:t>
      </w:r>
    </w:p>
    <w:p w:rsidR="00E14BD0" w:rsidRPr="00E14BD0" w:rsidRDefault="00E14BD0" w:rsidP="00E14BD0">
      <w:pPr>
        <w:numPr>
          <w:ilvl w:val="0"/>
          <w:numId w:val="23"/>
        </w:numPr>
      </w:pPr>
      <w:proofErr w:type="spellStart"/>
      <w:r w:rsidRPr="00E14BD0">
        <w:t>elementDelete.php</w:t>
      </w:r>
      <w:proofErr w:type="spellEnd"/>
    </w:p>
    <w:p w:rsidR="00E14BD0" w:rsidRPr="00E14BD0" w:rsidRDefault="00E14BD0" w:rsidP="00E14BD0">
      <w:pPr>
        <w:numPr>
          <w:ilvl w:val="1"/>
          <w:numId w:val="23"/>
        </w:numPr>
      </w:pPr>
      <w:r w:rsidRPr="00E14BD0">
        <w:t>Deletes all elements from an existing task</w:t>
      </w:r>
    </w:p>
    <w:p w:rsidR="00E14BD0" w:rsidRPr="00E14BD0" w:rsidRDefault="00E14BD0" w:rsidP="00E14BD0"/>
    <w:p w:rsidR="00E14BD0" w:rsidRPr="00E14BD0" w:rsidRDefault="00E14BD0" w:rsidP="003355BE">
      <w:pPr>
        <w:pStyle w:val="Heading3"/>
      </w:pPr>
      <w:r w:rsidRPr="00E14BD0">
        <w:lastRenderedPageBreak/>
        <w:t>Supporting Files</w:t>
      </w:r>
    </w:p>
    <w:p w:rsidR="00E14BD0" w:rsidRPr="00E14BD0" w:rsidRDefault="00E14BD0" w:rsidP="00E14BD0">
      <w:pPr>
        <w:numPr>
          <w:ilvl w:val="0"/>
          <w:numId w:val="24"/>
        </w:numPr>
      </w:pPr>
      <w:r w:rsidRPr="00E14BD0">
        <w:t>style.css</w:t>
      </w:r>
    </w:p>
    <w:p w:rsidR="00E14BD0" w:rsidRPr="00E14BD0" w:rsidRDefault="00E14BD0" w:rsidP="00E14BD0">
      <w:pPr>
        <w:numPr>
          <w:ilvl w:val="1"/>
          <w:numId w:val="24"/>
        </w:numPr>
      </w:pPr>
      <w:r w:rsidRPr="00E14BD0">
        <w:t>Stylesheet</w:t>
      </w:r>
    </w:p>
    <w:p w:rsidR="00E14BD0" w:rsidRPr="00E14BD0" w:rsidRDefault="00E14BD0" w:rsidP="00E14BD0">
      <w:pPr>
        <w:numPr>
          <w:ilvl w:val="0"/>
          <w:numId w:val="24"/>
        </w:numPr>
      </w:pPr>
      <w:r w:rsidRPr="00E14BD0">
        <w:t>entryValidation.js</w:t>
      </w:r>
    </w:p>
    <w:p w:rsidR="00E14BD0" w:rsidRPr="00E14BD0" w:rsidRDefault="00E14BD0" w:rsidP="00E14BD0">
      <w:pPr>
        <w:numPr>
          <w:ilvl w:val="1"/>
          <w:numId w:val="24"/>
        </w:numPr>
      </w:pPr>
      <w:r w:rsidRPr="00E14BD0">
        <w:t xml:space="preserve">Validation for the login / </w:t>
      </w:r>
      <w:proofErr w:type="spellStart"/>
      <w:r w:rsidRPr="00E14BD0">
        <w:t>index.php</w:t>
      </w:r>
      <w:proofErr w:type="spellEnd"/>
    </w:p>
    <w:p w:rsidR="00E14BD0" w:rsidRPr="00E14BD0" w:rsidRDefault="00E14BD0" w:rsidP="00E14BD0">
      <w:pPr>
        <w:numPr>
          <w:ilvl w:val="0"/>
          <w:numId w:val="24"/>
        </w:numPr>
      </w:pPr>
      <w:r w:rsidRPr="00E14BD0">
        <w:t>validation.js</w:t>
      </w:r>
    </w:p>
    <w:p w:rsidR="00E14BD0" w:rsidRPr="00E14BD0" w:rsidRDefault="00E14BD0" w:rsidP="00E14BD0">
      <w:pPr>
        <w:numPr>
          <w:ilvl w:val="1"/>
          <w:numId w:val="24"/>
        </w:numPr>
      </w:pPr>
      <w:r w:rsidRPr="00E14BD0">
        <w:t>Validation procedures for all remaining forms</w:t>
      </w:r>
    </w:p>
    <w:p w:rsidR="00E14BD0" w:rsidRPr="00E14BD0" w:rsidRDefault="00E14BD0" w:rsidP="00E14BD0"/>
    <w:p w:rsidR="00E14BD0" w:rsidRPr="00E14BD0" w:rsidRDefault="00E14BD0" w:rsidP="003355BE">
      <w:pPr>
        <w:pStyle w:val="Heading2"/>
      </w:pPr>
      <w:bookmarkStart w:id="22" w:name="_Toc443230083"/>
      <w:r w:rsidRPr="00E14BD0">
        <w:t>Interfaces</w:t>
      </w:r>
      <w:bookmarkEnd w:id="22"/>
    </w:p>
    <w:p w:rsidR="00E14BD0" w:rsidRPr="00E14BD0" w:rsidRDefault="00E14BD0" w:rsidP="003355BE">
      <w:r w:rsidRPr="00E14BD0">
        <w:t>TaskerMAN uses the PDO_MYSQL driver (that which itself implements the PDO interface) to communicate with TaskerSRV. Custom ports can be specified.</w:t>
      </w:r>
    </w:p>
    <w:p w:rsidR="00E14BD0" w:rsidRPr="00E14BD0" w:rsidRDefault="00E14BD0" w:rsidP="003355BE">
      <w:pPr>
        <w:pStyle w:val="Heading2"/>
      </w:pPr>
      <w:bookmarkStart w:id="23" w:name="_Toc443230084"/>
      <w:r w:rsidRPr="00E14BD0">
        <w:rPr>
          <w:bCs/>
        </w:rPr>
        <w:t>Future Improvement</w:t>
      </w:r>
      <w:bookmarkEnd w:id="23"/>
    </w:p>
    <w:p w:rsidR="00E14BD0" w:rsidRPr="00E14BD0" w:rsidRDefault="00E14BD0" w:rsidP="00E14BD0">
      <w:r w:rsidRPr="00E14BD0">
        <w:t>One of the key requirements was accidentally left out during initial development: the ability to filter data displayed in the TaskerMAN main interface and sort it based on column values, namely sorting tasks based on their status. While this was a genuine small oversight, realistically this would be easy and low-risk to implement into the next version of the software, and could be done in a realistic timeframe of less than a few days.</w:t>
      </w:r>
    </w:p>
    <w:p w:rsidR="00E14BD0" w:rsidRPr="00E14BD0" w:rsidRDefault="00E14BD0" w:rsidP="00E14BD0"/>
    <w:p w:rsidR="00E14BD0" w:rsidRPr="00E14BD0" w:rsidRDefault="00E14BD0" w:rsidP="00E14BD0">
      <w:r w:rsidRPr="00E14BD0">
        <w:t>TaskerMAN would however benefit highly from the refactoring of code</w:t>
      </w:r>
      <w:r w:rsidR="00CB2961">
        <w:t xml:space="preserve"> in the future</w:t>
      </w:r>
      <w:r w:rsidRPr="00E14BD0">
        <w:t xml:space="preserve"> as there are some significant smells present in the source code, namely code repetition. Designating functionality to specific functions and reducing the amount of files would make software maintenance easier for future development. It would also be feasible to refactor the code to fit the object-oriented programming paradigm that PHP fully supports.</w:t>
      </w:r>
    </w:p>
    <w:p w:rsidR="00E14BD0" w:rsidRPr="00E14BD0" w:rsidRDefault="00E14BD0" w:rsidP="00E14BD0"/>
    <w:p w:rsidR="00E14BD0" w:rsidRPr="00E14BD0" w:rsidRDefault="00E14BD0" w:rsidP="00E14BD0">
      <w:r w:rsidRPr="00E14BD0">
        <w:t>The use of AJAX was discussed as a means of dynamically updating both the TaskerMAN interface and passing data between modal windows without the need to POST data manually to the server. While this was deemed unnecessary and would add an extra layer of complexity to the software, experienced developers could take this into consideration.</w:t>
      </w:r>
    </w:p>
    <w:p w:rsidR="00E14BD0" w:rsidRPr="00E14BD0" w:rsidRDefault="00E14BD0" w:rsidP="00E14BD0"/>
    <w:p w:rsidR="00E14BD0" w:rsidRPr="00E14BD0" w:rsidRDefault="00E14BD0" w:rsidP="00E14BD0">
      <w:r w:rsidRPr="00E14BD0">
        <w:t xml:space="preserve">One final major improvement identified by the developers is the lack of proper responsive design. While TaskerMAN behaves as expected in all major browsers, including mobile browsers, (with some presentational hiccups present when </w:t>
      </w:r>
      <w:r w:rsidR="00CB2961">
        <w:t>running under Internet Explorer</w:t>
      </w:r>
      <w:r w:rsidRPr="00E14BD0">
        <w:t>), it was not designed to adapt its presentation based on certain characteristics, such as the low resolutions naturally present on mobile devices. A redesigned stylesheet and HTML layout would look to incorporate these features for maximum compatibility and ease of use.</w:t>
      </w:r>
    </w:p>
    <w:p w:rsidR="00E14BD0" w:rsidRPr="00E14BD0" w:rsidRDefault="00E14BD0" w:rsidP="00E14BD0"/>
    <w:p w:rsidR="00E14BD0" w:rsidRPr="00E14BD0" w:rsidRDefault="00E14BD0" w:rsidP="003355BE">
      <w:pPr>
        <w:pStyle w:val="Heading2"/>
      </w:pPr>
      <w:bookmarkStart w:id="24" w:name="_Toc443230085"/>
      <w:r w:rsidRPr="00E14BD0">
        <w:t>Potential Pitfalls</w:t>
      </w:r>
      <w:bookmarkEnd w:id="24"/>
    </w:p>
    <w:p w:rsidR="00E14BD0" w:rsidRPr="00E14BD0" w:rsidRDefault="00E14BD0" w:rsidP="00E14BD0">
      <w:r w:rsidRPr="00E14BD0">
        <w:t>As the layout of the program is not always necessarily clear, those maintaining the software must be careful to ensure that they do not break any dependencies as these will cause problems that cascade throughout the software. Regression testing will be important as code is refactored.</w:t>
      </w:r>
    </w:p>
    <w:p w:rsidR="00E14BD0" w:rsidRPr="00E14BD0" w:rsidRDefault="00E14BD0" w:rsidP="00E14BD0"/>
    <w:p w:rsidR="00E14BD0" w:rsidRPr="00E14BD0" w:rsidRDefault="00E14BD0" w:rsidP="003355BE">
      <w:pPr>
        <w:pStyle w:val="Heading2"/>
      </w:pPr>
      <w:bookmarkStart w:id="25" w:name="_Toc443230086"/>
      <w:r w:rsidRPr="00E14BD0">
        <w:t>Limitations</w:t>
      </w:r>
      <w:bookmarkEnd w:id="25"/>
    </w:p>
    <w:p w:rsidR="00E14BD0" w:rsidRPr="00E14BD0" w:rsidRDefault="00E14BD0" w:rsidP="00E14BD0">
      <w:r w:rsidRPr="00E14BD0">
        <w:t>As the majority of TaskerMAN is server-side, the main limitations imposed include an active Internet connection, a managerial account and a relatively modern web browser. HTML5 support is a plus as it affects the presentation of modal windows and the use of HTML5 validation, but is not a requirement.</w:t>
      </w:r>
    </w:p>
    <w:p w:rsidR="00E14BD0" w:rsidRPr="00E14BD0" w:rsidRDefault="00E14BD0" w:rsidP="00E14BD0"/>
    <w:p w:rsidR="00E14BD0" w:rsidRPr="00E14BD0" w:rsidRDefault="00E14BD0" w:rsidP="00E14BD0">
      <w:r w:rsidRPr="00E14BD0">
        <w:t>As TaskerMAN is web based, it does not behave differently based on the user's operating system. Mobile devices and low resolutions are for the most part supported, but a minimum of 800x600 is generally recommended.</w:t>
      </w:r>
    </w:p>
    <w:p w:rsidR="00E14BD0" w:rsidRPr="00E14BD0" w:rsidRDefault="00E14BD0" w:rsidP="00E14BD0"/>
    <w:p w:rsidR="00E14BD0" w:rsidRPr="00E14BD0" w:rsidRDefault="00E14BD0" w:rsidP="00E14BD0">
      <w:r w:rsidRPr="00E14BD0">
        <w:t xml:space="preserve">While the JavaScript and HTML5 was vigorously tested to ensure no invalid input could be sent to the program and that there is input sanitisation in use throughout the program to ensure no malicious input can make it to </w:t>
      </w:r>
      <w:r w:rsidRPr="00E14BD0">
        <w:lastRenderedPageBreak/>
        <w:t>TaskerSRV - it is by no means bulletproof. An experienced hacker or penetration tester would likely be able to bypass it easily, and of course, the system is more vulnerable if JavaScript is disabled, or if HTML5 is not supported by the user's browser.</w:t>
      </w:r>
    </w:p>
    <w:p w:rsidR="00E14BD0" w:rsidRPr="00E14BD0" w:rsidRDefault="00E14BD0" w:rsidP="00E14BD0"/>
    <w:p w:rsidR="00E14BD0" w:rsidRPr="00E14BD0" w:rsidRDefault="00E14BD0" w:rsidP="003355BE">
      <w:pPr>
        <w:pStyle w:val="Heading2"/>
      </w:pPr>
      <w:bookmarkStart w:id="26" w:name="_Toc443230087"/>
      <w:r w:rsidRPr="00E14BD0">
        <w:t>Rebuilding and Testing</w:t>
      </w:r>
      <w:bookmarkEnd w:id="26"/>
    </w:p>
    <w:p w:rsidR="00E14BD0" w:rsidRPr="00E14BD0" w:rsidRDefault="00E14BD0" w:rsidP="00E14BD0">
      <w:r w:rsidRPr="00E14BD0">
        <w:t>To deploy a new installation the requirements specified in the deployment description need to be met on the target server. Copy the tar containing TaskerMAN and automated install script and execute the script. This will setup the files, permissions and create the directory structure needed.</w:t>
      </w:r>
    </w:p>
    <w:p w:rsidR="00E14BD0" w:rsidRPr="00E14BD0" w:rsidRDefault="00E14BD0" w:rsidP="003355BE">
      <w:pPr>
        <w:pStyle w:val="Heading1"/>
      </w:pPr>
      <w:bookmarkStart w:id="27" w:name="_Toc443230088"/>
      <w:r w:rsidRPr="00E14BD0">
        <w:t>TaskerSRV</w:t>
      </w:r>
      <w:r w:rsidR="003355BE">
        <w:t xml:space="preserve"> Maintenance Manual</w:t>
      </w:r>
      <w:bookmarkEnd w:id="27"/>
    </w:p>
    <w:p w:rsidR="00E14BD0" w:rsidRPr="00E14BD0" w:rsidRDefault="00E14BD0" w:rsidP="003355BE">
      <w:pPr>
        <w:pStyle w:val="Heading2"/>
      </w:pPr>
      <w:bookmarkStart w:id="28" w:name="_Toc443230089"/>
      <w:r w:rsidRPr="00E14BD0">
        <w:t>Program Description</w:t>
      </w:r>
      <w:bookmarkEnd w:id="28"/>
    </w:p>
    <w:p w:rsidR="00E14BD0" w:rsidRPr="00E14BD0" w:rsidRDefault="00E14BD0" w:rsidP="00E14BD0">
      <w:r w:rsidRPr="00E14BD0">
        <w:t>A MySQL database which holds tasks, users and their associated details. Both TaskerMAN and TaskerCLI synchronise to this database.</w:t>
      </w:r>
    </w:p>
    <w:p w:rsidR="00E14BD0" w:rsidRPr="00E14BD0" w:rsidRDefault="00E14BD0" w:rsidP="00E14BD0"/>
    <w:p w:rsidR="00E14BD0" w:rsidRPr="00E14BD0" w:rsidRDefault="00E14BD0" w:rsidP="003355BE">
      <w:pPr>
        <w:pStyle w:val="Heading2"/>
      </w:pPr>
      <w:bookmarkStart w:id="29" w:name="_Toc443230090"/>
      <w:r w:rsidRPr="00E14BD0">
        <w:t>Tables and schema</w:t>
      </w:r>
      <w:bookmarkEnd w:id="29"/>
    </w:p>
    <w:p w:rsidR="00E14BD0" w:rsidRPr="00E14BD0" w:rsidRDefault="00E14BD0" w:rsidP="00E14BD0">
      <w:r w:rsidRPr="00E14BD0">
        <w:t>TaskerSRV uses three tables to store data they are:</w:t>
      </w:r>
    </w:p>
    <w:p w:rsidR="00E14BD0" w:rsidRPr="00E14BD0" w:rsidRDefault="00E14BD0" w:rsidP="00E14BD0">
      <w:pPr>
        <w:numPr>
          <w:ilvl w:val="0"/>
          <w:numId w:val="25"/>
        </w:numPr>
      </w:pPr>
      <w:proofErr w:type="spellStart"/>
      <w:r w:rsidRPr="00E14BD0">
        <w:t>tbl_users</w:t>
      </w:r>
      <w:proofErr w:type="spellEnd"/>
    </w:p>
    <w:p w:rsidR="00E14BD0" w:rsidRPr="00E14BD0" w:rsidRDefault="00E14BD0" w:rsidP="00E14BD0">
      <w:pPr>
        <w:numPr>
          <w:ilvl w:val="1"/>
          <w:numId w:val="25"/>
        </w:numPr>
      </w:pPr>
      <w:r w:rsidRPr="00E14BD0">
        <w:t>Email (Primary Key, VARCHAR(45))</w:t>
      </w:r>
    </w:p>
    <w:p w:rsidR="00E14BD0" w:rsidRPr="00E14BD0" w:rsidRDefault="00E14BD0" w:rsidP="00E14BD0">
      <w:pPr>
        <w:numPr>
          <w:ilvl w:val="1"/>
          <w:numId w:val="25"/>
        </w:numPr>
      </w:pPr>
      <w:proofErr w:type="spellStart"/>
      <w:r w:rsidRPr="00E14BD0">
        <w:t>FirstName</w:t>
      </w:r>
      <w:proofErr w:type="spellEnd"/>
      <w:r w:rsidRPr="00E14BD0">
        <w:t xml:space="preserve"> (Not NULL, VARCHAR(15))</w:t>
      </w:r>
    </w:p>
    <w:p w:rsidR="00E14BD0" w:rsidRPr="00E14BD0" w:rsidRDefault="00E14BD0" w:rsidP="00E14BD0">
      <w:pPr>
        <w:numPr>
          <w:ilvl w:val="1"/>
          <w:numId w:val="25"/>
        </w:numPr>
      </w:pPr>
      <w:proofErr w:type="spellStart"/>
      <w:r w:rsidRPr="00E14BD0">
        <w:t>LastName</w:t>
      </w:r>
      <w:proofErr w:type="spellEnd"/>
      <w:r w:rsidRPr="00E14BD0">
        <w:t xml:space="preserve"> (Not NULL, VARCHAR(15))</w:t>
      </w:r>
    </w:p>
    <w:p w:rsidR="00E14BD0" w:rsidRPr="00E14BD0" w:rsidRDefault="00E14BD0" w:rsidP="00E14BD0">
      <w:pPr>
        <w:numPr>
          <w:ilvl w:val="1"/>
          <w:numId w:val="25"/>
        </w:numPr>
      </w:pPr>
      <w:proofErr w:type="spellStart"/>
      <w:r w:rsidRPr="00E14BD0">
        <w:t>IsManager</w:t>
      </w:r>
      <w:proofErr w:type="spellEnd"/>
      <w:r w:rsidRPr="00E14BD0">
        <w:t xml:space="preserve"> (Not NULL, INT(11))</w:t>
      </w:r>
    </w:p>
    <w:p w:rsidR="00E14BD0" w:rsidRPr="00E14BD0" w:rsidRDefault="00E14BD0" w:rsidP="00E14BD0">
      <w:pPr>
        <w:numPr>
          <w:ilvl w:val="0"/>
          <w:numId w:val="25"/>
        </w:numPr>
      </w:pPr>
      <w:proofErr w:type="spellStart"/>
      <w:r w:rsidRPr="00E14BD0">
        <w:t>tbl_tasks</w:t>
      </w:r>
      <w:proofErr w:type="spellEnd"/>
    </w:p>
    <w:p w:rsidR="00E14BD0" w:rsidRPr="00E14BD0" w:rsidRDefault="00E14BD0" w:rsidP="00E14BD0">
      <w:pPr>
        <w:numPr>
          <w:ilvl w:val="1"/>
          <w:numId w:val="25"/>
        </w:numPr>
      </w:pPr>
      <w:proofErr w:type="spellStart"/>
      <w:r w:rsidRPr="00E14BD0">
        <w:t>TaskID</w:t>
      </w:r>
      <w:proofErr w:type="spellEnd"/>
      <w:r w:rsidRPr="00E14BD0">
        <w:t xml:space="preserve"> (Primary Key, Not NULL, Auto Increment, </w:t>
      </w:r>
      <w:proofErr w:type="spellStart"/>
      <w:r w:rsidRPr="00E14BD0">
        <w:t>Int</w:t>
      </w:r>
      <w:proofErr w:type="spellEnd"/>
      <w:r w:rsidRPr="00E14BD0">
        <w:t>(11))</w:t>
      </w:r>
    </w:p>
    <w:p w:rsidR="00E14BD0" w:rsidRPr="00E14BD0" w:rsidRDefault="00E14BD0" w:rsidP="00E14BD0">
      <w:pPr>
        <w:numPr>
          <w:ilvl w:val="1"/>
          <w:numId w:val="25"/>
        </w:numPr>
      </w:pPr>
      <w:proofErr w:type="spellStart"/>
      <w:r w:rsidRPr="00E14BD0">
        <w:t>TaskName</w:t>
      </w:r>
      <w:proofErr w:type="spellEnd"/>
      <w:r w:rsidRPr="00E14BD0">
        <w:t xml:space="preserve"> (Not NULL, VARCHAR(45))</w:t>
      </w:r>
    </w:p>
    <w:p w:rsidR="00E14BD0" w:rsidRPr="00E14BD0" w:rsidRDefault="00E14BD0" w:rsidP="00E14BD0">
      <w:pPr>
        <w:numPr>
          <w:ilvl w:val="1"/>
          <w:numId w:val="25"/>
        </w:numPr>
      </w:pPr>
      <w:proofErr w:type="spellStart"/>
      <w:r w:rsidRPr="00E14BD0">
        <w:t>StartDate</w:t>
      </w:r>
      <w:proofErr w:type="spellEnd"/>
      <w:r w:rsidRPr="00E14BD0">
        <w:t xml:space="preserve"> (Not NULL, DATE)</w:t>
      </w:r>
    </w:p>
    <w:p w:rsidR="00E14BD0" w:rsidRPr="00E14BD0" w:rsidRDefault="00E14BD0" w:rsidP="00E14BD0">
      <w:pPr>
        <w:numPr>
          <w:ilvl w:val="1"/>
          <w:numId w:val="25"/>
        </w:numPr>
      </w:pPr>
      <w:proofErr w:type="spellStart"/>
      <w:r w:rsidRPr="00E14BD0">
        <w:t>EndDate</w:t>
      </w:r>
      <w:proofErr w:type="spellEnd"/>
      <w:r w:rsidRPr="00E14BD0">
        <w:t xml:space="preserve"> (Not NULL, DATE)</w:t>
      </w:r>
    </w:p>
    <w:p w:rsidR="00E14BD0" w:rsidRPr="00E14BD0" w:rsidRDefault="00E14BD0" w:rsidP="00E14BD0">
      <w:pPr>
        <w:numPr>
          <w:ilvl w:val="1"/>
          <w:numId w:val="25"/>
        </w:numPr>
      </w:pPr>
      <w:r w:rsidRPr="00E14BD0">
        <w:t>Status (Not NULL, INT(11))</w:t>
      </w:r>
    </w:p>
    <w:p w:rsidR="00E14BD0" w:rsidRPr="00E14BD0" w:rsidRDefault="00E14BD0" w:rsidP="00E14BD0">
      <w:pPr>
        <w:numPr>
          <w:ilvl w:val="1"/>
          <w:numId w:val="25"/>
        </w:numPr>
      </w:pPr>
      <w:proofErr w:type="spellStart"/>
      <w:r w:rsidRPr="00E14BD0">
        <w:t>TaskOwner</w:t>
      </w:r>
      <w:proofErr w:type="spellEnd"/>
      <w:r w:rsidRPr="00E14BD0">
        <w:t xml:space="preserve"> (Foreign Key </w:t>
      </w:r>
      <w:proofErr w:type="spellStart"/>
      <w:r w:rsidRPr="00E14BD0">
        <w:t>tbl_users</w:t>
      </w:r>
      <w:proofErr w:type="spellEnd"/>
      <w:r w:rsidRPr="00E14BD0">
        <w:t>-&gt;Email, Default NULL)</w:t>
      </w:r>
    </w:p>
    <w:p w:rsidR="00E14BD0" w:rsidRPr="00E14BD0" w:rsidRDefault="00E14BD0" w:rsidP="00E14BD0">
      <w:pPr>
        <w:numPr>
          <w:ilvl w:val="0"/>
          <w:numId w:val="25"/>
        </w:numPr>
      </w:pPr>
      <w:proofErr w:type="spellStart"/>
      <w:r w:rsidRPr="00E14BD0">
        <w:t>tbl_elements</w:t>
      </w:r>
      <w:proofErr w:type="spellEnd"/>
    </w:p>
    <w:p w:rsidR="00E14BD0" w:rsidRPr="00E14BD0" w:rsidRDefault="00E14BD0" w:rsidP="00E14BD0">
      <w:pPr>
        <w:numPr>
          <w:ilvl w:val="1"/>
          <w:numId w:val="25"/>
        </w:numPr>
      </w:pPr>
      <w:r w:rsidRPr="00E14BD0">
        <w:t>Index (Primary Key, Not NULL, Auto Increment, INT(11))</w:t>
      </w:r>
    </w:p>
    <w:p w:rsidR="00E14BD0" w:rsidRPr="00E14BD0" w:rsidRDefault="00E14BD0" w:rsidP="00E14BD0">
      <w:pPr>
        <w:numPr>
          <w:ilvl w:val="1"/>
          <w:numId w:val="25"/>
        </w:numPr>
      </w:pPr>
      <w:proofErr w:type="spellStart"/>
      <w:r w:rsidRPr="00E14BD0">
        <w:t>TaskDesc</w:t>
      </w:r>
      <w:proofErr w:type="spellEnd"/>
      <w:r w:rsidRPr="00E14BD0">
        <w:t xml:space="preserve"> (Not NULL, VARCHAR(45))</w:t>
      </w:r>
    </w:p>
    <w:p w:rsidR="00E14BD0" w:rsidRPr="00E14BD0" w:rsidRDefault="00E14BD0" w:rsidP="00E14BD0">
      <w:pPr>
        <w:numPr>
          <w:ilvl w:val="1"/>
          <w:numId w:val="25"/>
        </w:numPr>
      </w:pPr>
      <w:proofErr w:type="spellStart"/>
      <w:r w:rsidRPr="00E14BD0">
        <w:t>TaskComments</w:t>
      </w:r>
      <w:proofErr w:type="spellEnd"/>
      <w:r w:rsidRPr="00E14BD0">
        <w:t xml:space="preserve"> (VARCHAR(45), Default NULL)</w:t>
      </w:r>
    </w:p>
    <w:p w:rsidR="00E14BD0" w:rsidRPr="00E14BD0" w:rsidRDefault="00E14BD0" w:rsidP="00E14BD0">
      <w:pPr>
        <w:numPr>
          <w:ilvl w:val="1"/>
          <w:numId w:val="25"/>
        </w:numPr>
      </w:pPr>
      <w:proofErr w:type="spellStart"/>
      <w:r w:rsidRPr="00E14BD0">
        <w:t>TaskID</w:t>
      </w:r>
      <w:proofErr w:type="spellEnd"/>
      <w:r w:rsidRPr="00E14BD0">
        <w:t xml:space="preserve"> (Foreign Key </w:t>
      </w:r>
      <w:proofErr w:type="spellStart"/>
      <w:r w:rsidRPr="00E14BD0">
        <w:t>tbl_tasks</w:t>
      </w:r>
      <w:proofErr w:type="spellEnd"/>
      <w:r w:rsidRPr="00E14BD0">
        <w:t>-&gt;</w:t>
      </w:r>
      <w:proofErr w:type="spellStart"/>
      <w:r w:rsidRPr="00E14BD0">
        <w:t>TaskID</w:t>
      </w:r>
      <w:proofErr w:type="spellEnd"/>
      <w:r w:rsidRPr="00E14BD0">
        <w:t>, Default NULL)</w:t>
      </w:r>
    </w:p>
    <w:p w:rsidR="00E14BD0" w:rsidRPr="00E14BD0" w:rsidRDefault="00E14BD0" w:rsidP="00E14BD0"/>
    <w:p w:rsidR="00E14BD0" w:rsidRPr="00E14BD0" w:rsidRDefault="00E14BD0" w:rsidP="003355BE">
      <w:pPr>
        <w:pStyle w:val="Heading2"/>
      </w:pPr>
      <w:bookmarkStart w:id="30" w:name="_Toc443230091"/>
      <w:r w:rsidRPr="00E14BD0">
        <w:t>Rebuilding and Testing</w:t>
      </w:r>
      <w:bookmarkEnd w:id="30"/>
    </w:p>
    <w:p w:rsidR="00E14BD0" w:rsidRPr="00E14BD0" w:rsidRDefault="00E14BD0" w:rsidP="00E14BD0">
      <w:r w:rsidRPr="00E14BD0">
        <w:t>In the event the database needs rebuilding the databaseSetup.sh script can be used. This can be used automated with command line flags or interactively. If a database already exists it will ask for confirmation before performing the operation and will reset the database to the original state. After resetting the login the only user accessible (unless test data is entered) will be “</w:t>
      </w:r>
      <w:hyperlink r:id="rId8" w:history="1">
        <w:r w:rsidRPr="00E14BD0">
          <w:rPr>
            <w:rStyle w:val="Hyperlink"/>
          </w:rPr>
          <w:t>manager@example.com</w:t>
        </w:r>
      </w:hyperlink>
      <w:r w:rsidRPr="00E14BD0">
        <w:t>".</w:t>
      </w:r>
    </w:p>
    <w:p w:rsidR="00E14BD0" w:rsidRPr="00E14BD0" w:rsidRDefault="00E14BD0" w:rsidP="00E14BD0">
      <w:r w:rsidRPr="00E14BD0">
        <w:t>The script additionally will provide test users and test data if instructed to which can be used to test other applications such as TaskerMAN and TaskerCLI.</w:t>
      </w:r>
    </w:p>
    <w:p w:rsidR="00E14BD0" w:rsidRPr="00E14BD0" w:rsidRDefault="00E14BD0" w:rsidP="00E14BD0"/>
    <w:p w:rsidR="00BE3465" w:rsidRDefault="00BE3465">
      <w:pPr>
        <w:rPr>
          <w:rFonts w:ascii="Helvetica" w:hAnsi="Helvetica"/>
          <w:b/>
          <w:caps/>
          <w:kern w:val="28"/>
          <w:sz w:val="28"/>
        </w:rPr>
      </w:pPr>
      <w:bookmarkStart w:id="31" w:name="_Toc443230092"/>
      <w:r>
        <w:br w:type="page"/>
      </w:r>
      <w:bookmarkStart w:id="32" w:name="_GoBack"/>
      <w:bookmarkEnd w:id="32"/>
    </w:p>
    <w:p w:rsidR="00BE3465" w:rsidRDefault="005D4CDB" w:rsidP="00BE3465">
      <w:pPr>
        <w:pStyle w:val="UnnumHeading1"/>
        <w:rPr>
          <w:noProof/>
          <w:lang w:eastAsia="en-GB"/>
        </w:rPr>
      </w:pPr>
      <w:r>
        <w:lastRenderedPageBreak/>
        <w:t>RE</w:t>
      </w:r>
      <w:r w:rsidR="00A44A71">
        <w:t>FERENCES</w:t>
      </w:r>
    </w:p>
    <w:bookmarkEnd w:id="31" w:displacedByCustomXml="next"/>
    <w:bookmarkStart w:id="33" w:name="_Toc443230093" w:displacedByCustomXml="next"/>
    <w:sdt>
      <w:sdtPr>
        <w:id w:val="-1353948771"/>
        <w:docPartObj>
          <w:docPartGallery w:val="Bibliographies"/>
          <w:docPartUnique/>
        </w:docPartObj>
      </w:sdtPr>
      <w:sdtEndPr>
        <w:rPr>
          <w:rFonts w:ascii="Times New Roman" w:hAnsi="Times New Roman"/>
          <w:b w:val="0"/>
          <w:caps w:val="0"/>
          <w:kern w:val="0"/>
          <w:sz w:val="20"/>
        </w:rPr>
      </w:sdtEndPr>
      <w:sdtContent>
        <w:sdt>
          <w:sdtPr>
            <w:id w:val="-573587230"/>
            <w:bibliography/>
          </w:sdtPr>
          <w:sdtEndPr>
            <w:rPr>
              <w:rFonts w:ascii="Times New Roman" w:hAnsi="Times New Roman"/>
              <w:b w:val="0"/>
              <w:caps w:val="0"/>
              <w:kern w:val="0"/>
              <w:sz w:val="20"/>
            </w:rPr>
          </w:sdtEndPr>
          <w:sdtContent>
            <w:p w:rsidR="00BE3465" w:rsidRDefault="00BE3465" w:rsidP="00BE3465">
              <w:pPr>
                <w:pStyle w:val="UnnumHeading1"/>
                <w:rPr>
                  <w:noProof/>
                  <w:lang w:eastAsia="en-GB"/>
                </w:rPr>
              </w:pPr>
              <w:r>
                <w:rPr>
                  <w:b w:val="0"/>
                </w:rPr>
                <w:fldChar w:fldCharType="begin"/>
              </w:r>
              <w:r>
                <w:instrText xml:space="preserve"> BIBLIOGRAPHY </w:instrText>
              </w:r>
              <w:r>
                <w:rPr>
                  <w:b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8718"/>
              </w:tblGrid>
              <w:tr w:rsidR="00BE3465">
                <w:trPr>
                  <w:divId w:val="1996109503"/>
                  <w:tblCellSpacing w:w="15" w:type="dxa"/>
                </w:trPr>
                <w:tc>
                  <w:tcPr>
                    <w:tcW w:w="50" w:type="pct"/>
                    <w:hideMark/>
                  </w:tcPr>
                  <w:p w:rsidR="00BE3465" w:rsidRDefault="00BE3465">
                    <w:pPr>
                      <w:pStyle w:val="Bibliography"/>
                      <w:rPr>
                        <w:noProof/>
                        <w:sz w:val="24"/>
                        <w:szCs w:val="24"/>
                      </w:rPr>
                    </w:pPr>
                    <w:r>
                      <w:rPr>
                        <w:noProof/>
                      </w:rPr>
                      <w:t xml:space="preserve">[1] </w:t>
                    </w:r>
                  </w:p>
                </w:tc>
                <w:tc>
                  <w:tcPr>
                    <w:tcW w:w="0" w:type="auto"/>
                    <w:hideMark/>
                  </w:tcPr>
                  <w:p w:rsidR="00BE3465" w:rsidRDefault="00BE3465">
                    <w:pPr>
                      <w:pStyle w:val="Bibliography"/>
                      <w:rPr>
                        <w:noProof/>
                      </w:rPr>
                    </w:pPr>
                    <w:r>
                      <w:rPr>
                        <w:noProof/>
                      </w:rPr>
                      <w:t xml:space="preserve">N. W. Hardy, C. J. Price and B. P. Tiddeman, </w:t>
                    </w:r>
                    <w:r>
                      <w:rPr>
                        <w:i/>
                        <w:iCs/>
                        <w:noProof/>
                      </w:rPr>
                      <w:t xml:space="preserve">SE.QA.11 1.9 - Producing a Final Report, </w:t>
                    </w:r>
                    <w:r>
                      <w:rPr>
                        <w:noProof/>
                      </w:rPr>
                      <w:t xml:space="preserve">Aberystwyth University: Software Engineering Group Project, 2016. </w:t>
                    </w:r>
                  </w:p>
                </w:tc>
              </w:tr>
              <w:tr w:rsidR="00BE3465">
                <w:trPr>
                  <w:divId w:val="1996109503"/>
                  <w:tblCellSpacing w:w="15" w:type="dxa"/>
                </w:trPr>
                <w:tc>
                  <w:tcPr>
                    <w:tcW w:w="50" w:type="pct"/>
                    <w:hideMark/>
                  </w:tcPr>
                  <w:p w:rsidR="00BE3465" w:rsidRDefault="00BE3465">
                    <w:pPr>
                      <w:pStyle w:val="Bibliography"/>
                      <w:rPr>
                        <w:noProof/>
                      </w:rPr>
                    </w:pPr>
                    <w:r>
                      <w:rPr>
                        <w:noProof/>
                      </w:rPr>
                      <w:t xml:space="preserve">[2] </w:t>
                    </w:r>
                  </w:p>
                </w:tc>
                <w:tc>
                  <w:tcPr>
                    <w:tcW w:w="0" w:type="auto"/>
                    <w:hideMark/>
                  </w:tcPr>
                  <w:p w:rsidR="00BE3465" w:rsidRDefault="00BE3465">
                    <w:pPr>
                      <w:pStyle w:val="Bibliography"/>
                      <w:rPr>
                        <w:noProof/>
                      </w:rPr>
                    </w:pPr>
                    <w:r>
                      <w:rPr>
                        <w:noProof/>
                      </w:rPr>
                      <w:t xml:space="preserve">M. C. O. E. David Fairbrother, </w:t>
                    </w:r>
                    <w:r>
                      <w:rPr>
                        <w:i/>
                        <w:iCs/>
                        <w:noProof/>
                      </w:rPr>
                      <w:t xml:space="preserve">Testing Specification 2.1, </w:t>
                    </w:r>
                    <w:r>
                      <w:rPr>
                        <w:noProof/>
                      </w:rPr>
                      <w:t xml:space="preserve">Aberystwyth University: Software Engineering Group Project, 2016. </w:t>
                    </w:r>
                  </w:p>
                </w:tc>
              </w:tr>
              <w:tr w:rsidR="00BE3465">
                <w:trPr>
                  <w:divId w:val="1996109503"/>
                  <w:tblCellSpacing w:w="15" w:type="dxa"/>
                </w:trPr>
                <w:tc>
                  <w:tcPr>
                    <w:tcW w:w="50" w:type="pct"/>
                    <w:hideMark/>
                  </w:tcPr>
                  <w:p w:rsidR="00BE3465" w:rsidRDefault="00BE3465">
                    <w:pPr>
                      <w:pStyle w:val="Bibliography"/>
                      <w:rPr>
                        <w:noProof/>
                      </w:rPr>
                    </w:pPr>
                    <w:r>
                      <w:rPr>
                        <w:noProof/>
                      </w:rPr>
                      <w:t xml:space="preserve">[3] </w:t>
                    </w:r>
                  </w:p>
                </w:tc>
                <w:tc>
                  <w:tcPr>
                    <w:tcW w:w="0" w:type="auto"/>
                    <w:hideMark/>
                  </w:tcPr>
                  <w:p w:rsidR="00BE3465" w:rsidRDefault="00BE3465">
                    <w:pPr>
                      <w:pStyle w:val="Bibliography"/>
                      <w:rPr>
                        <w:noProof/>
                      </w:rPr>
                    </w:pPr>
                    <w:r>
                      <w:rPr>
                        <w:noProof/>
                      </w:rPr>
                      <w:t xml:space="preserve">N. W. Hardy, </w:t>
                    </w:r>
                    <w:r>
                      <w:rPr>
                        <w:i/>
                        <w:iCs/>
                        <w:noProof/>
                      </w:rPr>
                      <w:t xml:space="preserve">Tasker Team Tasking System - Requirement Specification 1.2, </w:t>
                    </w:r>
                    <w:r>
                      <w:rPr>
                        <w:noProof/>
                      </w:rPr>
                      <w:t xml:space="preserve">Aberystwyth University: Software Engineering Group Project, 2015. </w:t>
                    </w:r>
                  </w:p>
                </w:tc>
              </w:tr>
            </w:tbl>
            <w:p w:rsidR="00BE3465" w:rsidRDefault="00BE3465">
              <w:pPr>
                <w:divId w:val="1996109503"/>
                <w:rPr>
                  <w:noProof/>
                </w:rPr>
              </w:pPr>
            </w:p>
            <w:p w:rsidR="00BE3465" w:rsidRDefault="00BE3465">
              <w:r>
                <w:rPr>
                  <w:b/>
                  <w:bCs/>
                  <w:noProof/>
                </w:rPr>
                <w:fldChar w:fldCharType="end"/>
              </w:r>
            </w:p>
          </w:sdtContent>
        </w:sdt>
      </w:sdtContent>
    </w:sdt>
    <w:p w:rsidR="00AE2B82" w:rsidRDefault="00AE2B82" w:rsidP="003309A1">
      <w:pPr>
        <w:pStyle w:val="UnnumHeading1"/>
      </w:pPr>
    </w:p>
    <w:p w:rsidR="00AE2B82" w:rsidRDefault="00AE2B82" w:rsidP="003309A1">
      <w:pPr>
        <w:pStyle w:val="UnnumHeading1"/>
      </w:pPr>
    </w:p>
    <w:p w:rsidR="0009188B" w:rsidRDefault="00AE2B82" w:rsidP="003309A1">
      <w:pPr>
        <w:pStyle w:val="UnnumHeading1"/>
      </w:pPr>
      <w:r>
        <w:t>D</w:t>
      </w:r>
      <w:r w:rsidR="00A44A71">
        <w:t>OCUMENT HISTORY</w:t>
      </w:r>
      <w:bookmarkEnd w:id="33"/>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09188B" w:rsidTr="008904EC">
        <w:trPr>
          <w:tblHeader/>
          <w:jc w:val="center"/>
        </w:trPr>
        <w:tc>
          <w:tcPr>
            <w:tcW w:w="864" w:type="dxa"/>
            <w:tcBorders>
              <w:bottom w:val="single" w:sz="12" w:space="0" w:color="000000"/>
            </w:tcBorders>
          </w:tcPr>
          <w:p w:rsidR="0009188B" w:rsidRDefault="00A44A71">
            <w:pPr>
              <w:rPr>
                <w:i/>
              </w:rPr>
            </w:pPr>
            <w:r>
              <w:rPr>
                <w:i/>
              </w:rPr>
              <w:t>Version</w:t>
            </w:r>
          </w:p>
        </w:tc>
        <w:tc>
          <w:tcPr>
            <w:tcW w:w="1008" w:type="dxa"/>
            <w:tcBorders>
              <w:bottom w:val="single" w:sz="12" w:space="0" w:color="000000"/>
            </w:tcBorders>
          </w:tcPr>
          <w:p w:rsidR="0009188B" w:rsidRDefault="00A44A71">
            <w:pPr>
              <w:rPr>
                <w:i/>
              </w:rPr>
            </w:pPr>
            <w:r>
              <w:rPr>
                <w:i/>
              </w:rPr>
              <w:t>CCF No.</w:t>
            </w:r>
          </w:p>
        </w:tc>
        <w:tc>
          <w:tcPr>
            <w:tcW w:w="1193" w:type="dxa"/>
            <w:tcBorders>
              <w:bottom w:val="single" w:sz="12" w:space="0" w:color="000000"/>
            </w:tcBorders>
          </w:tcPr>
          <w:p w:rsidR="0009188B" w:rsidRDefault="00A44A71">
            <w:pPr>
              <w:rPr>
                <w:i/>
              </w:rPr>
            </w:pPr>
            <w:r>
              <w:rPr>
                <w:i/>
              </w:rPr>
              <w:t>Date</w:t>
            </w:r>
          </w:p>
        </w:tc>
        <w:tc>
          <w:tcPr>
            <w:tcW w:w="3969" w:type="dxa"/>
            <w:tcBorders>
              <w:bottom w:val="single" w:sz="12" w:space="0" w:color="000000"/>
            </w:tcBorders>
          </w:tcPr>
          <w:p w:rsidR="0009188B" w:rsidRDefault="00A44A71">
            <w:pPr>
              <w:rPr>
                <w:i/>
              </w:rPr>
            </w:pPr>
            <w:r>
              <w:rPr>
                <w:i/>
              </w:rPr>
              <w:t>Changes made to document</w:t>
            </w:r>
          </w:p>
        </w:tc>
        <w:tc>
          <w:tcPr>
            <w:tcW w:w="1318" w:type="dxa"/>
            <w:tcBorders>
              <w:bottom w:val="single" w:sz="12" w:space="0" w:color="000000"/>
            </w:tcBorders>
          </w:tcPr>
          <w:p w:rsidR="0009188B" w:rsidRDefault="00A44A71">
            <w:pPr>
              <w:rPr>
                <w:i/>
              </w:rPr>
            </w:pPr>
            <w:r>
              <w:rPr>
                <w:i/>
              </w:rPr>
              <w:t>Changed by</w:t>
            </w:r>
          </w:p>
        </w:tc>
      </w:tr>
      <w:tr w:rsidR="0009188B" w:rsidTr="008904EC">
        <w:trPr>
          <w:jc w:val="center"/>
        </w:trPr>
        <w:tc>
          <w:tcPr>
            <w:tcW w:w="864" w:type="dxa"/>
            <w:tcBorders>
              <w:top w:val="nil"/>
            </w:tcBorders>
          </w:tcPr>
          <w:p w:rsidR="0009188B" w:rsidRDefault="00A44A71">
            <w:r>
              <w:t>1.0</w:t>
            </w:r>
          </w:p>
        </w:tc>
        <w:tc>
          <w:tcPr>
            <w:tcW w:w="1008" w:type="dxa"/>
            <w:tcBorders>
              <w:top w:val="nil"/>
            </w:tcBorders>
          </w:tcPr>
          <w:p w:rsidR="0009188B" w:rsidRDefault="00A44A71">
            <w:r>
              <w:t>N/A</w:t>
            </w:r>
          </w:p>
        </w:tc>
        <w:tc>
          <w:tcPr>
            <w:tcW w:w="1193" w:type="dxa"/>
            <w:tcBorders>
              <w:top w:val="nil"/>
            </w:tcBorders>
          </w:tcPr>
          <w:p w:rsidR="0009188B" w:rsidRDefault="00BE3465">
            <w:r>
              <w:t>2016-02-14</w:t>
            </w:r>
          </w:p>
        </w:tc>
        <w:tc>
          <w:tcPr>
            <w:tcW w:w="3969" w:type="dxa"/>
            <w:tcBorders>
              <w:top w:val="nil"/>
            </w:tcBorders>
          </w:tcPr>
          <w:p w:rsidR="0009188B" w:rsidRDefault="00BE3465">
            <w:r>
              <w:t>Original Version</w:t>
            </w:r>
          </w:p>
        </w:tc>
        <w:tc>
          <w:tcPr>
            <w:tcW w:w="1318" w:type="dxa"/>
            <w:tcBorders>
              <w:top w:val="nil"/>
            </w:tcBorders>
          </w:tcPr>
          <w:p w:rsidR="0009188B" w:rsidRDefault="00BE3465">
            <w:r>
              <w:t>DAF5</w:t>
            </w:r>
          </w:p>
        </w:tc>
      </w:tr>
    </w:tbl>
    <w:p w:rsidR="00D7147C" w:rsidRDefault="00D7147C" w:rsidP="00E563D9">
      <w:pPr>
        <w:pStyle w:val="BodyText"/>
      </w:pPr>
    </w:p>
    <w:sectPr w:rsidR="00D7147C" w:rsidSect="00573F2E">
      <w:headerReference w:type="default" r:id="rId9"/>
      <w:footerReference w:type="default" r:id="rId10"/>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20BD" w:rsidRDefault="00B320BD">
      <w:r>
        <w:separator/>
      </w:r>
    </w:p>
  </w:endnote>
  <w:endnote w:type="continuationSeparator" w:id="0">
    <w:p w:rsidR="00B320BD" w:rsidRDefault="00B320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7A14" w:rsidRPr="00AE1293" w:rsidRDefault="00757A14">
    <w:pPr>
      <w:pStyle w:val="Footer"/>
      <w:tabs>
        <w:tab w:val="clear" w:pos="8306"/>
        <w:tab w:val="right" w:pos="8910"/>
      </w:tabs>
      <w:ind w:right="14"/>
      <w:rPr>
        <w:lang w:val="cy-GB"/>
      </w:rPr>
    </w:pPr>
    <w:r>
      <w:t>Aberystwyth University / Computer Science</w:t>
    </w:r>
    <w:r>
      <w:tab/>
    </w:r>
    <w:r>
      <w:tab/>
      <w:t xml:space="preserve">Page </w:t>
    </w:r>
    <w:r w:rsidR="00CA50B8">
      <w:rPr>
        <w:rStyle w:val="PageNumber"/>
      </w:rPr>
      <w:fldChar w:fldCharType="begin"/>
    </w:r>
    <w:r>
      <w:rPr>
        <w:rStyle w:val="PageNumber"/>
      </w:rPr>
      <w:instrText xml:space="preserve"> PAGE </w:instrText>
    </w:r>
    <w:r w:rsidR="00CA50B8">
      <w:rPr>
        <w:rStyle w:val="PageNumber"/>
      </w:rPr>
      <w:fldChar w:fldCharType="separate"/>
    </w:r>
    <w:r w:rsidR="00BE3465">
      <w:rPr>
        <w:rStyle w:val="PageNumber"/>
        <w:noProof/>
      </w:rPr>
      <w:t>10</w:t>
    </w:r>
    <w:r w:rsidR="00CA50B8">
      <w:rPr>
        <w:rStyle w:val="PageNumber"/>
      </w:rPr>
      <w:fldChar w:fldCharType="end"/>
    </w:r>
    <w:r>
      <w:rPr>
        <w:rStyle w:val="PageNumber"/>
      </w:rPr>
      <w:t xml:space="preserve"> of </w:t>
    </w:r>
    <w:r w:rsidR="00CA50B8">
      <w:rPr>
        <w:rStyle w:val="PageNumber"/>
      </w:rPr>
      <w:fldChar w:fldCharType="begin"/>
    </w:r>
    <w:r>
      <w:rPr>
        <w:rStyle w:val="PageNumber"/>
      </w:rPr>
      <w:instrText xml:space="preserve"> NUMPAGES </w:instrText>
    </w:r>
    <w:r w:rsidR="00CA50B8">
      <w:rPr>
        <w:rStyle w:val="PageNumber"/>
      </w:rPr>
      <w:fldChar w:fldCharType="separate"/>
    </w:r>
    <w:r w:rsidR="00BE3465">
      <w:rPr>
        <w:rStyle w:val="PageNumber"/>
        <w:noProof/>
      </w:rPr>
      <w:t>10</w:t>
    </w:r>
    <w:r w:rsidR="00CA50B8">
      <w:rPr>
        <w:rStyle w:val="PageNumber"/>
      </w:rPr>
      <w:fldChar w:fldCharType="end"/>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20BD" w:rsidRDefault="00B320BD">
      <w:r>
        <w:separator/>
      </w:r>
    </w:p>
  </w:footnote>
  <w:footnote w:type="continuationSeparator" w:id="0">
    <w:p w:rsidR="00B320BD" w:rsidRDefault="00B320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7A14" w:rsidRDefault="00B320BD">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EndPr/>
      <w:sdtContent>
        <w:r w:rsidR="00C34D6B">
          <w:t>Software Engineering Group Project</w:t>
        </w:r>
      </w:sdtContent>
    </w:sdt>
    <w:r w:rsidR="00757A14">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EndPr/>
      <w:sdtContent>
        <w:r w:rsidR="00CB2961">
          <w:t>Maintenance Manual</w:t>
        </w:r>
      </w:sdtContent>
    </w:sdt>
    <w:r w:rsidR="00757A14">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EndPr/>
      <w:sdtContent>
        <w:r w:rsidR="00465BA9">
          <w:t>1.0</w:t>
        </w:r>
      </w:sdtContent>
    </w:sdt>
    <w:r w:rsidR="00757A14">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EndPr/>
      <w:sdtContent>
        <w:r w:rsidR="00E06F5A">
          <w:t>Release</w:t>
        </w:r>
      </w:sdtContent>
    </w:sdt>
    <w:r w:rsidR="00757A14">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36670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6077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8426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A21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0AE7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1C788D4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03B60A3D"/>
    <w:multiLevelType w:val="multilevel"/>
    <w:tmpl w:val="FD204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5549DF"/>
    <w:multiLevelType w:val="multilevel"/>
    <w:tmpl w:val="60787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2616956"/>
    <w:multiLevelType w:val="multilevel"/>
    <w:tmpl w:val="AE821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561DB7"/>
    <w:multiLevelType w:val="multilevel"/>
    <w:tmpl w:val="5E5A3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786D4D99"/>
    <w:multiLevelType w:val="multilevel"/>
    <w:tmpl w:val="75466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AF29E1"/>
    <w:multiLevelType w:val="multilevel"/>
    <w:tmpl w:val="9BC2D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3"/>
  </w:num>
  <w:num w:numId="3">
    <w:abstractNumId w:val="14"/>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7"/>
  </w:num>
  <w:num w:numId="15">
    <w:abstractNumId w:val="21"/>
  </w:num>
  <w:num w:numId="16">
    <w:abstractNumId w:val="22"/>
  </w:num>
  <w:num w:numId="17">
    <w:abstractNumId w:val="20"/>
  </w:num>
  <w:num w:numId="18">
    <w:abstractNumId w:val="19"/>
  </w:num>
  <w:num w:numId="19">
    <w:abstractNumId w:val="18"/>
  </w:num>
  <w:num w:numId="20">
    <w:abstractNumId w:val="12"/>
  </w:num>
  <w:num w:numId="21">
    <w:abstractNumId w:val="23"/>
  </w:num>
  <w:num w:numId="22">
    <w:abstractNumId w:val="11"/>
  </w:num>
  <w:num w:numId="23">
    <w:abstractNumId w:val="24"/>
  </w:num>
  <w:num w:numId="24">
    <w:abstractNumId w:val="16"/>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spelling="clean" w:grammar="clean"/>
  <w:attachedTemplate r:id="rId1"/>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BA9"/>
    <w:rsid w:val="00006129"/>
    <w:rsid w:val="0002215E"/>
    <w:rsid w:val="0003694C"/>
    <w:rsid w:val="000B0499"/>
    <w:rsid w:val="000D4E75"/>
    <w:rsid w:val="000F7738"/>
    <w:rsid w:val="001711E8"/>
    <w:rsid w:val="001714DB"/>
    <w:rsid w:val="00177A99"/>
    <w:rsid w:val="001B226E"/>
    <w:rsid w:val="001C59C0"/>
    <w:rsid w:val="001E22BF"/>
    <w:rsid w:val="001E5E30"/>
    <w:rsid w:val="001F5425"/>
    <w:rsid w:val="002079C9"/>
    <w:rsid w:val="002B48C1"/>
    <w:rsid w:val="002E07E5"/>
    <w:rsid w:val="003064A6"/>
    <w:rsid w:val="003309A1"/>
    <w:rsid w:val="003355BE"/>
    <w:rsid w:val="00353414"/>
    <w:rsid w:val="00386278"/>
    <w:rsid w:val="003A31A3"/>
    <w:rsid w:val="003C3039"/>
    <w:rsid w:val="003F4697"/>
    <w:rsid w:val="004375B0"/>
    <w:rsid w:val="00465BA9"/>
    <w:rsid w:val="0047267A"/>
    <w:rsid w:val="004B2F56"/>
    <w:rsid w:val="004F159E"/>
    <w:rsid w:val="004F2D26"/>
    <w:rsid w:val="00504AA6"/>
    <w:rsid w:val="00506697"/>
    <w:rsid w:val="005245AB"/>
    <w:rsid w:val="00546FD3"/>
    <w:rsid w:val="0056640A"/>
    <w:rsid w:val="00570A64"/>
    <w:rsid w:val="00573F2E"/>
    <w:rsid w:val="00574FD4"/>
    <w:rsid w:val="005A78ED"/>
    <w:rsid w:val="005B1DA8"/>
    <w:rsid w:val="005C5FF3"/>
    <w:rsid w:val="005D12B1"/>
    <w:rsid w:val="005D4CDB"/>
    <w:rsid w:val="005E7EA8"/>
    <w:rsid w:val="006678E7"/>
    <w:rsid w:val="006A16AC"/>
    <w:rsid w:val="006C5D67"/>
    <w:rsid w:val="006C70A8"/>
    <w:rsid w:val="006E2359"/>
    <w:rsid w:val="006E6158"/>
    <w:rsid w:val="00757A14"/>
    <w:rsid w:val="007A1231"/>
    <w:rsid w:val="00853D86"/>
    <w:rsid w:val="00854164"/>
    <w:rsid w:val="008904EC"/>
    <w:rsid w:val="008F64E1"/>
    <w:rsid w:val="009939F4"/>
    <w:rsid w:val="00994D52"/>
    <w:rsid w:val="009A7185"/>
    <w:rsid w:val="009D12AB"/>
    <w:rsid w:val="009D341E"/>
    <w:rsid w:val="009D7304"/>
    <w:rsid w:val="009E62F2"/>
    <w:rsid w:val="00A24477"/>
    <w:rsid w:val="00A44A71"/>
    <w:rsid w:val="00A7483E"/>
    <w:rsid w:val="00A942F1"/>
    <w:rsid w:val="00AA269F"/>
    <w:rsid w:val="00AA53A0"/>
    <w:rsid w:val="00AE1293"/>
    <w:rsid w:val="00AE1CE4"/>
    <w:rsid w:val="00AE2B82"/>
    <w:rsid w:val="00B0738E"/>
    <w:rsid w:val="00B173DD"/>
    <w:rsid w:val="00B25A32"/>
    <w:rsid w:val="00B30EDD"/>
    <w:rsid w:val="00B320BD"/>
    <w:rsid w:val="00B614E0"/>
    <w:rsid w:val="00BA41FE"/>
    <w:rsid w:val="00BA5CF5"/>
    <w:rsid w:val="00BE3465"/>
    <w:rsid w:val="00C34D6B"/>
    <w:rsid w:val="00C77D06"/>
    <w:rsid w:val="00C8782F"/>
    <w:rsid w:val="00CA50B8"/>
    <w:rsid w:val="00CB2961"/>
    <w:rsid w:val="00D32042"/>
    <w:rsid w:val="00D47894"/>
    <w:rsid w:val="00D7147C"/>
    <w:rsid w:val="00D725AB"/>
    <w:rsid w:val="00D76EBB"/>
    <w:rsid w:val="00D83747"/>
    <w:rsid w:val="00DA5F07"/>
    <w:rsid w:val="00E06F5A"/>
    <w:rsid w:val="00E14BD0"/>
    <w:rsid w:val="00E563D9"/>
    <w:rsid w:val="00E742E7"/>
    <w:rsid w:val="00E84DD8"/>
    <w:rsid w:val="00F4480B"/>
    <w:rsid w:val="00F64A04"/>
    <w:rsid w:val="00FA3DC2"/>
    <w:rsid w:val="00FF5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05B7CEFF-AE99-403B-9735-9E7DFD3CC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9"/>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semiHidden/>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paragraph" w:styleId="NormalWeb">
    <w:name w:val="Normal (Web)"/>
    <w:basedOn w:val="Normal"/>
    <w:uiPriority w:val="99"/>
    <w:semiHidden/>
    <w:unhideWhenUsed/>
    <w:rsid w:val="00E14BD0"/>
    <w:rPr>
      <w:sz w:val="24"/>
      <w:szCs w:val="24"/>
    </w:rPr>
  </w:style>
  <w:style w:type="character" w:styleId="Hyperlink">
    <w:name w:val="Hyperlink"/>
    <w:basedOn w:val="DefaultParagraphFont"/>
    <w:uiPriority w:val="99"/>
    <w:unhideWhenUsed/>
    <w:rsid w:val="00E14BD0"/>
    <w:rPr>
      <w:color w:val="0000FF" w:themeColor="hyperlink"/>
      <w:u w:val="single"/>
    </w:rPr>
  </w:style>
  <w:style w:type="paragraph" w:styleId="Bibliography">
    <w:name w:val="Bibliography"/>
    <w:basedOn w:val="Normal"/>
    <w:next w:val="Normal"/>
    <w:uiPriority w:val="37"/>
    <w:unhideWhenUsed/>
    <w:rsid w:val="00BE34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205347">
      <w:bodyDiv w:val="1"/>
      <w:marLeft w:val="0"/>
      <w:marRight w:val="0"/>
      <w:marTop w:val="0"/>
      <w:marBottom w:val="0"/>
      <w:divBdr>
        <w:top w:val="none" w:sz="0" w:space="0" w:color="auto"/>
        <w:left w:val="none" w:sz="0" w:space="0" w:color="auto"/>
        <w:bottom w:val="none" w:sz="0" w:space="0" w:color="auto"/>
        <w:right w:val="none" w:sz="0" w:space="0" w:color="auto"/>
      </w:divBdr>
    </w:div>
    <w:div w:id="1203906319">
      <w:bodyDiv w:val="1"/>
      <w:marLeft w:val="0"/>
      <w:marRight w:val="0"/>
      <w:marTop w:val="0"/>
      <w:marBottom w:val="0"/>
      <w:divBdr>
        <w:top w:val="none" w:sz="0" w:space="0" w:color="auto"/>
        <w:left w:val="none" w:sz="0" w:space="0" w:color="auto"/>
        <w:bottom w:val="none" w:sz="0" w:space="0" w:color="auto"/>
        <w:right w:val="none" w:sz="0" w:space="0" w:color="auto"/>
      </w:divBdr>
    </w:div>
    <w:div w:id="1408571365">
      <w:bodyDiv w:val="1"/>
      <w:marLeft w:val="0"/>
      <w:marRight w:val="0"/>
      <w:marTop w:val="0"/>
      <w:marBottom w:val="0"/>
      <w:divBdr>
        <w:top w:val="none" w:sz="0" w:space="0" w:color="auto"/>
        <w:left w:val="none" w:sz="0" w:space="0" w:color="auto"/>
        <w:bottom w:val="none" w:sz="0" w:space="0" w:color="auto"/>
        <w:right w:val="none" w:sz="0" w:space="0" w:color="auto"/>
      </w:divBdr>
    </w:div>
    <w:div w:id="1996109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nager@example.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esktop\Github\cs221\docs\doc_template_origin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7914F57440440BA854F451F4DB68052"/>
        <w:category>
          <w:name w:val="General"/>
          <w:gallery w:val="placeholder"/>
        </w:category>
        <w:types>
          <w:type w:val="bbPlcHdr"/>
        </w:types>
        <w:behaviors>
          <w:behavior w:val="content"/>
        </w:behaviors>
        <w:guid w:val="{CAEA8F85-FDCD-4F17-B55A-11164200527E}"/>
      </w:docPartPr>
      <w:docPartBody>
        <w:p w:rsidR="00F479D0" w:rsidRDefault="009566FB">
          <w:pPr>
            <w:pStyle w:val="97914F57440440BA854F451F4DB68052"/>
          </w:pPr>
          <w:r w:rsidRPr="000B259F">
            <w:rPr>
              <w:rStyle w:val="PlaceholderText"/>
            </w:rPr>
            <w:t>[Title]</w:t>
          </w:r>
        </w:p>
      </w:docPartBody>
    </w:docPart>
    <w:docPart>
      <w:docPartPr>
        <w:name w:val="6069AEEF5FD3471F9753B50B2811ACD5"/>
        <w:category>
          <w:name w:val="General"/>
          <w:gallery w:val="placeholder"/>
        </w:category>
        <w:types>
          <w:type w:val="bbPlcHdr"/>
        </w:types>
        <w:behaviors>
          <w:behavior w:val="content"/>
        </w:behaviors>
        <w:guid w:val="{07EEC991-56A2-41C5-9440-ED39CE73A85C}"/>
      </w:docPartPr>
      <w:docPartBody>
        <w:p w:rsidR="00F479D0" w:rsidRDefault="009566FB">
          <w:pPr>
            <w:pStyle w:val="6069AEEF5FD3471F9753B50B2811ACD5"/>
          </w:pPr>
          <w:r w:rsidRPr="000B259F">
            <w:rPr>
              <w:rStyle w:val="PlaceholderText"/>
            </w:rPr>
            <w:t>[Subject]</w:t>
          </w:r>
        </w:p>
      </w:docPartBody>
    </w:docPart>
    <w:docPart>
      <w:docPartPr>
        <w:name w:val="7652D8140A0741E6896314BEC74C8026"/>
        <w:category>
          <w:name w:val="General"/>
          <w:gallery w:val="placeholder"/>
        </w:category>
        <w:types>
          <w:type w:val="bbPlcHdr"/>
        </w:types>
        <w:behaviors>
          <w:behavior w:val="content"/>
        </w:behaviors>
        <w:guid w:val="{7D400D01-1128-4114-998D-1B499B037119}"/>
      </w:docPartPr>
      <w:docPartBody>
        <w:p w:rsidR="00F479D0" w:rsidRDefault="009566FB">
          <w:pPr>
            <w:pStyle w:val="7652D8140A0741E6896314BEC74C8026"/>
          </w:pPr>
          <w:r w:rsidRPr="000B259F">
            <w:rPr>
              <w:rStyle w:val="PlaceholderText"/>
            </w:rPr>
            <w:t>[Author]</w:t>
          </w:r>
        </w:p>
      </w:docPartBody>
    </w:docPart>
    <w:docPart>
      <w:docPartPr>
        <w:name w:val="D89DB7F4C8BF4BF9B5D65CB407DC1025"/>
        <w:category>
          <w:name w:val="General"/>
          <w:gallery w:val="placeholder"/>
        </w:category>
        <w:types>
          <w:type w:val="bbPlcHdr"/>
        </w:types>
        <w:behaviors>
          <w:behavior w:val="content"/>
        </w:behaviors>
        <w:guid w:val="{4C76944D-64CB-4D36-9709-D93BB2E0A82A}"/>
      </w:docPartPr>
      <w:docPartBody>
        <w:p w:rsidR="00F479D0" w:rsidRDefault="009566FB">
          <w:pPr>
            <w:pStyle w:val="D89DB7F4C8BF4BF9B5D65CB407DC1025"/>
          </w:pPr>
          <w:r w:rsidRPr="000B259F">
            <w:rPr>
              <w:rStyle w:val="PlaceholderText"/>
            </w:rPr>
            <w:t>[Category]</w:t>
          </w:r>
        </w:p>
      </w:docPartBody>
    </w:docPart>
    <w:docPart>
      <w:docPartPr>
        <w:name w:val="576A4C1612054859BD953DAC57B21CBD"/>
        <w:category>
          <w:name w:val="General"/>
          <w:gallery w:val="placeholder"/>
        </w:category>
        <w:types>
          <w:type w:val="bbPlcHdr"/>
        </w:types>
        <w:behaviors>
          <w:behavior w:val="content"/>
        </w:behaviors>
        <w:guid w:val="{B15F4E5F-544A-4EF0-A91F-345F1E6CEA47}"/>
      </w:docPartPr>
      <w:docPartBody>
        <w:p w:rsidR="00F479D0" w:rsidRDefault="009566FB">
          <w:pPr>
            <w:pStyle w:val="576A4C1612054859BD953DAC57B21CBD"/>
          </w:pPr>
          <w:r w:rsidRPr="000B259F">
            <w:rPr>
              <w:rStyle w:val="PlaceholderText"/>
            </w:rPr>
            <w:t>[Keywords]</w:t>
          </w:r>
        </w:p>
      </w:docPartBody>
    </w:docPart>
    <w:docPart>
      <w:docPartPr>
        <w:name w:val="31A4B801102D43E4B7A14E303927D7D4"/>
        <w:category>
          <w:name w:val="General"/>
          <w:gallery w:val="placeholder"/>
        </w:category>
        <w:types>
          <w:type w:val="bbPlcHdr"/>
        </w:types>
        <w:behaviors>
          <w:behavior w:val="content"/>
        </w:behaviors>
        <w:guid w:val="{DA82F95C-4A88-43A9-A9BA-FA872E2A465F}"/>
      </w:docPartPr>
      <w:docPartBody>
        <w:p w:rsidR="00F479D0" w:rsidRDefault="009566FB">
          <w:pPr>
            <w:pStyle w:val="31A4B801102D43E4B7A14E303927D7D4"/>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6FB"/>
    <w:rsid w:val="000A7442"/>
    <w:rsid w:val="006956AA"/>
    <w:rsid w:val="008A573A"/>
    <w:rsid w:val="009566FB"/>
    <w:rsid w:val="00F40FEF"/>
    <w:rsid w:val="00F479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7914F57440440BA854F451F4DB68052">
    <w:name w:val="97914F57440440BA854F451F4DB68052"/>
  </w:style>
  <w:style w:type="paragraph" w:customStyle="1" w:styleId="6069AEEF5FD3471F9753B50B2811ACD5">
    <w:name w:val="6069AEEF5FD3471F9753B50B2811ACD5"/>
  </w:style>
  <w:style w:type="paragraph" w:customStyle="1" w:styleId="7652D8140A0741E6896314BEC74C8026">
    <w:name w:val="7652D8140A0741E6896314BEC74C8026"/>
  </w:style>
  <w:style w:type="paragraph" w:customStyle="1" w:styleId="D89DB7F4C8BF4BF9B5D65CB407DC1025">
    <w:name w:val="D89DB7F4C8BF4BF9B5D65CB407DC1025"/>
  </w:style>
  <w:style w:type="paragraph" w:customStyle="1" w:styleId="576A4C1612054859BD953DAC57B21CBD">
    <w:name w:val="576A4C1612054859BD953DAC57B21CBD"/>
  </w:style>
  <w:style w:type="paragraph" w:customStyle="1" w:styleId="31A4B801102D43E4B7A14E303927D7D4">
    <w:name w:val="31A4B801102D43E4B7A14E303927D7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QA11</b:Tag>
    <b:SourceType>Misc</b:SourceType>
    <b:Guid>{947D2301-97FE-45F4-8EB9-9195CCD03A41}</b:Guid>
    <b:Title>SE.QA.11 1.9 - Producing a Final Report</b:Title>
    <b:Author>
      <b:Author>
        <b:NameList>
          <b:Person>
            <b:Last>Hardy</b:Last>
            <b:First>N.</b:First>
            <b:Middle>W.</b:Middle>
          </b:Person>
          <b:Person>
            <b:Last>Price</b:Last>
            <b:First>C.</b:First>
            <b:Middle>J.</b:Middle>
          </b:Person>
          <b:Person>
            <b:Last>Tiddeman</b:Last>
            <b:First>B.</b:First>
            <b:Middle>P.</b:Middle>
          </b:Person>
        </b:NameList>
      </b:Author>
    </b:Author>
    <b:Year>2016</b:Year>
    <b:City>Aberystwyth University</b:City>
    <b:Publisher>Software Engineering Group Project</b:Publisher>
    <b:RefOrder>1</b:RefOrder>
  </b:Source>
  <b:Source>
    <b:Tag>Har154</b:Tag>
    <b:SourceType>Misc</b:SourceType>
    <b:Guid>{BC424CC5-ECF2-4C0C-8DAF-A55BD4D830D7}</b:Guid>
    <b:Title>Tasker Team Tasking System - Requirement Specification 1.2</b:Title>
    <b:Year>2015</b:Year>
    <b:City>Aberystwyth University</b:City>
    <b:Publisher>Software Engineering Group Project</b:Publisher>
    <b:Author>
      <b:Author>
        <b:NameList>
          <b:Person>
            <b:Last>Hardy</b:Last>
            <b:Middle>W.</b:Middle>
            <b:First>N.</b:First>
          </b:Person>
        </b:NameList>
      </b:Author>
    </b:Author>
    <b:RefOrder>3</b:RefOrder>
  </b:Source>
  <b:Source>
    <b:Tag>TEST</b:Tag>
    <b:SourceType>Misc</b:SourceType>
    <b:Guid>{183B2E6A-64F9-4AE6-AD45-DDFB2B9B5CE4}</b:Guid>
    <b:Title>Testing Specification 2.1</b:Title>
    <b:Year>2016</b:Year>
    <b:City>Aberystwyth University</b:City>
    <b:Publisher>Software Engineering Group Project</b:Publisher>
    <b:Author>
      <b:Author>
        <b:NameList>
          <b:Person>
            <b:Last>David Fairbrother</b:Last>
            <b:First>Maurice</b:First>
            <b:Middle>Corriette, Oliver Earl</b:Middle>
          </b:Person>
        </b:NameList>
      </b:Author>
    </b:Author>
    <b:RefOrder>2</b:RefOrder>
  </b:Source>
</b:Sources>
</file>

<file path=customXml/itemProps1.xml><?xml version="1.0" encoding="utf-8"?>
<ds:datastoreItem xmlns:ds="http://schemas.openxmlformats.org/officeDocument/2006/customXml" ds:itemID="{8A094E9B-9191-4E6F-A5C5-39D013394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doc_template_original.dotx</Template>
  <TotalTime>93</TotalTime>
  <Pages>10</Pages>
  <Words>2938</Words>
  <Characters>16750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Software Engineering Group Project</vt:lpstr>
    </vt:vector>
  </TitlesOfParts>
  <Company>Aberystwyth University</Company>
  <LinksUpToDate>false</LinksUpToDate>
  <CharactersWithSpaces>19649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Project</dc:title>
  <dc:subject>Maintenance Manual</dc:subject>
  <dc:creator>Ben Dudley, David Fairbrother, Jonathan Englund, Josh Doyle, Liam Fitzgerald, Maurice Corriette, Oliver Earl, Tim Anderson</dc:creator>
  <cp:keywords>1.0</cp:keywords>
  <cp:lastModifiedBy>David Fairbrother</cp:lastModifiedBy>
  <cp:revision>10</cp:revision>
  <cp:lastPrinted>2016-02-14T19:27:00Z</cp:lastPrinted>
  <dcterms:created xsi:type="dcterms:W3CDTF">2016-02-14T15:41:00Z</dcterms:created>
  <dcterms:modified xsi:type="dcterms:W3CDTF">2016-02-14T20:03:00Z</dcterms:modified>
  <cp:category>SE_05_MAINT_01</cp:category>
  <cp:contentStatus>Release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