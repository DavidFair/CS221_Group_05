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9A1" w:rsidRDefault="006F19D3" w:rsidP="006E2359">
      <w:pPr>
        <w:pStyle w:val="Heading1"/>
      </w:pPr>
      <w:r>
        <w:t xml:space="preserve">TaskerCLI </w:t>
      </w:r>
    </w:p>
    <w:p w:rsidR="006F19D3" w:rsidRDefault="009B5CBF" w:rsidP="006F19D3">
      <w:pPr>
        <w:pStyle w:val="Heading2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9pt;margin-top:45.45pt;width:451.15pt;height:241.7pt;z-index:251659264;mso-position-horizontal-relative:text;mso-position-vertical-relative:text;mso-width-relative:page;mso-height-relative:page">
            <v:imagedata r:id="rId8" o:title="Login"/>
            <w10:wrap type="topAndBottom"/>
          </v:shape>
        </w:pict>
      </w:r>
      <w:r w:rsidR="006F19D3">
        <w:t>Activity Diagrams</w:t>
      </w:r>
    </w:p>
    <w:p w:rsidR="006F19D3" w:rsidRDefault="006F19D3" w:rsidP="006F19D3">
      <w:pPr>
        <w:pStyle w:val="Heading3"/>
      </w:pPr>
      <w:r>
        <w:t>Login</w:t>
      </w:r>
    </w:p>
    <w:p w:rsidR="006F19D3" w:rsidRPr="006F19D3" w:rsidRDefault="009B5CBF" w:rsidP="006F19D3">
      <w:pPr>
        <w:pStyle w:val="Heading3"/>
      </w:pPr>
      <w:r>
        <w:rPr>
          <w:noProof/>
        </w:rPr>
        <w:pict>
          <v:shape id="_x0000_s1027" type="#_x0000_t75" style="position:absolute;left:0;text-align:left;margin-left:-6pt;margin-top:267.85pt;width:450.65pt;height:383.15pt;z-index:251661312;mso-position-horizontal-relative:text;mso-position-vertical-relative:text;mso-width-relative:page;mso-height-relative:page">
            <v:imagedata r:id="rId9" o:title="Connecting to TaskerSRV"/>
            <w10:wrap type="topAndBottom"/>
          </v:shape>
        </w:pict>
      </w:r>
      <w:r w:rsidR="006F19D3">
        <w:t>Connecting to TaskerSRV</w:t>
      </w:r>
    </w:p>
    <w:p w:rsidR="006F19D3" w:rsidRDefault="009B5CBF" w:rsidP="006F19D3">
      <w:pPr>
        <w:pStyle w:val="Heading3"/>
      </w:pPr>
      <w:r>
        <w:rPr>
          <w:noProof/>
        </w:rPr>
        <w:lastRenderedPageBreak/>
        <w:pict>
          <v:shape id="_x0000_s1028" type="#_x0000_t75" style="position:absolute;left:0;text-align:left;margin-left:87.1pt;margin-top:25.5pt;width:244.2pt;height:555.85pt;z-index:251663360;mso-position-horizontal-relative:text;mso-position-vertical-relative:text;mso-width-relative:page;mso-height-relative:page">
            <v:imagedata r:id="rId10" o:title="Editing a Task"/>
            <w10:wrap type="topAndBottom"/>
          </v:shape>
        </w:pict>
      </w:r>
      <w:r w:rsidR="006F19D3">
        <w:t>Editing a task</w:t>
      </w:r>
    </w:p>
    <w:p w:rsidR="006F19D3" w:rsidRPr="006F19D3" w:rsidRDefault="006F19D3" w:rsidP="006F19D3">
      <w:pPr>
        <w:pStyle w:val="BodyText"/>
      </w:pPr>
    </w:p>
    <w:p w:rsidR="006F19D3" w:rsidRDefault="006F19D3">
      <w:pPr>
        <w:rPr>
          <w:rFonts w:ascii="Helvetica" w:hAnsi="Helvetica"/>
          <w:b/>
        </w:rPr>
      </w:pPr>
      <w:r>
        <w:br w:type="page"/>
      </w:r>
    </w:p>
    <w:p w:rsidR="006F19D3" w:rsidRDefault="006F19D3" w:rsidP="006F19D3">
      <w:pPr>
        <w:pStyle w:val="Heading2"/>
      </w:pPr>
      <w:r>
        <w:lastRenderedPageBreak/>
        <w:t>Class diagram</w:t>
      </w:r>
      <w:r w:rsidR="005C156A">
        <w:t>s</w:t>
      </w:r>
    </w:p>
    <w:p w:rsidR="005C156A" w:rsidRPr="005C156A" w:rsidRDefault="005C156A" w:rsidP="005C156A">
      <w:pPr>
        <w:pStyle w:val="BodyText"/>
        <w:rPr>
          <w:b/>
        </w:rPr>
      </w:pPr>
      <w:r>
        <w:rPr>
          <w:b/>
        </w:rPr>
        <w:t>1.2.1 Logic Class Diagram</w:t>
      </w:r>
    </w:p>
    <w:p w:rsidR="005C156A" w:rsidRPr="005C156A" w:rsidRDefault="005C156A" w:rsidP="005C156A">
      <w:pPr>
        <w:pStyle w:val="BodyText"/>
      </w:pPr>
    </w:p>
    <w:p w:rsidR="006F19D3" w:rsidRDefault="006F19D3" w:rsidP="006F19D3">
      <w:pPr>
        <w:pStyle w:val="Heading2"/>
        <w:numPr>
          <w:ilvl w:val="0"/>
          <w:numId w:val="0"/>
        </w:numPr>
      </w:pPr>
    </w:p>
    <w:p w:rsidR="007F0DF6" w:rsidRDefault="005C156A">
      <w:r>
        <w:rPr>
          <w:b/>
          <w:noProof/>
          <w:lang w:eastAsia="en-GB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-1101725</wp:posOffset>
            </wp:positionH>
            <wp:positionV relativeFrom="paragraph">
              <wp:posOffset>2486025</wp:posOffset>
            </wp:positionV>
            <wp:extent cx="7922895" cy="1837055"/>
            <wp:effectExtent l="0" t="508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c Class Diagram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22895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19D3">
        <w:br w:type="page"/>
      </w:r>
    </w:p>
    <w:p w:rsidR="007F0DF6" w:rsidRDefault="00A5119A">
      <w:r>
        <w:rPr>
          <w:b/>
          <w:noProof/>
          <w:lang w:eastAsia="en-GB"/>
        </w:rPr>
        <w:lastRenderedPageBreak/>
        <w:drawing>
          <wp:anchor distT="0" distB="0" distL="114300" distR="114300" simplePos="0" relativeHeight="251677696" behindDoc="0" locked="0" layoutInCell="1" allowOverlap="1" wp14:anchorId="3FC91D93" wp14:editId="218064D9">
            <wp:simplePos x="0" y="0"/>
            <wp:positionH relativeFrom="column">
              <wp:posOffset>546100</wp:posOffset>
            </wp:positionH>
            <wp:positionV relativeFrom="paragraph">
              <wp:posOffset>1066800</wp:posOffset>
            </wp:positionV>
            <wp:extent cx="4621530" cy="6732905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1530" cy="6732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0DF6">
        <w:rPr>
          <w:b/>
        </w:rPr>
        <w:t>1.2.2 GUI Class Diagram</w:t>
      </w:r>
      <w:r w:rsidR="007F0DF6">
        <w:br w:type="page"/>
      </w:r>
    </w:p>
    <w:p w:rsidR="006F19D3" w:rsidRDefault="006F19D3"/>
    <w:p w:rsidR="006F19D3" w:rsidRDefault="006F19D3" w:rsidP="006F19D3">
      <w:pPr>
        <w:pStyle w:val="Heading2"/>
      </w:pPr>
      <w:r>
        <w:t>Significant Data Structures</w:t>
      </w:r>
    </w:p>
    <w:p w:rsidR="006F19D3" w:rsidRDefault="006F19D3" w:rsidP="006F19D3">
      <w:pPr>
        <w:pStyle w:val="Heading3"/>
      </w:pPr>
      <w:r>
        <w:t>Database class structure</w:t>
      </w:r>
    </w:p>
    <w:p w:rsidR="006F19D3" w:rsidRPr="006F19D3" w:rsidRDefault="009B5CBF" w:rsidP="006F19D3">
      <w:pPr>
        <w:pStyle w:val="BodyText"/>
      </w:pPr>
      <w:r>
        <w:rPr>
          <w:noProof/>
        </w:rPr>
        <w:pict>
          <v:shape id="_x0000_s1030" type="#_x0000_t75" style="position:absolute;margin-left:0;margin-top:0;width:450.65pt;height:249.75pt;z-index:251667456;mso-position-horizontal:absolute;mso-position-horizontal-relative:text;mso-position-vertical:bottom;mso-position-vertical-relative:text;mso-width-relative:page;mso-height-relative:page">
            <v:imagedata r:id="rId13" o:title="DB data structure"/>
            <w10:wrap type="topAndBottom"/>
          </v:shape>
        </w:pict>
      </w:r>
    </w:p>
    <w:p w:rsidR="006F19D3" w:rsidRDefault="009B5CBF" w:rsidP="006F19D3">
      <w:pPr>
        <w:pStyle w:val="Heading3"/>
      </w:pPr>
      <w:r>
        <w:rPr>
          <w:noProof/>
        </w:rPr>
        <w:pict>
          <v:shape id="_x0000_s1031" type="#_x0000_t75" style="position:absolute;left:0;text-align:left;margin-left:76.05pt;margin-top:31.65pt;width:263.35pt;height:259.3pt;z-index:251669504;mso-position-horizontal-relative:text;mso-position-vertical-relative:text;mso-width-relative:page;mso-height-relative:page">
            <v:imagedata r:id="rId14" o:title="MemberList"/>
            <w10:wrap type="topAndBottom"/>
          </v:shape>
        </w:pict>
      </w:r>
      <w:r w:rsidR="006F19D3">
        <w:t>Members and Tasks Structure</w:t>
      </w:r>
    </w:p>
    <w:p w:rsidR="006F19D3" w:rsidRPr="006F19D3" w:rsidRDefault="006F19D3" w:rsidP="006F19D3">
      <w:pPr>
        <w:pStyle w:val="BodyText"/>
      </w:pPr>
    </w:p>
    <w:p w:rsidR="006F19D3" w:rsidRPr="006F19D3" w:rsidRDefault="006F19D3" w:rsidP="006F19D3"/>
    <w:p w:rsidR="006F19D3" w:rsidRPr="006F19D3" w:rsidRDefault="006F19D3" w:rsidP="006F19D3"/>
    <w:p w:rsidR="006F19D3" w:rsidRPr="006F19D3" w:rsidRDefault="006F19D3" w:rsidP="006F19D3"/>
    <w:p w:rsidR="006F19D3" w:rsidRPr="006F19D3" w:rsidRDefault="006F19D3" w:rsidP="006F19D3"/>
    <w:p w:rsidR="006F19D3" w:rsidRDefault="006F19D3" w:rsidP="006F19D3"/>
    <w:p w:rsidR="0031049C" w:rsidRDefault="00DE4D6B" w:rsidP="00DE4D6B">
      <w:pPr>
        <w:pStyle w:val="Heading2"/>
      </w:pPr>
      <w:r>
        <w:t>Class Interfaces</w:t>
      </w:r>
    </w:p>
    <w:p w:rsidR="0031049C" w:rsidRDefault="0031049C" w:rsidP="0031049C">
      <w:pPr>
        <w:pStyle w:val="Heading3"/>
      </w:pPr>
      <w:r>
        <w:t>Logic Class Interfaces</w:t>
      </w:r>
    </w:p>
    <w:p w:rsidR="0031049C" w:rsidRDefault="0031049C" w:rsidP="0031049C">
      <w:pPr>
        <w:rPr>
          <w:rFonts w:ascii="Bookman Old Style" w:hAnsi="Bookman Old Style" w:cs="Helvetica"/>
          <w:color w:val="373E4D"/>
          <w:sz w:val="24"/>
          <w:szCs w:val="24"/>
          <w:shd w:val="clear" w:color="auto" w:fill="FEFEFE"/>
        </w:rPr>
      </w:pPr>
      <w:r>
        <w:rPr>
          <w:rFonts w:ascii="Bookman Old Style" w:hAnsi="Bookman Old Style" w:cs="Helvetica"/>
          <w:color w:val="373E4D"/>
          <w:sz w:val="24"/>
          <w:szCs w:val="24"/>
          <w:shd w:val="clear" w:color="auto" w:fill="FEFEFE"/>
        </w:rPr>
        <w:t>Database</w:t>
      </w:r>
      <w:r>
        <w:rPr>
          <w:rFonts w:ascii="Bookman Old Style" w:hAnsi="Bookman Old Style" w:cs="Helvetica"/>
          <w:color w:val="373E4D"/>
          <w:sz w:val="24"/>
          <w:szCs w:val="24"/>
          <w:shd w:val="clear" w:color="auto" w:fill="FEFEFE"/>
        </w:rPr>
        <w:t>:</w:t>
      </w:r>
    </w:p>
    <w:p w:rsidR="0031049C" w:rsidRPr="00526E0D" w:rsidRDefault="0031049C" w:rsidP="0031049C">
      <w:pPr>
        <w:rPr>
          <w:rFonts w:ascii="Bookman Old Style" w:hAnsi="Bookman Old Style" w:cs="Helvetica"/>
          <w:color w:val="373E4D"/>
          <w:sz w:val="24"/>
          <w:szCs w:val="24"/>
          <w:shd w:val="clear" w:color="auto" w:fill="FEFEFE"/>
        </w:rPr>
      </w:pPr>
      <w:r w:rsidRPr="00526E0D">
        <w:rPr>
          <w:rFonts w:ascii="Bookman Old Style" w:hAnsi="Bookman Old Style" w:cs="Helvetica"/>
          <w:color w:val="373E4D"/>
          <w:sz w:val="24"/>
          <w:szCs w:val="24"/>
          <w:shd w:val="clear" w:color="auto" w:fill="FEFEFE"/>
        </w:rPr>
        <w:t xml:space="preserve">void saveUsernames(String filePath); </w:t>
      </w:r>
    </w:p>
    <w:p w:rsidR="0031049C" w:rsidRPr="00526E0D" w:rsidRDefault="0031049C" w:rsidP="0031049C">
      <w:pPr>
        <w:rPr>
          <w:rFonts w:ascii="Bookman Old Style" w:hAnsi="Bookman Old Style" w:cs="Helvetica"/>
          <w:color w:val="373E4D"/>
          <w:sz w:val="24"/>
          <w:szCs w:val="24"/>
          <w:shd w:val="clear" w:color="auto" w:fill="FEFEFE"/>
        </w:rPr>
      </w:pPr>
      <w:r w:rsidRPr="00526E0D">
        <w:rPr>
          <w:rFonts w:ascii="Bookman Old Style" w:hAnsi="Bookman Old Style" w:cs="Helvetica"/>
          <w:color w:val="373E4D"/>
          <w:sz w:val="24"/>
          <w:szCs w:val="24"/>
          <w:shd w:val="clear" w:color="auto" w:fill="FEFEFE"/>
        </w:rPr>
        <w:t xml:space="preserve">bool connect(String URL, String filePath); </w:t>
      </w:r>
    </w:p>
    <w:p w:rsidR="0031049C" w:rsidRPr="00526E0D" w:rsidRDefault="0031049C" w:rsidP="0031049C">
      <w:pPr>
        <w:rPr>
          <w:rFonts w:ascii="Bookman Old Style" w:hAnsi="Bookman Old Style" w:cs="Helvetica"/>
          <w:color w:val="373E4D"/>
          <w:sz w:val="24"/>
          <w:szCs w:val="24"/>
          <w:shd w:val="clear" w:color="auto" w:fill="FEFEFE"/>
        </w:rPr>
      </w:pPr>
      <w:r w:rsidRPr="00526E0D">
        <w:rPr>
          <w:rFonts w:ascii="Bookman Old Style" w:hAnsi="Bookman Old Style" w:cs="Helvetica"/>
          <w:color w:val="373E4D"/>
          <w:sz w:val="24"/>
          <w:szCs w:val="24"/>
          <w:shd w:val="clear" w:color="auto" w:fill="FEFEFE"/>
        </w:rPr>
        <w:t xml:space="preserve">bool closeDbConn(); </w:t>
      </w:r>
    </w:p>
    <w:p w:rsidR="0031049C" w:rsidRPr="00526E0D" w:rsidRDefault="0031049C" w:rsidP="0031049C">
      <w:pPr>
        <w:rPr>
          <w:rFonts w:ascii="Bookman Old Style" w:hAnsi="Bookman Old Style" w:cs="Helvetica"/>
          <w:color w:val="373E4D"/>
          <w:sz w:val="24"/>
          <w:szCs w:val="24"/>
          <w:shd w:val="clear" w:color="auto" w:fill="FEFEFE"/>
        </w:rPr>
      </w:pPr>
      <w:r w:rsidRPr="00526E0D">
        <w:rPr>
          <w:rFonts w:ascii="Bookman Old Style" w:hAnsi="Bookman Old Style" w:cs="Helvetica"/>
          <w:color w:val="373E4D"/>
          <w:sz w:val="24"/>
          <w:szCs w:val="24"/>
          <w:shd w:val="clear" w:color="auto" w:fill="FEFEFE"/>
        </w:rPr>
        <w:t xml:space="preserve">connStatus setConnStatus(); </w:t>
      </w:r>
    </w:p>
    <w:p w:rsidR="0031049C" w:rsidRPr="00526E0D" w:rsidRDefault="0031049C" w:rsidP="0031049C">
      <w:pPr>
        <w:rPr>
          <w:rFonts w:ascii="Bookman Old Style" w:hAnsi="Bookman Old Style" w:cs="Helvetica"/>
          <w:color w:val="373E4D"/>
          <w:sz w:val="24"/>
          <w:szCs w:val="24"/>
          <w:shd w:val="clear" w:color="auto" w:fill="FEFEFE"/>
        </w:rPr>
      </w:pPr>
      <w:r w:rsidRPr="00526E0D">
        <w:rPr>
          <w:rFonts w:ascii="Bookman Old Style" w:hAnsi="Bookman Old Style" w:cs="Helvetica"/>
          <w:color w:val="373E4D"/>
          <w:sz w:val="24"/>
          <w:szCs w:val="24"/>
          <w:shd w:val="clear" w:color="auto" w:fill="FEFEFE"/>
        </w:rPr>
        <w:t>Task[] getTasks(String username);</w:t>
      </w:r>
    </w:p>
    <w:p w:rsidR="0031049C" w:rsidRPr="00526E0D" w:rsidRDefault="0031049C" w:rsidP="0031049C">
      <w:pPr>
        <w:rPr>
          <w:rFonts w:ascii="Bookman Old Style" w:hAnsi="Bookman Old Style" w:cs="Helvetica"/>
          <w:color w:val="373E4D"/>
          <w:sz w:val="24"/>
          <w:szCs w:val="24"/>
          <w:shd w:val="clear" w:color="auto" w:fill="FEFEFE"/>
        </w:rPr>
      </w:pPr>
      <w:r>
        <w:rPr>
          <w:rFonts w:ascii="Bookman Old Style" w:hAnsi="Bookman Old Style" w:cs="Helvetica"/>
          <w:color w:val="373E4D"/>
          <w:sz w:val="24"/>
          <w:szCs w:val="24"/>
          <w:shd w:val="clear" w:color="auto" w:fill="FEFEFE"/>
        </w:rPr>
        <w:t>Long getLastSyncTime(</w:t>
      </w:r>
      <w:r w:rsidRPr="00526E0D">
        <w:rPr>
          <w:rFonts w:ascii="Bookman Old Style" w:hAnsi="Bookman Old Style" w:cs="Helvetica"/>
          <w:color w:val="373E4D"/>
          <w:sz w:val="24"/>
          <w:szCs w:val="24"/>
          <w:shd w:val="clear" w:color="auto" w:fill="FEFEFE"/>
        </w:rPr>
        <w:t>);</w:t>
      </w:r>
    </w:p>
    <w:p w:rsidR="0031049C" w:rsidRPr="00526E0D" w:rsidRDefault="0031049C" w:rsidP="0031049C">
      <w:pPr>
        <w:rPr>
          <w:rFonts w:ascii="Bookman Old Style" w:hAnsi="Bookman Old Style" w:cs="Helvetica"/>
          <w:color w:val="373E4D"/>
          <w:sz w:val="24"/>
          <w:szCs w:val="24"/>
          <w:shd w:val="clear" w:color="auto" w:fill="FEFEFE"/>
        </w:rPr>
      </w:pPr>
      <w:r w:rsidRPr="00526E0D">
        <w:rPr>
          <w:rFonts w:ascii="Bookman Old Style" w:hAnsi="Bookman Old Style" w:cs="Helvetica"/>
          <w:color w:val="373E4D"/>
          <w:sz w:val="24"/>
          <w:szCs w:val="24"/>
          <w:shd w:val="clear" w:color="auto" w:fill="FEFEFE"/>
        </w:rPr>
        <w:t>Long System.Time.</w:t>
      </w:r>
      <w:r>
        <w:rPr>
          <w:rFonts w:ascii="Bookman Old Style" w:hAnsi="Bookman Old Style" w:cs="Helvetica"/>
          <w:color w:val="373E4D"/>
          <w:sz w:val="24"/>
          <w:szCs w:val="24"/>
          <w:shd w:val="clear" w:color="auto" w:fill="FEFEFE"/>
        </w:rPr>
        <w:t>getmillis()</w:t>
      </w:r>
    </w:p>
    <w:p w:rsidR="0031049C" w:rsidRPr="00526E0D" w:rsidRDefault="0031049C" w:rsidP="0031049C">
      <w:pPr>
        <w:rPr>
          <w:rFonts w:ascii="Bookman Old Style" w:hAnsi="Bookman Old Style" w:cs="Helvetica"/>
          <w:color w:val="373E4D"/>
          <w:sz w:val="24"/>
          <w:szCs w:val="24"/>
          <w:shd w:val="clear" w:color="auto" w:fill="FEFEFE"/>
        </w:rPr>
      </w:pPr>
      <w:r w:rsidRPr="00526E0D">
        <w:rPr>
          <w:rFonts w:ascii="Bookman Old Style" w:hAnsi="Bookman Old Style" w:cs="Helvetica"/>
          <w:color w:val="373E4D"/>
          <w:sz w:val="24"/>
          <w:szCs w:val="24"/>
          <w:shd w:val="clear" w:color="auto" w:fill="FEFEFE"/>
        </w:rPr>
        <w:t>Members[] getMembers</w:t>
      </w:r>
      <w:r>
        <w:rPr>
          <w:rFonts w:ascii="Bookman Old Style" w:hAnsi="Bookman Old Style" w:cs="Helvetica"/>
          <w:color w:val="373E4D"/>
          <w:sz w:val="24"/>
          <w:szCs w:val="24"/>
          <w:shd w:val="clear" w:color="auto" w:fill="FEFEFE"/>
        </w:rPr>
        <w:t>()</w:t>
      </w:r>
      <w:r w:rsidRPr="00526E0D">
        <w:rPr>
          <w:rFonts w:ascii="Bookman Old Style" w:hAnsi="Bookman Old Style" w:cs="Helvetica"/>
          <w:color w:val="373E4D"/>
          <w:sz w:val="24"/>
          <w:szCs w:val="24"/>
          <w:shd w:val="clear" w:color="auto" w:fill="FEFEFE"/>
        </w:rPr>
        <w:t>;</w:t>
      </w:r>
    </w:p>
    <w:p w:rsidR="0031049C" w:rsidRPr="00526E0D" w:rsidRDefault="0031049C" w:rsidP="0031049C">
      <w:pPr>
        <w:rPr>
          <w:rFonts w:ascii="Bookman Old Style" w:hAnsi="Bookman Old Style" w:cs="Helvetica"/>
          <w:color w:val="373E4D"/>
          <w:sz w:val="24"/>
          <w:szCs w:val="24"/>
          <w:shd w:val="clear" w:color="auto" w:fill="FEFEFE"/>
        </w:rPr>
      </w:pPr>
    </w:p>
    <w:p w:rsidR="0031049C" w:rsidRPr="00526E0D" w:rsidRDefault="0031049C" w:rsidP="0031049C">
      <w:pPr>
        <w:rPr>
          <w:rFonts w:ascii="Bookman Old Style" w:hAnsi="Bookman Old Style" w:cs="Helvetica"/>
          <w:color w:val="373E4D"/>
          <w:sz w:val="24"/>
          <w:szCs w:val="24"/>
          <w:shd w:val="clear" w:color="auto" w:fill="FEFEFE"/>
        </w:rPr>
      </w:pPr>
    </w:p>
    <w:p w:rsidR="0031049C" w:rsidRPr="00526E0D" w:rsidRDefault="0031049C" w:rsidP="0031049C">
      <w:pPr>
        <w:rPr>
          <w:rFonts w:ascii="Bookman Old Style" w:hAnsi="Bookman Old Style"/>
          <w:sz w:val="24"/>
          <w:szCs w:val="24"/>
        </w:rPr>
      </w:pPr>
      <w:r w:rsidRPr="00526E0D">
        <w:rPr>
          <w:rFonts w:ascii="Bookman Old Style" w:hAnsi="Bookman Old Style"/>
          <w:sz w:val="24"/>
          <w:szCs w:val="24"/>
        </w:rPr>
        <w:t>Task</w:t>
      </w:r>
      <w:r>
        <w:rPr>
          <w:rFonts w:ascii="Bookman Old Style" w:hAnsi="Bookman Old Style"/>
          <w:sz w:val="24"/>
          <w:szCs w:val="24"/>
        </w:rPr>
        <w:t>:</w:t>
      </w:r>
    </w:p>
    <w:p w:rsidR="0031049C" w:rsidRDefault="0031049C" w:rsidP="0031049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void SetTaskStatus(TaskStatuses Status);</w:t>
      </w:r>
    </w:p>
    <w:p w:rsidR="0031049C" w:rsidRDefault="0031049C" w:rsidP="0031049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void SetTaskElements();</w:t>
      </w:r>
    </w:p>
    <w:p w:rsidR="0031049C" w:rsidRDefault="0031049C" w:rsidP="0031049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void SetTask(String);</w:t>
      </w:r>
    </w:p>
    <w:p w:rsidR="0031049C" w:rsidRDefault="0031049C" w:rsidP="0031049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bool TaskChanged();</w:t>
      </w:r>
    </w:p>
    <w:p w:rsidR="0031049C" w:rsidRDefault="0031049C" w:rsidP="0031049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bool Equal (object 0);</w:t>
      </w:r>
    </w:p>
    <w:p w:rsidR="0031049C" w:rsidRPr="00526E0D" w:rsidRDefault="0031049C" w:rsidP="0031049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void SetTaskChanged(bool hasChanged);</w:t>
      </w:r>
    </w:p>
    <w:p w:rsidR="0031049C" w:rsidRPr="00526E0D" w:rsidRDefault="0031049C" w:rsidP="0031049C">
      <w:pPr>
        <w:rPr>
          <w:rFonts w:ascii="Bookman Old Style" w:hAnsi="Bookman Old Style"/>
          <w:sz w:val="24"/>
          <w:szCs w:val="24"/>
        </w:rPr>
      </w:pPr>
      <w:r w:rsidRPr="00526E0D">
        <w:rPr>
          <w:rFonts w:ascii="Bookman Old Style" w:hAnsi="Bookman Old Style"/>
          <w:sz w:val="24"/>
          <w:szCs w:val="24"/>
        </w:rPr>
        <w:tab/>
      </w:r>
      <w:r w:rsidRPr="00526E0D">
        <w:rPr>
          <w:rFonts w:ascii="Bookman Old Style" w:hAnsi="Bookman Old Style"/>
          <w:sz w:val="24"/>
          <w:szCs w:val="24"/>
        </w:rPr>
        <w:tab/>
        <w:t xml:space="preserve"> </w:t>
      </w:r>
    </w:p>
    <w:p w:rsidR="0031049C" w:rsidRDefault="0031049C" w:rsidP="0031049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Member:</w:t>
      </w:r>
    </w:p>
    <w:p w:rsidR="0031049C" w:rsidRDefault="0031049C" w:rsidP="0031049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String getName();</w:t>
      </w:r>
    </w:p>
    <w:p w:rsidR="0031049C" w:rsidRDefault="0031049C" w:rsidP="0031049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String getEmail();</w:t>
      </w:r>
    </w:p>
    <w:p w:rsidR="0031049C" w:rsidRDefault="0031049C" w:rsidP="0031049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void setName();</w:t>
      </w:r>
    </w:p>
    <w:p w:rsidR="0031049C" w:rsidRDefault="0031049C" w:rsidP="0031049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void setEmail();</w:t>
      </w:r>
    </w:p>
    <w:p w:rsidR="0031049C" w:rsidRDefault="0031049C" w:rsidP="0031049C">
      <w:pPr>
        <w:rPr>
          <w:rFonts w:ascii="Bookman Old Style" w:hAnsi="Bookman Old Style"/>
          <w:sz w:val="24"/>
          <w:szCs w:val="24"/>
        </w:rPr>
      </w:pPr>
    </w:p>
    <w:p w:rsidR="0031049C" w:rsidRDefault="0031049C" w:rsidP="0031049C">
      <w:pPr>
        <w:rPr>
          <w:rFonts w:ascii="Bookman Old Style" w:hAnsi="Bookman Old Style"/>
          <w:sz w:val="24"/>
          <w:szCs w:val="24"/>
        </w:rPr>
      </w:pPr>
    </w:p>
    <w:p w:rsidR="0031049C" w:rsidRDefault="0031049C" w:rsidP="0031049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DelayTimer:</w:t>
      </w:r>
    </w:p>
    <w:p w:rsidR="0031049C" w:rsidRDefault="0031049C" w:rsidP="0031049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Void ScheduleTask(TimerTask toRun, Long delay);</w:t>
      </w:r>
    </w:p>
    <w:p w:rsidR="0031049C" w:rsidRDefault="0031049C" w:rsidP="0031049C">
      <w:pPr>
        <w:rPr>
          <w:rFonts w:ascii="Bookman Old Style" w:hAnsi="Bookman Old Style"/>
          <w:sz w:val="24"/>
          <w:szCs w:val="24"/>
        </w:rPr>
      </w:pPr>
    </w:p>
    <w:p w:rsidR="0031049C" w:rsidRDefault="0031049C" w:rsidP="0031049C">
      <w:pPr>
        <w:rPr>
          <w:rFonts w:ascii="Bookman Old Style" w:hAnsi="Bookman Old Style"/>
          <w:sz w:val="24"/>
          <w:szCs w:val="24"/>
        </w:rPr>
      </w:pPr>
    </w:p>
    <w:p w:rsidR="0031049C" w:rsidRDefault="0031049C" w:rsidP="0031049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MemberList:</w:t>
      </w:r>
    </w:p>
    <w:p w:rsidR="0031049C" w:rsidRDefault="0031049C" w:rsidP="0031049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Member[] all members;</w:t>
      </w:r>
    </w:p>
    <w:p w:rsidR="0031049C" w:rsidRDefault="0031049C" w:rsidP="0031049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void saveMembers (String filePath);</w:t>
      </w:r>
    </w:p>
    <w:p w:rsidR="0031049C" w:rsidRDefault="0031049C" w:rsidP="0031049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members[] loadMembers(String filePath);</w:t>
      </w:r>
    </w:p>
    <w:p w:rsidR="0031049C" w:rsidRDefault="0031049C" w:rsidP="0031049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verifyMember(String username);</w:t>
      </w:r>
    </w:p>
    <w:p w:rsidR="0031049C" w:rsidRDefault="0031049C" w:rsidP="0031049C">
      <w:pPr>
        <w:rPr>
          <w:rFonts w:ascii="Bookman Old Style" w:hAnsi="Bookman Old Style"/>
          <w:sz w:val="24"/>
          <w:szCs w:val="24"/>
        </w:rPr>
      </w:pPr>
    </w:p>
    <w:p w:rsidR="0031049C" w:rsidRDefault="0031049C" w:rsidP="0031049C">
      <w:pPr>
        <w:rPr>
          <w:rFonts w:ascii="Bookman Old Style" w:hAnsi="Bookman Old Style"/>
          <w:sz w:val="24"/>
          <w:szCs w:val="24"/>
        </w:rPr>
      </w:pPr>
    </w:p>
    <w:p w:rsidR="0031049C" w:rsidRDefault="0031049C" w:rsidP="0031049C">
      <w:pPr>
        <w:rPr>
          <w:rFonts w:ascii="Bookman Old Style" w:hAnsi="Bookman Old Style"/>
          <w:sz w:val="24"/>
          <w:szCs w:val="24"/>
        </w:rPr>
      </w:pPr>
    </w:p>
    <w:p w:rsidR="0031049C" w:rsidRDefault="0031049C" w:rsidP="0031049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TaskList:</w:t>
      </w:r>
    </w:p>
    <w:p w:rsidR="0031049C" w:rsidRDefault="0031049C" w:rsidP="0031049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Member getOwner();</w:t>
      </w:r>
    </w:p>
    <w:p w:rsidR="0031049C" w:rsidRDefault="0031049C" w:rsidP="0031049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Task[] getAssignedTasks();</w:t>
      </w:r>
    </w:p>
    <w:p w:rsidR="0031049C" w:rsidRDefault="0031049C" w:rsidP="0031049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void setOwner();</w:t>
      </w:r>
    </w:p>
    <w:p w:rsidR="0031049C" w:rsidRDefault="0031049C" w:rsidP="0031049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void setAssignedTasks();</w:t>
      </w:r>
    </w:p>
    <w:p w:rsidR="0031049C" w:rsidRDefault="0031049C" w:rsidP="0031049C">
      <w:pPr>
        <w:rPr>
          <w:rFonts w:ascii="Bookman Old Style" w:hAnsi="Bookman Old Style"/>
          <w:sz w:val="24"/>
          <w:szCs w:val="24"/>
        </w:rPr>
      </w:pPr>
    </w:p>
    <w:p w:rsidR="0031049C" w:rsidRDefault="0031049C" w:rsidP="0031049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TaskElement:</w:t>
      </w:r>
    </w:p>
    <w:p w:rsidR="0031049C" w:rsidRDefault="0031049C" w:rsidP="0031049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void setElementName();</w:t>
      </w:r>
    </w:p>
    <w:p w:rsidR="0031049C" w:rsidRDefault="0031049C" w:rsidP="0031049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void setElementComment();</w:t>
      </w:r>
    </w:p>
    <w:p w:rsidR="0031049C" w:rsidRDefault="0031049C" w:rsidP="0031049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String getElementName();</w:t>
      </w:r>
    </w:p>
    <w:p w:rsidR="0031049C" w:rsidRDefault="0031049C" w:rsidP="0031049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String getElementComment();</w:t>
      </w:r>
    </w:p>
    <w:p w:rsidR="0031049C" w:rsidRDefault="0031049C" w:rsidP="0031049C">
      <w:pPr>
        <w:rPr>
          <w:rFonts w:ascii="Bookman Old Style" w:hAnsi="Bookman Old Style"/>
          <w:sz w:val="24"/>
          <w:szCs w:val="24"/>
        </w:rPr>
      </w:pPr>
    </w:p>
    <w:p w:rsidR="0031049C" w:rsidRDefault="0031049C" w:rsidP="0031049C">
      <w:pPr>
        <w:pStyle w:val="Heading3"/>
      </w:pPr>
      <w:r>
        <w:t>GUI Class Interfaces</w:t>
      </w:r>
    </w:p>
    <w:p w:rsidR="0031049C" w:rsidRDefault="0031049C" w:rsidP="0031049C">
      <w:pPr>
        <w:rPr>
          <w:b/>
        </w:rPr>
      </w:pPr>
    </w:p>
    <w:p w:rsidR="0031049C" w:rsidRDefault="0031049C" w:rsidP="0031049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Window:</w:t>
      </w:r>
      <w:bookmarkStart w:id="0" w:name="_GoBack"/>
      <w:bookmarkEnd w:id="0"/>
    </w:p>
    <w:p w:rsidR="0031049C" w:rsidRDefault="0031049C" w:rsidP="0031049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void populateWindowArray();</w:t>
      </w:r>
    </w:p>
    <w:p w:rsidR="0031049C" w:rsidRDefault="0031049C" w:rsidP="0031049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void initialize (windowIndex, windowName);</w:t>
      </w:r>
    </w:p>
    <w:p w:rsidR="0031049C" w:rsidRDefault="0031049C" w:rsidP="0031049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void exit(windowIndex, windowName);</w:t>
      </w:r>
    </w:p>
    <w:p w:rsidR="0031049C" w:rsidRPr="0013053E" w:rsidRDefault="0031049C" w:rsidP="0031049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void setFocus(windowIndex, windowName);</w:t>
      </w:r>
    </w:p>
    <w:p w:rsidR="0031049C" w:rsidRPr="0031049C" w:rsidRDefault="0031049C" w:rsidP="0031049C">
      <w:pPr>
        <w:rPr>
          <w:b/>
        </w:rPr>
      </w:pPr>
    </w:p>
    <w:p w:rsidR="006F19D3" w:rsidRDefault="006F19D3" w:rsidP="0031049C">
      <w:pPr>
        <w:pStyle w:val="Heading2"/>
        <w:numPr>
          <w:ilvl w:val="0"/>
          <w:numId w:val="0"/>
        </w:numPr>
      </w:pPr>
      <w:r>
        <w:br w:type="page"/>
      </w:r>
    </w:p>
    <w:p w:rsidR="006F19D3" w:rsidRDefault="009B5CBF" w:rsidP="006F19D3">
      <w:pPr>
        <w:pStyle w:val="Heading2"/>
      </w:pPr>
      <w:r>
        <w:rPr>
          <w:noProof/>
        </w:rPr>
        <w:lastRenderedPageBreak/>
        <w:pict>
          <v:shape id="_x0000_s1032" type="#_x0000_t75" style="position:absolute;left:0;text-align:left;margin-left:0;margin-top:45.35pt;width:499.95pt;height:246.7pt;z-index:251671552;mso-position-horizontal-relative:text;mso-position-vertical-relative:text;mso-width-relative:page;mso-height-relative:page">
            <v:imagedata r:id="rId15" o:title="Connect to TaskerSRV"/>
            <w10:wrap type="topAndBottom"/>
          </v:shape>
        </w:pict>
      </w:r>
      <w:r w:rsidR="006F19D3">
        <w:t>Sequence Diagrams</w:t>
      </w:r>
    </w:p>
    <w:p w:rsidR="006F19D3" w:rsidRPr="006F19D3" w:rsidRDefault="00741EAB" w:rsidP="006F19D3">
      <w:pPr>
        <w:pStyle w:val="Heading3"/>
      </w:pPr>
      <w:r>
        <w:t>Connecting to TaskerSRV</w:t>
      </w:r>
    </w:p>
    <w:p w:rsidR="006F19D3" w:rsidRPr="006F19D3" w:rsidRDefault="006F19D3" w:rsidP="006F19D3"/>
    <w:p w:rsidR="00741EAB" w:rsidRDefault="009B5CBF" w:rsidP="00741EAB">
      <w:pPr>
        <w:pStyle w:val="Heading3"/>
      </w:pPr>
      <w:r>
        <w:rPr>
          <w:noProof/>
        </w:rPr>
        <w:pict>
          <v:shape id="_x0000_s1034" type="#_x0000_t75" style="position:absolute;left:0;text-align:left;margin-left:0;margin-top:37.35pt;width:451.15pt;height:327.8pt;z-index:251675648;mso-position-horizontal-relative:text;mso-position-vertical-relative:text;mso-width-relative:page;mso-height-relative:page">
            <v:imagedata r:id="rId16" o:title="Database Sync"/>
            <w10:wrap type="topAndBottom"/>
          </v:shape>
        </w:pict>
      </w:r>
      <w:r w:rsidR="00741EAB">
        <w:t xml:space="preserve">Database Synchronisation </w:t>
      </w:r>
    </w:p>
    <w:p w:rsidR="00741EAB" w:rsidRPr="00741EAB" w:rsidRDefault="00741EAB" w:rsidP="00741EAB">
      <w:pPr>
        <w:pStyle w:val="BodyText"/>
      </w:pPr>
    </w:p>
    <w:p w:rsidR="006F19D3" w:rsidRDefault="00741EAB" w:rsidP="00741EAB">
      <w:pPr>
        <w:pStyle w:val="Heading3"/>
      </w:pPr>
      <w:r>
        <w:lastRenderedPageBreak/>
        <w:t>User Login</w:t>
      </w:r>
    </w:p>
    <w:p w:rsidR="00741EAB" w:rsidRPr="00741EAB" w:rsidRDefault="009B5CBF" w:rsidP="00741EAB">
      <w:pPr>
        <w:pStyle w:val="BodyText"/>
      </w:pPr>
      <w:r>
        <w:rPr>
          <w:noProof/>
        </w:rPr>
        <w:pict>
          <v:shape id="_x0000_s1033" type="#_x0000_t75" style="position:absolute;margin-left:0;margin-top:0;width:451.15pt;height:438.55pt;z-index:251673600;mso-position-horizontal:absolute;mso-position-horizontal-relative:text;mso-position-vertical:outside;mso-position-vertical-relative:text;mso-width-relative:page;mso-height-relative:page">
            <v:imagedata r:id="rId17" o:title="Login Diagram"/>
            <w10:wrap type="topAndBottom"/>
          </v:shape>
        </w:pict>
      </w:r>
    </w:p>
    <w:p w:rsidR="006F19D3" w:rsidRPr="006F19D3" w:rsidRDefault="006F19D3" w:rsidP="006F19D3"/>
    <w:p w:rsidR="00741EAB" w:rsidRDefault="00741EAB" w:rsidP="00741EAB">
      <w:pPr>
        <w:pStyle w:val="Heading3"/>
      </w:pPr>
      <w:r>
        <w:lastRenderedPageBreak/>
        <w:t>Database Members Synchronisation</w:t>
      </w:r>
    </w:p>
    <w:p w:rsidR="006F19D3" w:rsidRPr="006F19D3" w:rsidRDefault="009B5CBF" w:rsidP="00741EAB">
      <w:pPr>
        <w:pStyle w:val="Heading3"/>
        <w:numPr>
          <w:ilvl w:val="0"/>
          <w:numId w:val="0"/>
        </w:numPr>
      </w:pPr>
      <w:r>
        <w:pict>
          <v:shape id="_x0000_i1025" type="#_x0000_t75" style="width:451pt;height:429pt;mso-position-horizontal:absolute;mso-position-horizontal-relative:text;mso-position-vertical:absolute;mso-position-vertical-relative:text;mso-width-relative:page;mso-height-relative:page">
            <v:imagedata r:id="rId18" o:title="DB_ getMembers"/>
          </v:shape>
        </w:pict>
      </w:r>
      <w:r w:rsidR="00741EAB">
        <w:t xml:space="preserve"> </w:t>
      </w:r>
    </w:p>
    <w:p w:rsidR="006F19D3" w:rsidRPr="006F19D3" w:rsidRDefault="006F19D3" w:rsidP="006F19D3"/>
    <w:p w:rsidR="00741EAB" w:rsidRDefault="00741EAB" w:rsidP="00741EAB">
      <w:pPr>
        <w:pStyle w:val="Heading3"/>
      </w:pPr>
      <w:r>
        <w:lastRenderedPageBreak/>
        <w:t>Database Tasks Synchronisation</w:t>
      </w:r>
    </w:p>
    <w:p w:rsidR="006F19D3" w:rsidRPr="006F19D3" w:rsidRDefault="009B5CBF" w:rsidP="00741EAB">
      <w:pPr>
        <w:pStyle w:val="Heading3"/>
        <w:numPr>
          <w:ilvl w:val="0"/>
          <w:numId w:val="0"/>
        </w:numPr>
      </w:pPr>
      <w:r>
        <w:pict>
          <v:shape id="_x0000_i1026" type="#_x0000_t75" style="width:451pt;height:292pt">
            <v:imagedata r:id="rId19" o:title="getTasks"/>
          </v:shape>
        </w:pict>
      </w:r>
      <w:r w:rsidR="00741EAB">
        <w:t xml:space="preserve"> </w:t>
      </w:r>
    </w:p>
    <w:p w:rsidR="006F19D3" w:rsidRPr="006F19D3" w:rsidRDefault="006F19D3" w:rsidP="006F19D3"/>
    <w:p w:rsidR="006F19D3" w:rsidRPr="006F19D3" w:rsidRDefault="006F19D3" w:rsidP="006F19D3"/>
    <w:p w:rsidR="006F19D3" w:rsidRPr="006F19D3" w:rsidRDefault="006F19D3" w:rsidP="006F19D3"/>
    <w:p w:rsidR="006F19D3" w:rsidRDefault="00741EAB" w:rsidP="00741EAB">
      <w:pPr>
        <w:pStyle w:val="Heading3"/>
      </w:pPr>
      <w:r>
        <w:lastRenderedPageBreak/>
        <w:t>Editing Tasks</w:t>
      </w:r>
    </w:p>
    <w:p w:rsidR="00741EAB" w:rsidRPr="00741EAB" w:rsidRDefault="009B5CBF" w:rsidP="00741EAB">
      <w:pPr>
        <w:pStyle w:val="BodyText"/>
      </w:pPr>
      <w:r>
        <w:pict>
          <v:shape id="_x0000_i1027" type="#_x0000_t75" style="width:451pt;height:353.5pt">
            <v:imagedata r:id="rId20" o:title="EditTask"/>
          </v:shape>
        </w:pict>
      </w:r>
    </w:p>
    <w:p w:rsidR="006F19D3" w:rsidRPr="006F19D3" w:rsidRDefault="006F19D3" w:rsidP="006F19D3"/>
    <w:p w:rsidR="006F19D3" w:rsidRPr="006F19D3" w:rsidRDefault="006F19D3" w:rsidP="006F19D3"/>
    <w:p w:rsidR="006F19D3" w:rsidRPr="006F19D3" w:rsidRDefault="006F19D3" w:rsidP="006F19D3"/>
    <w:p w:rsidR="006F19D3" w:rsidRPr="006F19D3" w:rsidRDefault="006F19D3" w:rsidP="006F19D3"/>
    <w:p w:rsidR="006F19D3" w:rsidRPr="006F19D3" w:rsidRDefault="006F19D3" w:rsidP="006F19D3"/>
    <w:p w:rsidR="006F19D3" w:rsidRPr="006F19D3" w:rsidRDefault="006F19D3" w:rsidP="006F19D3"/>
    <w:p w:rsidR="006F19D3" w:rsidRPr="006F19D3" w:rsidRDefault="006F19D3" w:rsidP="006F19D3"/>
    <w:p w:rsidR="006F19D3" w:rsidRPr="006F19D3" w:rsidRDefault="006F19D3" w:rsidP="006F19D3"/>
    <w:p w:rsidR="006F19D3" w:rsidRPr="006F19D3" w:rsidRDefault="006F19D3" w:rsidP="006F19D3"/>
    <w:p w:rsidR="006F19D3" w:rsidRPr="006F19D3" w:rsidRDefault="006F19D3" w:rsidP="006F19D3"/>
    <w:p w:rsidR="006F19D3" w:rsidRPr="006F19D3" w:rsidRDefault="006F19D3" w:rsidP="006F19D3"/>
    <w:p w:rsidR="006F19D3" w:rsidRPr="006F19D3" w:rsidRDefault="006F19D3" w:rsidP="006F19D3"/>
    <w:p w:rsidR="006F19D3" w:rsidRPr="006F19D3" w:rsidRDefault="006F19D3" w:rsidP="006F19D3"/>
    <w:p w:rsidR="006F19D3" w:rsidRPr="006F19D3" w:rsidRDefault="006F19D3" w:rsidP="006F19D3"/>
    <w:p w:rsidR="006F19D3" w:rsidRPr="006F19D3" w:rsidRDefault="006F19D3" w:rsidP="006F19D3"/>
    <w:p w:rsidR="006F19D3" w:rsidRPr="006F19D3" w:rsidRDefault="006F19D3" w:rsidP="006F19D3"/>
    <w:p w:rsidR="006F19D3" w:rsidRPr="006F19D3" w:rsidRDefault="006F19D3" w:rsidP="006F19D3"/>
    <w:p w:rsidR="006F19D3" w:rsidRPr="006F19D3" w:rsidRDefault="006F19D3" w:rsidP="006F19D3"/>
    <w:p w:rsidR="006F19D3" w:rsidRPr="006F19D3" w:rsidRDefault="006F19D3" w:rsidP="006F19D3"/>
    <w:p w:rsidR="006F19D3" w:rsidRPr="006F19D3" w:rsidRDefault="006F19D3" w:rsidP="006F19D3"/>
    <w:p w:rsidR="006F19D3" w:rsidRPr="006F19D3" w:rsidRDefault="006F19D3" w:rsidP="006F19D3"/>
    <w:p w:rsidR="006F19D3" w:rsidRPr="006F19D3" w:rsidRDefault="006F19D3" w:rsidP="006F19D3"/>
    <w:p w:rsidR="006F19D3" w:rsidRPr="006F19D3" w:rsidRDefault="006F19D3" w:rsidP="006F19D3"/>
    <w:p w:rsidR="0009188B" w:rsidRDefault="00A44A71" w:rsidP="006F19D3">
      <w:pPr>
        <w:pStyle w:val="Heading2"/>
        <w:numPr>
          <w:ilvl w:val="0"/>
          <w:numId w:val="0"/>
        </w:numPr>
      </w:pPr>
      <w:r w:rsidRPr="006F19D3">
        <w:br w:type="page"/>
      </w:r>
      <w:bookmarkStart w:id="1" w:name="_Toc274759617"/>
      <w:r>
        <w:lastRenderedPageBreak/>
        <w:t>DOCUMENT HISTORY</w:t>
      </w:r>
      <w:bookmarkEnd w:id="1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008"/>
        <w:gridCol w:w="1193"/>
        <w:gridCol w:w="3969"/>
        <w:gridCol w:w="1318"/>
      </w:tblGrid>
      <w:tr w:rsidR="0009188B" w:rsidTr="008904EC">
        <w:trPr>
          <w:tblHeader/>
          <w:jc w:val="center"/>
        </w:trPr>
        <w:tc>
          <w:tcPr>
            <w:tcW w:w="864" w:type="dxa"/>
            <w:tcBorders>
              <w:bottom w:val="single" w:sz="12" w:space="0" w:color="000000"/>
            </w:tcBorders>
          </w:tcPr>
          <w:p w:rsidR="0009188B" w:rsidRDefault="00A44A71">
            <w:pPr>
              <w:rPr>
                <w:i/>
              </w:rPr>
            </w:pPr>
            <w:r>
              <w:rPr>
                <w:i/>
              </w:rPr>
              <w:t>Version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</w:tcPr>
          <w:p w:rsidR="0009188B" w:rsidRDefault="00A44A71">
            <w:pPr>
              <w:rPr>
                <w:i/>
              </w:rPr>
            </w:pPr>
            <w:r>
              <w:rPr>
                <w:i/>
              </w:rPr>
              <w:t>CCF No.</w:t>
            </w:r>
          </w:p>
        </w:tc>
        <w:tc>
          <w:tcPr>
            <w:tcW w:w="1193" w:type="dxa"/>
            <w:tcBorders>
              <w:bottom w:val="single" w:sz="12" w:space="0" w:color="000000"/>
            </w:tcBorders>
          </w:tcPr>
          <w:p w:rsidR="0009188B" w:rsidRDefault="00A44A71">
            <w:pPr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3969" w:type="dxa"/>
            <w:tcBorders>
              <w:bottom w:val="single" w:sz="12" w:space="0" w:color="000000"/>
            </w:tcBorders>
          </w:tcPr>
          <w:p w:rsidR="0009188B" w:rsidRDefault="00A44A71">
            <w:pPr>
              <w:rPr>
                <w:i/>
              </w:rPr>
            </w:pPr>
            <w:r>
              <w:rPr>
                <w:i/>
              </w:rPr>
              <w:t>Changes made to document</w:t>
            </w:r>
          </w:p>
        </w:tc>
        <w:tc>
          <w:tcPr>
            <w:tcW w:w="1318" w:type="dxa"/>
            <w:tcBorders>
              <w:bottom w:val="single" w:sz="12" w:space="0" w:color="000000"/>
            </w:tcBorders>
          </w:tcPr>
          <w:p w:rsidR="0009188B" w:rsidRDefault="00A44A71">
            <w:pPr>
              <w:rPr>
                <w:i/>
              </w:rPr>
            </w:pPr>
            <w:r>
              <w:rPr>
                <w:i/>
              </w:rPr>
              <w:t>Changed by</w:t>
            </w:r>
          </w:p>
        </w:tc>
      </w:tr>
      <w:tr w:rsidR="0009188B" w:rsidTr="008904EC">
        <w:trPr>
          <w:jc w:val="center"/>
        </w:trPr>
        <w:tc>
          <w:tcPr>
            <w:tcW w:w="864" w:type="dxa"/>
            <w:tcBorders>
              <w:top w:val="nil"/>
            </w:tcBorders>
          </w:tcPr>
          <w:p w:rsidR="0009188B" w:rsidRDefault="00A44A71">
            <w:r>
              <w:t>1.0</w:t>
            </w:r>
          </w:p>
        </w:tc>
        <w:tc>
          <w:tcPr>
            <w:tcW w:w="1008" w:type="dxa"/>
            <w:tcBorders>
              <w:top w:val="nil"/>
            </w:tcBorders>
          </w:tcPr>
          <w:p w:rsidR="0009188B" w:rsidRDefault="00A44A71">
            <w:r>
              <w:t>N/A</w:t>
            </w:r>
          </w:p>
        </w:tc>
        <w:tc>
          <w:tcPr>
            <w:tcW w:w="1193" w:type="dxa"/>
            <w:tcBorders>
              <w:top w:val="nil"/>
            </w:tcBorders>
          </w:tcPr>
          <w:p w:rsidR="0009188B" w:rsidRDefault="00A44A71">
            <w:r>
              <w:t>12/09/08</w:t>
            </w:r>
          </w:p>
        </w:tc>
        <w:tc>
          <w:tcPr>
            <w:tcW w:w="3969" w:type="dxa"/>
            <w:tcBorders>
              <w:top w:val="nil"/>
            </w:tcBorders>
          </w:tcPr>
          <w:p w:rsidR="0009188B" w:rsidRDefault="00A44A71">
            <w:r>
              <w:t>N/A - original version</w:t>
            </w:r>
          </w:p>
        </w:tc>
        <w:tc>
          <w:tcPr>
            <w:tcW w:w="1318" w:type="dxa"/>
            <w:tcBorders>
              <w:top w:val="nil"/>
            </w:tcBorders>
          </w:tcPr>
          <w:p w:rsidR="0009188B" w:rsidRDefault="00A44A71">
            <w:r>
              <w:t>CJP</w:t>
            </w:r>
          </w:p>
        </w:tc>
      </w:tr>
      <w:tr w:rsidR="0009188B" w:rsidTr="008904EC">
        <w:trPr>
          <w:jc w:val="center"/>
        </w:trPr>
        <w:tc>
          <w:tcPr>
            <w:tcW w:w="864" w:type="dxa"/>
          </w:tcPr>
          <w:p w:rsidR="0009188B" w:rsidRDefault="008904EC">
            <w:r>
              <w:t>1.1</w:t>
            </w:r>
          </w:p>
        </w:tc>
        <w:tc>
          <w:tcPr>
            <w:tcW w:w="1008" w:type="dxa"/>
          </w:tcPr>
          <w:p w:rsidR="0009188B" w:rsidRDefault="008904EC">
            <w:r>
              <w:t>N/A</w:t>
            </w:r>
          </w:p>
        </w:tc>
        <w:tc>
          <w:tcPr>
            <w:tcW w:w="1193" w:type="dxa"/>
          </w:tcPr>
          <w:p w:rsidR="0009188B" w:rsidRDefault="008904EC">
            <w:r>
              <w:t>2010-10-12</w:t>
            </w:r>
          </w:p>
        </w:tc>
        <w:tc>
          <w:tcPr>
            <w:tcW w:w="3969" w:type="dxa"/>
          </w:tcPr>
          <w:p w:rsidR="0009188B" w:rsidRDefault="008904EC">
            <w:r>
              <w:t>Updated to Office 2007; key field automation increased; paragraph styles updated</w:t>
            </w:r>
          </w:p>
        </w:tc>
        <w:tc>
          <w:tcPr>
            <w:tcW w:w="1318" w:type="dxa"/>
          </w:tcPr>
          <w:p w:rsidR="0009188B" w:rsidRDefault="008904EC">
            <w:r>
              <w:t>NWH</w:t>
            </w:r>
          </w:p>
        </w:tc>
      </w:tr>
      <w:tr w:rsidR="0009188B" w:rsidTr="008904EC">
        <w:trPr>
          <w:jc w:val="center"/>
        </w:trPr>
        <w:tc>
          <w:tcPr>
            <w:tcW w:w="864" w:type="dxa"/>
          </w:tcPr>
          <w:p w:rsidR="0009188B" w:rsidRDefault="00E06F5A">
            <w:r>
              <w:t>1.2</w:t>
            </w:r>
          </w:p>
        </w:tc>
        <w:tc>
          <w:tcPr>
            <w:tcW w:w="1008" w:type="dxa"/>
          </w:tcPr>
          <w:p w:rsidR="0009188B" w:rsidRDefault="00E06F5A">
            <w:r>
              <w:t>N/A</w:t>
            </w:r>
          </w:p>
        </w:tc>
        <w:tc>
          <w:tcPr>
            <w:tcW w:w="1193" w:type="dxa"/>
          </w:tcPr>
          <w:p w:rsidR="0009188B" w:rsidRDefault="00E06F5A">
            <w:r>
              <w:t>2011-10-10</w:t>
            </w:r>
          </w:p>
        </w:tc>
        <w:tc>
          <w:tcPr>
            <w:tcW w:w="3969" w:type="dxa"/>
          </w:tcPr>
          <w:p w:rsidR="0009188B" w:rsidRDefault="00E06F5A">
            <w:r>
              <w:t>Typos</w:t>
            </w:r>
          </w:p>
        </w:tc>
        <w:tc>
          <w:tcPr>
            <w:tcW w:w="1318" w:type="dxa"/>
          </w:tcPr>
          <w:p w:rsidR="0009188B" w:rsidRDefault="00E06F5A">
            <w:r>
              <w:t>NWH</w:t>
            </w:r>
          </w:p>
        </w:tc>
      </w:tr>
      <w:tr w:rsidR="0009188B" w:rsidTr="008904EC">
        <w:trPr>
          <w:jc w:val="center"/>
        </w:trPr>
        <w:tc>
          <w:tcPr>
            <w:tcW w:w="864" w:type="dxa"/>
          </w:tcPr>
          <w:p w:rsidR="0009188B" w:rsidRDefault="00E06F5A">
            <w:r>
              <w:t>1.3</w:t>
            </w:r>
          </w:p>
        </w:tc>
        <w:tc>
          <w:tcPr>
            <w:tcW w:w="1008" w:type="dxa"/>
          </w:tcPr>
          <w:p w:rsidR="0009188B" w:rsidRDefault="00E06F5A">
            <w:r>
              <w:t>N/A</w:t>
            </w:r>
          </w:p>
        </w:tc>
        <w:tc>
          <w:tcPr>
            <w:tcW w:w="1193" w:type="dxa"/>
          </w:tcPr>
          <w:p w:rsidR="0009188B" w:rsidRDefault="00E06F5A">
            <w:r>
              <w:t>2015-10-16</w:t>
            </w:r>
          </w:p>
        </w:tc>
        <w:tc>
          <w:tcPr>
            <w:tcW w:w="3969" w:type="dxa"/>
          </w:tcPr>
          <w:p w:rsidR="0009188B" w:rsidRDefault="00E06F5A">
            <w:r>
              <w:t>Update for Office 2013</w:t>
            </w:r>
          </w:p>
        </w:tc>
        <w:tc>
          <w:tcPr>
            <w:tcW w:w="1318" w:type="dxa"/>
          </w:tcPr>
          <w:p w:rsidR="0009188B" w:rsidRDefault="00E06F5A">
            <w:r>
              <w:t>NWH</w:t>
            </w:r>
          </w:p>
        </w:tc>
      </w:tr>
    </w:tbl>
    <w:p w:rsidR="00D7147C" w:rsidRDefault="00D7147C" w:rsidP="00E563D9">
      <w:pPr>
        <w:pStyle w:val="BodyText"/>
      </w:pPr>
    </w:p>
    <w:sectPr w:rsidR="00D7147C" w:rsidSect="00573F2E">
      <w:headerReference w:type="default" r:id="rId21"/>
      <w:footerReference w:type="default" r:id="rId22"/>
      <w:pgSz w:w="11907" w:h="16840" w:code="9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5CBF" w:rsidRDefault="009B5CBF">
      <w:r>
        <w:separator/>
      </w:r>
    </w:p>
  </w:endnote>
  <w:endnote w:type="continuationSeparator" w:id="0">
    <w:p w:rsidR="009B5CBF" w:rsidRDefault="009B5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A14" w:rsidRPr="00AE1293" w:rsidRDefault="00757A14">
    <w:pPr>
      <w:pStyle w:val="Footer"/>
      <w:tabs>
        <w:tab w:val="clear" w:pos="8306"/>
        <w:tab w:val="right" w:pos="8910"/>
      </w:tabs>
      <w:ind w:right="14"/>
      <w:rPr>
        <w:lang w:val="cy-GB"/>
      </w:rPr>
    </w:pPr>
    <w:r>
      <w:t>Aberystwyth University / Computer Science</w:t>
    </w:r>
    <w:r>
      <w:tab/>
    </w:r>
    <w:r>
      <w:tab/>
      <w:t xml:space="preserve">Page </w:t>
    </w:r>
    <w:r w:rsidR="00CA50B8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A50B8">
      <w:rPr>
        <w:rStyle w:val="PageNumber"/>
      </w:rPr>
      <w:fldChar w:fldCharType="separate"/>
    </w:r>
    <w:r w:rsidR="0031049C">
      <w:rPr>
        <w:rStyle w:val="PageNumber"/>
        <w:noProof/>
      </w:rPr>
      <w:t>13</w:t>
    </w:r>
    <w:r w:rsidR="00CA50B8">
      <w:rPr>
        <w:rStyle w:val="PageNumber"/>
      </w:rPr>
      <w:fldChar w:fldCharType="end"/>
    </w:r>
    <w:r>
      <w:rPr>
        <w:rStyle w:val="PageNumber"/>
      </w:rPr>
      <w:t xml:space="preserve"> of </w:t>
    </w:r>
    <w:r w:rsidR="00CA50B8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CA50B8">
      <w:rPr>
        <w:rStyle w:val="PageNumber"/>
      </w:rPr>
      <w:fldChar w:fldCharType="separate"/>
    </w:r>
    <w:r w:rsidR="0031049C">
      <w:rPr>
        <w:rStyle w:val="PageNumber"/>
        <w:noProof/>
      </w:rPr>
      <w:t>13</w:t>
    </w:r>
    <w:r w:rsidR="00CA50B8"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5CBF" w:rsidRDefault="009B5CBF">
      <w:r>
        <w:separator/>
      </w:r>
    </w:p>
  </w:footnote>
  <w:footnote w:type="continuationSeparator" w:id="0">
    <w:p w:rsidR="009B5CBF" w:rsidRDefault="009B5C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A14" w:rsidRDefault="009B5CBF">
    <w:pPr>
      <w:pStyle w:val="Header"/>
    </w:pPr>
    <w:sdt>
      <w:sdtPr>
        <w:alias w:val="Title"/>
        <w:id w:val="836170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34D6B">
          <w:t>Software Engineering Group Project</w:t>
        </w:r>
      </w:sdtContent>
    </w:sdt>
    <w:r w:rsidR="00757A14">
      <w:t xml:space="preserve">: </w:t>
    </w:r>
    <w:sdt>
      <w:sdtPr>
        <w:alias w:val="Subject"/>
        <w:id w:val="83617068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932113">
          <w:t>Title</w:t>
        </w:r>
      </w:sdtContent>
    </w:sdt>
    <w:r w:rsidR="00757A14">
      <w:t>/</w:t>
    </w:r>
    <w:sdt>
      <w:sdtPr>
        <w:alias w:val="Keywords"/>
        <w:id w:val="83617074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932113">
          <w:t>x.x</w:t>
        </w:r>
      </w:sdtContent>
    </w:sdt>
    <w:r w:rsidR="00757A14">
      <w:t xml:space="preserve"> (</w:t>
    </w:r>
    <w:sdt>
      <w:sdtPr>
        <w:alias w:val="Status"/>
        <w:id w:val="4734693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932113">
          <w:t>Release/Draft/Review</w:t>
        </w:r>
      </w:sdtContent>
    </w:sdt>
    <w:r w:rsidR="00757A14"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836670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26077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8426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A21B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2A68E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2E62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4E14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801C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0AE7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0B8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1C788D4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263F6729"/>
    <w:multiLevelType w:val="hybridMultilevel"/>
    <w:tmpl w:val="CC2C50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316B1E"/>
    <w:multiLevelType w:val="hybridMultilevel"/>
    <w:tmpl w:val="38D21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CD78C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3732E0C"/>
    <w:multiLevelType w:val="hybridMultilevel"/>
    <w:tmpl w:val="70887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051FCC"/>
    <w:multiLevelType w:val="hybridMultilevel"/>
    <w:tmpl w:val="FDFEA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B45172"/>
    <w:multiLevelType w:val="hybridMultilevel"/>
    <w:tmpl w:val="928EBF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5030C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0C20C4E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7"/>
  </w:num>
  <w:num w:numId="16">
    <w:abstractNumId w:val="18"/>
  </w:num>
  <w:num w:numId="17">
    <w:abstractNumId w:val="16"/>
  </w:num>
  <w:num w:numId="18">
    <w:abstractNumId w:val="1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C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0" w:top3HeadingStyles="0" w:visibleStyles="1" w:alternateStyleNames="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9D3"/>
    <w:rsid w:val="00006129"/>
    <w:rsid w:val="0002215E"/>
    <w:rsid w:val="0003694C"/>
    <w:rsid w:val="000B0499"/>
    <w:rsid w:val="000D4E75"/>
    <w:rsid w:val="000F7738"/>
    <w:rsid w:val="001711E8"/>
    <w:rsid w:val="001714DB"/>
    <w:rsid w:val="00177A99"/>
    <w:rsid w:val="001B226E"/>
    <w:rsid w:val="001C59C0"/>
    <w:rsid w:val="001E22BF"/>
    <w:rsid w:val="001E5E30"/>
    <w:rsid w:val="001F5425"/>
    <w:rsid w:val="002079C9"/>
    <w:rsid w:val="002E07E5"/>
    <w:rsid w:val="003064A6"/>
    <w:rsid w:val="0031049C"/>
    <w:rsid w:val="003309A1"/>
    <w:rsid w:val="00353414"/>
    <w:rsid w:val="00386278"/>
    <w:rsid w:val="00397916"/>
    <w:rsid w:val="003C3039"/>
    <w:rsid w:val="004375B0"/>
    <w:rsid w:val="00454B66"/>
    <w:rsid w:val="0047267A"/>
    <w:rsid w:val="004B2F56"/>
    <w:rsid w:val="004F159E"/>
    <w:rsid w:val="004F2D26"/>
    <w:rsid w:val="00504AA6"/>
    <w:rsid w:val="00506697"/>
    <w:rsid w:val="005245AB"/>
    <w:rsid w:val="00546FD3"/>
    <w:rsid w:val="0056640A"/>
    <w:rsid w:val="00570A64"/>
    <w:rsid w:val="00573F2E"/>
    <w:rsid w:val="00574FD4"/>
    <w:rsid w:val="005A78ED"/>
    <w:rsid w:val="005B1DA8"/>
    <w:rsid w:val="005B6D67"/>
    <w:rsid w:val="005C156A"/>
    <w:rsid w:val="005C5FF3"/>
    <w:rsid w:val="005D12B1"/>
    <w:rsid w:val="005D4CDB"/>
    <w:rsid w:val="005E7EA8"/>
    <w:rsid w:val="006678E7"/>
    <w:rsid w:val="006A16AC"/>
    <w:rsid w:val="006C70A8"/>
    <w:rsid w:val="006E2359"/>
    <w:rsid w:val="006E6158"/>
    <w:rsid w:val="006F19D3"/>
    <w:rsid w:val="00741EAB"/>
    <w:rsid w:val="00757A14"/>
    <w:rsid w:val="007A1231"/>
    <w:rsid w:val="007F0DF6"/>
    <w:rsid w:val="00853D86"/>
    <w:rsid w:val="00854164"/>
    <w:rsid w:val="008904EC"/>
    <w:rsid w:val="00932113"/>
    <w:rsid w:val="009939F4"/>
    <w:rsid w:val="00994D52"/>
    <w:rsid w:val="009A7185"/>
    <w:rsid w:val="009B5CBF"/>
    <w:rsid w:val="009D12AB"/>
    <w:rsid w:val="009D341E"/>
    <w:rsid w:val="009D7304"/>
    <w:rsid w:val="009E62F2"/>
    <w:rsid w:val="00A24477"/>
    <w:rsid w:val="00A44A71"/>
    <w:rsid w:val="00A5119A"/>
    <w:rsid w:val="00A7483E"/>
    <w:rsid w:val="00AA269F"/>
    <w:rsid w:val="00AA53A0"/>
    <w:rsid w:val="00AE1293"/>
    <w:rsid w:val="00AE1CE4"/>
    <w:rsid w:val="00B0738E"/>
    <w:rsid w:val="00B173DD"/>
    <w:rsid w:val="00B30EDD"/>
    <w:rsid w:val="00B614E0"/>
    <w:rsid w:val="00BA41FE"/>
    <w:rsid w:val="00C34D6B"/>
    <w:rsid w:val="00C7167D"/>
    <w:rsid w:val="00C8782F"/>
    <w:rsid w:val="00CA50B8"/>
    <w:rsid w:val="00D32042"/>
    <w:rsid w:val="00D47894"/>
    <w:rsid w:val="00D7147C"/>
    <w:rsid w:val="00D725AB"/>
    <w:rsid w:val="00D76EBB"/>
    <w:rsid w:val="00DA5F07"/>
    <w:rsid w:val="00DE4D6B"/>
    <w:rsid w:val="00E06F5A"/>
    <w:rsid w:val="00E563D9"/>
    <w:rsid w:val="00E742E7"/>
    <w:rsid w:val="00E84DD8"/>
    <w:rsid w:val="00F4480B"/>
    <w:rsid w:val="00F64A04"/>
    <w:rsid w:val="00FA3DC2"/>
    <w:rsid w:val="00FF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7C997EF0-1C22-4DDE-9C82-87F287D80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rsid w:val="00386278"/>
    <w:rPr>
      <w:lang w:eastAsia="en-US"/>
    </w:rPr>
  </w:style>
  <w:style w:type="paragraph" w:styleId="Heading1">
    <w:name w:val="heading 1"/>
    <w:basedOn w:val="Normal"/>
    <w:next w:val="BodyText"/>
    <w:link w:val="Heading1Char"/>
    <w:uiPriority w:val="2"/>
    <w:qFormat/>
    <w:rsid w:val="003309A1"/>
    <w:pPr>
      <w:keepNext/>
      <w:numPr>
        <w:numId w:val="1"/>
      </w:numPr>
      <w:spacing w:before="100" w:beforeAutospacing="1" w:after="280"/>
      <w:outlineLvl w:val="0"/>
    </w:pPr>
    <w:rPr>
      <w:rFonts w:ascii="Helvetica" w:hAnsi="Helvetica"/>
      <w:b/>
      <w:caps/>
      <w:kern w:val="28"/>
      <w:sz w:val="28"/>
    </w:rPr>
  </w:style>
  <w:style w:type="paragraph" w:styleId="Heading2">
    <w:name w:val="heading 2"/>
    <w:basedOn w:val="Normal"/>
    <w:next w:val="BodyText"/>
    <w:uiPriority w:val="3"/>
    <w:qFormat/>
    <w:rsid w:val="003309A1"/>
    <w:pPr>
      <w:keepNext/>
      <w:numPr>
        <w:ilvl w:val="1"/>
        <w:numId w:val="1"/>
      </w:numPr>
      <w:spacing w:before="100" w:beforeAutospacing="1" w:after="240"/>
      <w:outlineLvl w:val="1"/>
    </w:pPr>
    <w:rPr>
      <w:rFonts w:ascii="Helvetica" w:hAnsi="Helvetica"/>
      <w:b/>
    </w:rPr>
  </w:style>
  <w:style w:type="paragraph" w:styleId="Heading3">
    <w:name w:val="heading 3"/>
    <w:basedOn w:val="Normal"/>
    <w:next w:val="BodyText"/>
    <w:uiPriority w:val="3"/>
    <w:qFormat/>
    <w:rsid w:val="003309A1"/>
    <w:pPr>
      <w:keepNext/>
      <w:numPr>
        <w:ilvl w:val="2"/>
        <w:numId w:val="1"/>
      </w:numPr>
      <w:spacing w:before="100" w:beforeAutospacing="1" w:after="200"/>
      <w:outlineLvl w:val="2"/>
    </w:pPr>
    <w:rPr>
      <w:rFonts w:ascii="Times" w:hAnsi="Times"/>
      <w:b/>
    </w:rPr>
  </w:style>
  <w:style w:type="paragraph" w:styleId="Heading4">
    <w:name w:val="heading 4"/>
    <w:basedOn w:val="Normal"/>
    <w:next w:val="Normal"/>
    <w:semiHidden/>
    <w:rsid w:val="00A7483E"/>
    <w:pPr>
      <w:keepNext/>
      <w:numPr>
        <w:ilvl w:val="3"/>
        <w:numId w:val="1"/>
      </w:numPr>
      <w:spacing w:before="240" w:after="60"/>
      <w:outlineLvl w:val="3"/>
    </w:pPr>
    <w:rPr>
      <w:rFonts w:ascii="Times" w:hAnsi="Times"/>
      <w:b/>
      <w:i/>
      <w:sz w:val="24"/>
    </w:rPr>
  </w:style>
  <w:style w:type="paragraph" w:styleId="Heading5">
    <w:name w:val="heading 5"/>
    <w:basedOn w:val="Normal"/>
    <w:next w:val="Normal"/>
    <w:semiHidden/>
    <w:rsid w:val="00A7483E"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semiHidden/>
    <w:rsid w:val="00A7483E"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semiHidden/>
    <w:rsid w:val="00A7483E"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semiHidden/>
    <w:rsid w:val="00A7483E"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semiHidden/>
    <w:rsid w:val="00A7483E"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A7483E"/>
    <w:pPr>
      <w:tabs>
        <w:tab w:val="center" w:pos="4153"/>
        <w:tab w:val="right" w:pos="8306"/>
      </w:tabs>
    </w:pPr>
    <w:rPr>
      <w:i/>
      <w:sz w:val="18"/>
    </w:rPr>
  </w:style>
  <w:style w:type="paragraph" w:styleId="Footer">
    <w:name w:val="footer"/>
    <w:basedOn w:val="Normal"/>
    <w:uiPriority w:val="1"/>
    <w:semiHidden/>
    <w:unhideWhenUsed/>
    <w:rsid w:val="00A7483E"/>
    <w:pPr>
      <w:tabs>
        <w:tab w:val="center" w:pos="4153"/>
        <w:tab w:val="right" w:pos="8306"/>
      </w:tabs>
    </w:pPr>
    <w:rPr>
      <w:i/>
      <w:sz w:val="18"/>
    </w:rPr>
  </w:style>
  <w:style w:type="character" w:styleId="PageNumber">
    <w:name w:val="page number"/>
    <w:basedOn w:val="DefaultParagraphFont"/>
    <w:semiHidden/>
    <w:unhideWhenUsed/>
    <w:rsid w:val="00A7483E"/>
  </w:style>
  <w:style w:type="paragraph" w:styleId="TOC1">
    <w:name w:val="toc 1"/>
    <w:basedOn w:val="Normal"/>
    <w:next w:val="Normal"/>
    <w:uiPriority w:val="39"/>
    <w:rsid w:val="003309A1"/>
    <w:pPr>
      <w:tabs>
        <w:tab w:val="right" w:leader="dot" w:pos="8306"/>
      </w:tabs>
    </w:pPr>
    <w:rPr>
      <w:caps/>
    </w:rPr>
  </w:style>
  <w:style w:type="paragraph" w:customStyle="1" w:styleId="UnnumHeading1">
    <w:name w:val="Unnum Heading 1"/>
    <w:basedOn w:val="Heading1"/>
    <w:next w:val="BodyText"/>
    <w:link w:val="UnnumHeading1Char"/>
    <w:uiPriority w:val="2"/>
    <w:qFormat/>
    <w:rsid w:val="003309A1"/>
    <w:pPr>
      <w:numPr>
        <w:numId w:val="0"/>
      </w:numPr>
    </w:pPr>
  </w:style>
  <w:style w:type="paragraph" w:styleId="TOC2">
    <w:name w:val="toc 2"/>
    <w:basedOn w:val="Normal"/>
    <w:next w:val="Normal"/>
    <w:uiPriority w:val="39"/>
    <w:rsid w:val="00A7483E"/>
    <w:pPr>
      <w:tabs>
        <w:tab w:val="right" w:leader="dot" w:pos="8306"/>
      </w:tabs>
      <w:ind w:left="200"/>
    </w:pPr>
  </w:style>
  <w:style w:type="paragraph" w:styleId="Title">
    <w:name w:val="Title"/>
    <w:basedOn w:val="Normal"/>
    <w:qFormat/>
    <w:rsid w:val="0047267A"/>
    <w:pPr>
      <w:spacing w:before="720"/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1F54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4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425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03694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character" w:customStyle="1" w:styleId="UnnumHeading1Char">
    <w:name w:val="Unnum Heading 1 Char"/>
    <w:basedOn w:val="Heading1Char"/>
    <w:link w:val="Unnum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paragraph" w:styleId="BodyText">
    <w:name w:val="Body Text"/>
    <w:basedOn w:val="Normal"/>
    <w:link w:val="BodyTextChar"/>
    <w:uiPriority w:val="4"/>
    <w:rsid w:val="00B073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4"/>
    <w:rsid w:val="001B226E"/>
    <w:rPr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563D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63D9"/>
    <w:rPr>
      <w:lang w:eastAsia="en-US"/>
    </w:rPr>
  </w:style>
  <w:style w:type="paragraph" w:customStyle="1" w:styleId="bibentry">
    <w:name w:val="bibentry"/>
    <w:basedOn w:val="Normal"/>
    <w:uiPriority w:val="5"/>
    <w:rsid w:val="001B226E"/>
    <w:pPr>
      <w:ind w:left="426" w:hanging="426"/>
      <w:contextualSpacing/>
    </w:pPr>
  </w:style>
  <w:style w:type="paragraph" w:styleId="ListParagraph">
    <w:name w:val="List Paragraph"/>
    <w:basedOn w:val="Normal"/>
    <w:uiPriority w:val="34"/>
    <w:semiHidden/>
    <w:qFormat/>
    <w:rsid w:val="00BA41F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59C0"/>
    <w:pPr>
      <w:spacing w:after="200"/>
    </w:pPr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"/>
    <w:qFormat/>
    <w:rsid w:val="0047267A"/>
    <w:pPr>
      <w:spacing w:after="280"/>
      <w:jc w:val="center"/>
    </w:pPr>
    <w:rPr>
      <w:b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47267A"/>
    <w:rPr>
      <w:b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hua\CS221_Group_05\docs\doc_template_explaine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C0B5F-7353-452A-8878-3E50ED8A7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doc_template_explained.dotx</Template>
  <TotalTime>30</TotalTime>
  <Pages>13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 Group Project</vt:lpstr>
    </vt:vector>
  </TitlesOfParts>
  <Company>Aberystwyth University</Company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Group Project</dc:title>
  <dc:subject>Title</dc:subject>
  <dc:creator>David</dc:creator>
  <cp:keywords>x.x</cp:keywords>
  <cp:lastModifiedBy>Joshua Doyle</cp:lastModifiedBy>
  <cp:revision>6</cp:revision>
  <dcterms:created xsi:type="dcterms:W3CDTF">2015-11-24T16:20:00Z</dcterms:created>
  <dcterms:modified xsi:type="dcterms:W3CDTF">2015-11-26T21:01:00Z</dcterms:modified>
  <cp:category>SE_05_xxx_xx</cp:category>
  <cp:contentStatus>Release/Draft/Review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  <property fmtid="{D5CDD505-2E9C-101B-9397-08002B2CF9AE}" pid="3" name="ConfigRef">
    <vt:lpwstr>SE_N66_xxxx_xx</vt:lpwstr>
  </property>
</Properties>
</file>