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9A1" w:rsidRDefault="00906727" w:rsidP="006E2359">
      <w:pPr>
        <w:pStyle w:val="Heading1"/>
      </w:pPr>
      <w:r>
        <w:t>Taskerman</w:t>
      </w:r>
    </w:p>
    <w:p w:rsidR="00906727" w:rsidRDefault="00906727" w:rsidP="00906727">
      <w:pPr>
        <w:pStyle w:val="Heading2"/>
      </w:pPr>
      <w:r>
        <w:t>Activity Diagrams</w:t>
      </w:r>
    </w:p>
    <w:p w:rsidR="00906727" w:rsidRDefault="00906727" w:rsidP="00906727">
      <w:pPr>
        <w:pStyle w:val="Heading3"/>
      </w:pPr>
      <w:proofErr w:type="spellStart"/>
      <w:r>
        <w:t>TaskerMAN</w:t>
      </w:r>
      <w:proofErr w:type="spellEnd"/>
      <w:r>
        <w:t xml:space="preserve"> Login</w:t>
      </w:r>
    </w:p>
    <w:p w:rsidR="00906727" w:rsidRDefault="00906727" w:rsidP="00906727">
      <w:pPr>
        <w:pStyle w:val="Heading3"/>
        <w:numPr>
          <w:ilvl w:val="0"/>
          <w:numId w:val="0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354.7pt">
            <v:imagedata r:id="rId9" o:title="TaskerMAN login"/>
          </v:shape>
        </w:pict>
      </w:r>
    </w:p>
    <w:p w:rsidR="00906727" w:rsidRDefault="00906727">
      <w:pPr>
        <w:rPr>
          <w:rFonts w:ascii="Times" w:hAnsi="Times"/>
          <w:b/>
        </w:rPr>
      </w:pPr>
      <w:r>
        <w:br w:type="page"/>
      </w:r>
    </w:p>
    <w:p w:rsidR="00D7147C" w:rsidRDefault="00906727" w:rsidP="00906727">
      <w:pPr>
        <w:pStyle w:val="Heading3"/>
      </w:pPr>
      <w:r>
        <w:lastRenderedPageBreak/>
        <w:t>Editing Tasks</w:t>
      </w:r>
    </w:p>
    <w:p w:rsidR="00906727" w:rsidRDefault="00906727" w:rsidP="00906727">
      <w:pPr>
        <w:pStyle w:val="BodyText"/>
      </w:pPr>
      <w:r>
        <w:pict>
          <v:shape id="_x0000_i1026" type="#_x0000_t75" style="width:343.05pt;height:560.1pt">
            <v:imagedata r:id="rId10" o:title="Edit Task"/>
          </v:shape>
        </w:pict>
      </w:r>
    </w:p>
    <w:p w:rsidR="00906727" w:rsidRPr="00906727" w:rsidRDefault="00906727" w:rsidP="00906727"/>
    <w:p w:rsidR="00906727" w:rsidRPr="00906727" w:rsidRDefault="00906727" w:rsidP="00906727"/>
    <w:p w:rsidR="00906727" w:rsidRPr="00906727" w:rsidRDefault="00906727" w:rsidP="00906727"/>
    <w:p w:rsidR="00906727" w:rsidRPr="00906727" w:rsidRDefault="00906727" w:rsidP="00906727"/>
    <w:p w:rsidR="00906727" w:rsidRDefault="00906727" w:rsidP="00906727"/>
    <w:p w:rsidR="00906727" w:rsidRDefault="00906727">
      <w:r>
        <w:br w:type="page"/>
      </w:r>
    </w:p>
    <w:p w:rsidR="00906727" w:rsidRDefault="00906727" w:rsidP="00906727">
      <w:pPr>
        <w:pStyle w:val="Heading2"/>
      </w:pPr>
      <w:r>
        <w:lastRenderedPageBreak/>
        <w:t>Class Diagrams</w:t>
      </w:r>
    </w:p>
    <w:p w:rsidR="00906727" w:rsidRDefault="00906727" w:rsidP="00906727">
      <w:pPr>
        <w:pStyle w:val="Heading3"/>
      </w:pPr>
      <w:r>
        <w:rPr>
          <w:noProof/>
        </w:rPr>
        <w:pict>
          <v:shape id="_x0000_s1026" type="#_x0000_t75" style="position:absolute;left:0;text-align:left;margin-left:-1.05pt;margin-top:35.6pt;width:451.05pt;height:134.45pt;z-index:251659264;mso-position-horizontal-relative:text;mso-position-vertical-relative:text;mso-width-relative:page;mso-height-relative:page">
            <v:imagedata r:id="rId11" o:title="OO Classes"/>
            <w10:wrap type="topAndBottom"/>
          </v:shape>
        </w:pict>
      </w:r>
      <w:r>
        <w:t>Object Oriented Classes</w:t>
      </w:r>
    </w:p>
    <w:p w:rsidR="00906727" w:rsidRDefault="00906727" w:rsidP="00906727">
      <w:pPr>
        <w:pStyle w:val="BodyText"/>
      </w:pPr>
    </w:p>
    <w:p w:rsidR="00906727" w:rsidRDefault="00906727" w:rsidP="00906727">
      <w:pPr>
        <w:pStyle w:val="BodyText"/>
      </w:pPr>
    </w:p>
    <w:p w:rsidR="00906727" w:rsidRDefault="00906727" w:rsidP="00906727">
      <w:pPr>
        <w:pStyle w:val="Heading3"/>
      </w:pPr>
      <w:r>
        <w:t>Procedural Classes</w:t>
      </w:r>
    </w:p>
    <w:p w:rsidR="00906727" w:rsidRDefault="00906727" w:rsidP="00906727">
      <w:pPr>
        <w:pStyle w:val="BodyText"/>
      </w:pPr>
      <w:r>
        <w:rPr>
          <w:noProof/>
        </w:rPr>
        <w:pict>
          <v:shape id="_x0000_s1027" type="#_x0000_t75" style="position:absolute;margin-left:68.85pt;margin-top:9pt;width:315.55pt;height:120.7pt;z-index:-251655168;mso-position-horizontal-relative:text;mso-position-vertical-relative:text;mso-width-relative:page;mso-height-relative:page" wrapcoords="-51 0 -51 21466 21600 21466 21600 0 -51 0">
            <v:imagedata r:id="rId12" o:title="Non OO Classes"/>
            <w10:wrap type="tight"/>
          </v:shape>
        </w:pict>
      </w:r>
    </w:p>
    <w:p w:rsidR="00906727" w:rsidRDefault="00906727" w:rsidP="00906727">
      <w:pPr>
        <w:pStyle w:val="BodyText"/>
      </w:pPr>
    </w:p>
    <w:p w:rsidR="00906727" w:rsidRPr="00906727" w:rsidRDefault="00906727" w:rsidP="00906727"/>
    <w:p w:rsidR="00906727" w:rsidRPr="00906727" w:rsidRDefault="00906727" w:rsidP="00906727"/>
    <w:p w:rsidR="00906727" w:rsidRPr="00906727" w:rsidRDefault="00906727" w:rsidP="00906727"/>
    <w:p w:rsidR="00906727" w:rsidRPr="00906727" w:rsidRDefault="00906727" w:rsidP="00906727"/>
    <w:p w:rsidR="00906727" w:rsidRPr="00906727" w:rsidRDefault="00906727" w:rsidP="00906727"/>
    <w:p w:rsidR="00906727" w:rsidRPr="00906727" w:rsidRDefault="00906727" w:rsidP="00906727"/>
    <w:p w:rsidR="00906727" w:rsidRPr="00906727" w:rsidRDefault="00906727" w:rsidP="00906727"/>
    <w:p w:rsidR="00906727" w:rsidRPr="00906727" w:rsidRDefault="00906727" w:rsidP="00906727"/>
    <w:p w:rsidR="00906727" w:rsidRPr="00906727" w:rsidRDefault="00906727" w:rsidP="00906727"/>
    <w:p w:rsidR="00906727" w:rsidRPr="00906727" w:rsidRDefault="00906727" w:rsidP="00906727"/>
    <w:p w:rsidR="00906727" w:rsidRDefault="00906727" w:rsidP="00906727"/>
    <w:p w:rsidR="00906727" w:rsidRDefault="00906727" w:rsidP="00906727"/>
    <w:p w:rsidR="00906727" w:rsidRDefault="00906727" w:rsidP="00906727">
      <w:pPr>
        <w:pStyle w:val="Heading2"/>
      </w:pPr>
      <w:r>
        <w:lastRenderedPageBreak/>
        <w:t>Sequence Diagrams</w:t>
      </w:r>
    </w:p>
    <w:p w:rsidR="00906727" w:rsidRDefault="00906727" w:rsidP="00906727">
      <w:pPr>
        <w:pStyle w:val="Heading3"/>
      </w:pPr>
      <w:r>
        <w:t xml:space="preserve">Connecting to </w:t>
      </w:r>
      <w:proofErr w:type="spellStart"/>
      <w:r>
        <w:t>TaskerSRV</w:t>
      </w:r>
      <w:proofErr w:type="spellEnd"/>
    </w:p>
    <w:p w:rsidR="00906727" w:rsidRPr="00906727" w:rsidRDefault="00906727" w:rsidP="00906727">
      <w:pPr>
        <w:pStyle w:val="BodyText"/>
      </w:pPr>
      <w:r>
        <w:pict>
          <v:shape id="_x0000_i1028" type="#_x0000_t75" style="width:450pt;height:246.7pt">
            <v:imagedata r:id="rId13" o:title="Taskerman - Connecting to TaskerSRV"/>
          </v:shape>
        </w:pict>
      </w:r>
    </w:p>
    <w:p w:rsidR="00906727" w:rsidRDefault="00906727" w:rsidP="00906727">
      <w:pPr>
        <w:pStyle w:val="Heading3"/>
      </w:pPr>
      <w:proofErr w:type="spellStart"/>
      <w:r>
        <w:t>TaskerMAN</w:t>
      </w:r>
      <w:proofErr w:type="spellEnd"/>
      <w:r>
        <w:t xml:space="preserve"> Login</w:t>
      </w:r>
    </w:p>
    <w:p w:rsidR="00906727" w:rsidRDefault="00906727" w:rsidP="00906727">
      <w:pPr>
        <w:pStyle w:val="BodyText"/>
      </w:pPr>
      <w:r>
        <w:pict>
          <v:shape id="_x0000_i1027" type="#_x0000_t75" style="width:451.05pt;height:271.05pt">
            <v:imagedata r:id="rId14" o:title="TaskerMan - Login"/>
          </v:shape>
        </w:pict>
      </w:r>
    </w:p>
    <w:p w:rsidR="00906727" w:rsidRPr="00906727" w:rsidRDefault="00906727" w:rsidP="00906727"/>
    <w:p w:rsidR="00906727" w:rsidRDefault="00906727" w:rsidP="00906727"/>
    <w:p w:rsidR="00906727" w:rsidRDefault="00906727" w:rsidP="00906727">
      <w:pPr>
        <w:pStyle w:val="Heading3"/>
      </w:pPr>
      <w:r>
        <w:lastRenderedPageBreak/>
        <w:t>Editing Tasks</w:t>
      </w:r>
    </w:p>
    <w:p w:rsidR="00906727" w:rsidRPr="00906727" w:rsidRDefault="00906727" w:rsidP="00906727">
      <w:pPr>
        <w:pStyle w:val="BodyText"/>
      </w:pPr>
      <w:bookmarkStart w:id="0" w:name="_GoBack"/>
      <w:r>
        <w:pict>
          <v:shape id="_x0000_i1029" type="#_x0000_t75" style="width:451.05pt;height:180pt">
            <v:imagedata r:id="rId15" o:title="Edit Task Diagram"/>
          </v:shape>
        </w:pict>
      </w:r>
      <w:bookmarkEnd w:id="0"/>
    </w:p>
    <w:p w:rsidR="00906727" w:rsidRPr="00906727" w:rsidRDefault="00906727" w:rsidP="00906727">
      <w:pPr>
        <w:pStyle w:val="BodyText"/>
      </w:pPr>
    </w:p>
    <w:sectPr w:rsidR="00906727" w:rsidRPr="00906727" w:rsidSect="00573F2E">
      <w:headerReference w:type="default" r:id="rId16"/>
      <w:footerReference w:type="default" r:id="rId17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DC1" w:rsidRDefault="002C0DC1">
      <w:r>
        <w:separator/>
      </w:r>
    </w:p>
  </w:endnote>
  <w:endnote w:type="continuationSeparator" w:id="0">
    <w:p w:rsidR="002C0DC1" w:rsidRDefault="002C0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906727">
      <w:rPr>
        <w:rStyle w:val="PageNumber"/>
        <w:noProof/>
      </w:rPr>
      <w:t>2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906727">
      <w:rPr>
        <w:rStyle w:val="PageNumber"/>
        <w:noProof/>
      </w:rPr>
      <w:t>5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DC1" w:rsidRDefault="002C0DC1">
      <w:r>
        <w:separator/>
      </w:r>
    </w:p>
  </w:footnote>
  <w:footnote w:type="continuationSeparator" w:id="0">
    <w:p w:rsidR="002C0DC1" w:rsidRDefault="002C0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14" w:rsidRDefault="002C0DC1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34D6B">
          <w:t>Word Template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9939F4">
          <w:t>1.3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06F5A"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727"/>
    <w:rsid w:val="00006129"/>
    <w:rsid w:val="0002215E"/>
    <w:rsid w:val="0003694C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C0DC1"/>
    <w:rsid w:val="002E07E5"/>
    <w:rsid w:val="003064A6"/>
    <w:rsid w:val="003309A1"/>
    <w:rsid w:val="00353414"/>
    <w:rsid w:val="00386278"/>
    <w:rsid w:val="003C3039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678E7"/>
    <w:rsid w:val="006A16AC"/>
    <w:rsid w:val="006C70A8"/>
    <w:rsid w:val="006E2359"/>
    <w:rsid w:val="006E6158"/>
    <w:rsid w:val="00757A14"/>
    <w:rsid w:val="007A1231"/>
    <w:rsid w:val="00853D86"/>
    <w:rsid w:val="00854164"/>
    <w:rsid w:val="008904EC"/>
    <w:rsid w:val="00906727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8782F"/>
    <w:rsid w:val="00CA50B8"/>
    <w:rsid w:val="00D32042"/>
    <w:rsid w:val="00D47894"/>
    <w:rsid w:val="00D7147C"/>
    <w:rsid w:val="00D725AB"/>
    <w:rsid w:val="00D76EBB"/>
    <w:rsid w:val="00DA5F07"/>
    <w:rsid w:val="00E06F5A"/>
    <w:rsid w:val="00E563D9"/>
    <w:rsid w:val="00E742E7"/>
    <w:rsid w:val="00E84DD8"/>
    <w:rsid w:val="00F4480B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de\CS221\docs\doc_template_origi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880"/>
    <w:rsid w:val="00A6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850B212F3FE466D90A5A0B79279A7FA">
    <w:name w:val="6850B212F3FE466D90A5A0B79279A7FA"/>
  </w:style>
  <w:style w:type="paragraph" w:customStyle="1" w:styleId="BFF942DC293B41A69CE28A49CC75C755">
    <w:name w:val="BFF942DC293B41A69CE28A49CC75C755"/>
  </w:style>
  <w:style w:type="paragraph" w:customStyle="1" w:styleId="105EDE79ADE44E94B26E49B79AE13327">
    <w:name w:val="105EDE79ADE44E94B26E49B79AE13327"/>
  </w:style>
  <w:style w:type="paragraph" w:customStyle="1" w:styleId="5D98314A14F6476BAF78077C7E1EEAF3">
    <w:name w:val="5D98314A14F6476BAF78077C7E1EEAF3"/>
  </w:style>
  <w:style w:type="paragraph" w:customStyle="1" w:styleId="0FDC2B5065F949D58FC7D5E793938ED1">
    <w:name w:val="0FDC2B5065F949D58FC7D5E793938ED1"/>
  </w:style>
  <w:style w:type="paragraph" w:customStyle="1" w:styleId="D2DD5F29E3B74CEC9254F50E97B96170">
    <w:name w:val="D2DD5F29E3B74CEC9254F50E97B961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850B212F3FE466D90A5A0B79279A7FA">
    <w:name w:val="6850B212F3FE466D90A5A0B79279A7FA"/>
  </w:style>
  <w:style w:type="paragraph" w:customStyle="1" w:styleId="BFF942DC293B41A69CE28A49CC75C755">
    <w:name w:val="BFF942DC293B41A69CE28A49CC75C755"/>
  </w:style>
  <w:style w:type="paragraph" w:customStyle="1" w:styleId="105EDE79ADE44E94B26E49B79AE13327">
    <w:name w:val="105EDE79ADE44E94B26E49B79AE13327"/>
  </w:style>
  <w:style w:type="paragraph" w:customStyle="1" w:styleId="5D98314A14F6476BAF78077C7E1EEAF3">
    <w:name w:val="5D98314A14F6476BAF78077C7E1EEAF3"/>
  </w:style>
  <w:style w:type="paragraph" w:customStyle="1" w:styleId="0FDC2B5065F949D58FC7D5E793938ED1">
    <w:name w:val="0FDC2B5065F949D58FC7D5E793938ED1"/>
  </w:style>
  <w:style w:type="paragraph" w:customStyle="1" w:styleId="D2DD5F29E3B74CEC9254F50E97B96170">
    <w:name w:val="D2DD5F29E3B74CEC9254F50E97B961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E9220-461D-45F8-98E0-A1BE992C3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doc_template_original.dotx</Template>
  <TotalTime>7</TotalTime>
  <Pages>5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Word Template</dc:subject>
  <dc:creator>David</dc:creator>
  <cp:keywords>1.3</cp:keywords>
  <cp:lastModifiedBy>David</cp:lastModifiedBy>
  <cp:revision>1</cp:revision>
  <dcterms:created xsi:type="dcterms:W3CDTF">2015-11-26T20:47:00Z</dcterms:created>
  <dcterms:modified xsi:type="dcterms:W3CDTF">2015-11-26T20:55:00Z</dcterms:modified>
  <cp:category>SE_N66_xxx_xx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