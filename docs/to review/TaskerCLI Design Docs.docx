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9A1" w:rsidRDefault="006F19D3" w:rsidP="006E2359">
      <w:pPr>
        <w:pStyle w:val="Heading1"/>
      </w:pPr>
      <w:r>
        <w:t xml:space="preserve">TaskerCLI </w:t>
      </w:r>
    </w:p>
    <w:p w:rsidR="006F19D3" w:rsidRDefault="006F19D3" w:rsidP="006F19D3">
      <w:pPr>
        <w:pStyle w:val="Heading2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9pt;margin-top:45.45pt;width:451.15pt;height:241.7pt;z-index:251659264;mso-position-horizontal-relative:text;mso-position-vertical-relative:text;mso-width-relative:page;mso-height-relative:page">
            <v:imagedata r:id="rId9" o:title="Login"/>
            <w10:wrap type="topAndBottom"/>
          </v:shape>
        </w:pict>
      </w:r>
      <w:r>
        <w:t>Activity Diagrams</w:t>
      </w:r>
    </w:p>
    <w:p w:rsidR="006F19D3" w:rsidRDefault="006F19D3" w:rsidP="006F19D3">
      <w:pPr>
        <w:pStyle w:val="Heading3"/>
      </w:pPr>
      <w:r>
        <w:t>Login</w:t>
      </w:r>
    </w:p>
    <w:p w:rsidR="006F19D3" w:rsidRPr="006F19D3" w:rsidRDefault="006F19D3" w:rsidP="006F19D3">
      <w:pPr>
        <w:pStyle w:val="Heading3"/>
      </w:pPr>
      <w:r>
        <w:rPr>
          <w:noProof/>
        </w:rPr>
        <w:pict>
          <v:shape id="_x0000_s1027" type="#_x0000_t75" style="position:absolute;left:0;text-align:left;margin-left:-6pt;margin-top:267.85pt;width:450.65pt;height:383.15pt;z-index:251661312;mso-position-horizontal-relative:text;mso-position-vertical-relative:text;mso-width-relative:page;mso-height-relative:page">
            <v:imagedata r:id="rId10" o:title="Connecting to TaskerSRV"/>
            <w10:wrap type="topAndBottom"/>
          </v:shape>
        </w:pict>
      </w:r>
      <w:r>
        <w:t xml:space="preserve">Connecting to </w:t>
      </w:r>
      <w:proofErr w:type="spellStart"/>
      <w:r>
        <w:t>TaskerSRV</w:t>
      </w:r>
      <w:proofErr w:type="spellEnd"/>
    </w:p>
    <w:p w:rsidR="006F19D3" w:rsidRDefault="006F19D3" w:rsidP="006F19D3">
      <w:pPr>
        <w:pStyle w:val="Heading3"/>
      </w:pPr>
      <w:r>
        <w:rPr>
          <w:noProof/>
        </w:rPr>
        <w:lastRenderedPageBreak/>
        <w:pict>
          <v:shape id="_x0000_s1028" type="#_x0000_t75" style="position:absolute;left:0;text-align:left;margin-left:87.1pt;margin-top:25.5pt;width:244.2pt;height:555.85pt;z-index:251663360;mso-position-horizontal-relative:text;mso-position-vertical-relative:text;mso-width-relative:page;mso-height-relative:page">
            <v:imagedata r:id="rId11" o:title="Editing a Task"/>
            <w10:wrap type="topAndBottom"/>
          </v:shape>
        </w:pict>
      </w:r>
      <w:r>
        <w:t>Editing a task</w:t>
      </w:r>
    </w:p>
    <w:p w:rsidR="006F19D3" w:rsidRPr="006F19D3" w:rsidRDefault="006F19D3" w:rsidP="006F19D3">
      <w:pPr>
        <w:pStyle w:val="BodyText"/>
      </w:pPr>
    </w:p>
    <w:p w:rsidR="006F19D3" w:rsidRDefault="006F19D3">
      <w:pPr>
        <w:rPr>
          <w:rFonts w:ascii="Helvetica" w:hAnsi="Helvetica"/>
          <w:b/>
        </w:rPr>
      </w:pPr>
      <w:r>
        <w:br w:type="page"/>
      </w:r>
    </w:p>
    <w:p w:rsidR="006F19D3" w:rsidRDefault="00741EAB" w:rsidP="006F19D3">
      <w:pPr>
        <w:pStyle w:val="Heading2"/>
      </w:pPr>
      <w:bookmarkStart w:id="0" w:name="_GoBack"/>
      <w:r>
        <w:rPr>
          <w:noProof/>
        </w:rPr>
        <w:lastRenderedPageBreak/>
        <w:pict>
          <v:shape id="_x0000_s1029" type="#_x0000_t75" style="position:absolute;left:0;text-align:left;margin-left:80.55pt;margin-top:31.8pt;width:314.65pt;height:458.05pt;z-index:251665408;mso-position-horizontal-relative:text;mso-position-vertical-relative:text;mso-width-relative:page;mso-height-relative:page">
            <v:imagedata r:id="rId12" o:title="Class Diagram"/>
            <w10:wrap type="topAndBottom"/>
          </v:shape>
        </w:pict>
      </w:r>
      <w:bookmarkEnd w:id="0"/>
      <w:r w:rsidR="006F19D3">
        <w:t>Class diagram</w:t>
      </w:r>
    </w:p>
    <w:p w:rsidR="006F19D3" w:rsidRDefault="006F19D3" w:rsidP="006F19D3">
      <w:pPr>
        <w:pStyle w:val="Heading2"/>
        <w:numPr>
          <w:ilvl w:val="0"/>
          <w:numId w:val="0"/>
        </w:numPr>
      </w:pPr>
    </w:p>
    <w:p w:rsidR="006F19D3" w:rsidRDefault="006F19D3">
      <w:r>
        <w:br w:type="page"/>
      </w:r>
    </w:p>
    <w:p w:rsidR="006F19D3" w:rsidRDefault="006F19D3" w:rsidP="006F19D3">
      <w:pPr>
        <w:pStyle w:val="Heading2"/>
      </w:pPr>
      <w:r>
        <w:lastRenderedPageBreak/>
        <w:t>Significant Data Structures</w:t>
      </w:r>
    </w:p>
    <w:p w:rsidR="006F19D3" w:rsidRDefault="006F19D3" w:rsidP="006F19D3">
      <w:pPr>
        <w:pStyle w:val="Heading3"/>
      </w:pPr>
      <w:r>
        <w:t>Database class structure</w:t>
      </w:r>
    </w:p>
    <w:p w:rsidR="006F19D3" w:rsidRPr="006F19D3" w:rsidRDefault="006F19D3" w:rsidP="006F19D3">
      <w:pPr>
        <w:pStyle w:val="BodyText"/>
      </w:pPr>
      <w:r>
        <w:rPr>
          <w:noProof/>
        </w:rPr>
        <w:pict>
          <v:shape id="_x0000_s1030" type="#_x0000_t75" style="position:absolute;margin-left:0;margin-top:0;width:450.65pt;height:249.75pt;z-index:251667456;mso-position-horizontal:absolute;mso-position-horizontal-relative:text;mso-position-vertical:bottom;mso-position-vertical-relative:text;mso-width-relative:page;mso-height-relative:page">
            <v:imagedata r:id="rId13" o:title="DB data structure"/>
            <w10:wrap type="topAndBottom"/>
          </v:shape>
        </w:pict>
      </w:r>
    </w:p>
    <w:p w:rsidR="006F19D3" w:rsidRDefault="006F19D3" w:rsidP="006F19D3">
      <w:pPr>
        <w:pStyle w:val="Heading3"/>
      </w:pPr>
      <w:r>
        <w:rPr>
          <w:noProof/>
        </w:rPr>
        <w:pict>
          <v:shape id="_x0000_s1031" type="#_x0000_t75" style="position:absolute;left:0;text-align:left;margin-left:76.05pt;margin-top:31.65pt;width:263.35pt;height:259.3pt;z-index:251669504;mso-position-horizontal-relative:text;mso-position-vertical-relative:text;mso-width-relative:page;mso-height-relative:page">
            <v:imagedata r:id="rId14" o:title="MemberList"/>
            <w10:wrap type="topAndBottom"/>
          </v:shape>
        </w:pict>
      </w:r>
      <w:r>
        <w:t>Members and Tasks Structure</w:t>
      </w:r>
    </w:p>
    <w:p w:rsidR="006F19D3" w:rsidRPr="006F19D3" w:rsidRDefault="006F19D3" w:rsidP="006F19D3">
      <w:pPr>
        <w:pStyle w:val="BodyText"/>
      </w:pPr>
    </w:p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Default="006F19D3" w:rsidP="006F19D3"/>
    <w:p w:rsidR="006F19D3" w:rsidRDefault="006F19D3">
      <w:r>
        <w:br w:type="page"/>
      </w:r>
    </w:p>
    <w:p w:rsidR="006F19D3" w:rsidRDefault="00741EAB" w:rsidP="006F19D3">
      <w:pPr>
        <w:pStyle w:val="Heading2"/>
      </w:pPr>
      <w:r>
        <w:rPr>
          <w:noProof/>
        </w:rPr>
        <w:lastRenderedPageBreak/>
        <w:pict>
          <v:shape id="_x0000_s1032" type="#_x0000_t75" style="position:absolute;left:0;text-align:left;margin-left:0;margin-top:45.35pt;width:499.95pt;height:246.7pt;z-index:251671552;mso-position-horizontal-relative:text;mso-position-vertical-relative:text;mso-width-relative:page;mso-height-relative:page">
            <v:imagedata r:id="rId15" o:title="Connect to TaskerSRV"/>
            <w10:wrap type="topAndBottom"/>
          </v:shape>
        </w:pict>
      </w:r>
      <w:r w:rsidR="006F19D3">
        <w:t>Sequence Diagrams</w:t>
      </w:r>
    </w:p>
    <w:p w:rsidR="006F19D3" w:rsidRPr="006F19D3" w:rsidRDefault="00741EAB" w:rsidP="006F19D3">
      <w:pPr>
        <w:pStyle w:val="Heading3"/>
      </w:pPr>
      <w:r>
        <w:t xml:space="preserve">Connecting to </w:t>
      </w:r>
      <w:proofErr w:type="spellStart"/>
      <w:r>
        <w:t>TaskerSRV</w:t>
      </w:r>
      <w:proofErr w:type="spellEnd"/>
    </w:p>
    <w:p w:rsidR="006F19D3" w:rsidRPr="006F19D3" w:rsidRDefault="006F19D3" w:rsidP="006F19D3"/>
    <w:p w:rsidR="00741EAB" w:rsidRDefault="00741EAB" w:rsidP="00741EAB">
      <w:pPr>
        <w:pStyle w:val="Heading3"/>
      </w:pPr>
      <w:r>
        <w:rPr>
          <w:noProof/>
        </w:rPr>
        <w:pict>
          <v:shape id="_x0000_s1034" type="#_x0000_t75" style="position:absolute;left:0;text-align:left;margin-left:0;margin-top:37.35pt;width:451.15pt;height:327.8pt;z-index:251675648;mso-position-horizontal-relative:text;mso-position-vertical-relative:text;mso-width-relative:page;mso-height-relative:page">
            <v:imagedata r:id="rId16" o:title="Database Sync"/>
            <w10:wrap type="topAndBottom"/>
          </v:shape>
        </w:pict>
      </w:r>
      <w:r>
        <w:t xml:space="preserve">Database Synchronisation </w:t>
      </w:r>
    </w:p>
    <w:p w:rsidR="00741EAB" w:rsidRPr="00741EAB" w:rsidRDefault="00741EAB" w:rsidP="00741EAB">
      <w:pPr>
        <w:pStyle w:val="BodyText"/>
      </w:pPr>
    </w:p>
    <w:p w:rsidR="006F19D3" w:rsidRDefault="00741EAB" w:rsidP="00741EAB">
      <w:pPr>
        <w:pStyle w:val="Heading3"/>
      </w:pPr>
      <w:r>
        <w:lastRenderedPageBreak/>
        <w:t>User Login</w:t>
      </w:r>
    </w:p>
    <w:p w:rsidR="00741EAB" w:rsidRPr="00741EAB" w:rsidRDefault="00741EAB" w:rsidP="00741EAB">
      <w:pPr>
        <w:pStyle w:val="BodyText"/>
      </w:pPr>
      <w:r>
        <w:rPr>
          <w:noProof/>
        </w:rPr>
        <w:pict>
          <v:shape id="_x0000_s1033" type="#_x0000_t75" style="position:absolute;margin-left:0;margin-top:0;width:451.15pt;height:438.55pt;z-index:251673600;mso-position-horizontal:absolute;mso-position-horizontal-relative:text;mso-position-vertical:outside;mso-position-vertical-relative:text;mso-width-relative:page;mso-height-relative:page">
            <v:imagedata r:id="rId17" o:title="Login Diagram"/>
            <w10:wrap type="topAndBottom"/>
          </v:shape>
        </w:pict>
      </w:r>
    </w:p>
    <w:p w:rsidR="006F19D3" w:rsidRPr="006F19D3" w:rsidRDefault="006F19D3" w:rsidP="006F19D3"/>
    <w:p w:rsidR="00741EAB" w:rsidRDefault="00741EAB" w:rsidP="00741EAB">
      <w:pPr>
        <w:pStyle w:val="Heading3"/>
      </w:pPr>
      <w:r>
        <w:lastRenderedPageBreak/>
        <w:t>Database Members Synchronisation</w:t>
      </w:r>
    </w:p>
    <w:p w:rsidR="006F19D3" w:rsidRPr="006F19D3" w:rsidRDefault="00741EAB" w:rsidP="00741EAB">
      <w:pPr>
        <w:pStyle w:val="Heading3"/>
        <w:numPr>
          <w:ilvl w:val="0"/>
          <w:numId w:val="0"/>
        </w:numPr>
      </w:pPr>
      <w:r>
        <w:pict>
          <v:shape id="_x0000_i1025" type="#_x0000_t75" style="width:451.15pt;height:429pt;mso-position-horizontal:absolute;mso-position-horizontal-relative:text;mso-position-vertical:absolute;mso-position-vertical-relative:text;mso-width-relative:page;mso-height-relative:page">
            <v:imagedata r:id="rId18" o:title="DB_ getMembers"/>
          </v:shape>
        </w:pict>
      </w:r>
      <w:r>
        <w:t xml:space="preserve"> </w:t>
      </w:r>
    </w:p>
    <w:p w:rsidR="006F19D3" w:rsidRPr="006F19D3" w:rsidRDefault="006F19D3" w:rsidP="006F19D3"/>
    <w:p w:rsidR="00741EAB" w:rsidRDefault="00741EAB" w:rsidP="00741EAB">
      <w:pPr>
        <w:pStyle w:val="Heading3"/>
      </w:pPr>
      <w:r>
        <w:lastRenderedPageBreak/>
        <w:t>Database Tasks Synchronisation</w:t>
      </w:r>
    </w:p>
    <w:p w:rsidR="006F19D3" w:rsidRPr="006F19D3" w:rsidRDefault="00741EAB" w:rsidP="00741EAB">
      <w:pPr>
        <w:pStyle w:val="Heading3"/>
        <w:numPr>
          <w:ilvl w:val="0"/>
          <w:numId w:val="0"/>
        </w:numPr>
      </w:pPr>
      <w:r>
        <w:pict>
          <v:shape id="_x0000_i1026" type="#_x0000_t75" style="width:451.15pt;height:292.05pt">
            <v:imagedata r:id="rId19" o:title="getTasks"/>
          </v:shape>
        </w:pict>
      </w:r>
      <w:r>
        <w:t xml:space="preserve"> </w:t>
      </w:r>
    </w:p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Default="00741EAB" w:rsidP="00741EAB">
      <w:pPr>
        <w:pStyle w:val="Heading3"/>
      </w:pPr>
      <w:r>
        <w:lastRenderedPageBreak/>
        <w:t>Editing Tasks</w:t>
      </w:r>
    </w:p>
    <w:p w:rsidR="00741EAB" w:rsidRPr="00741EAB" w:rsidRDefault="00741EAB" w:rsidP="00741EAB">
      <w:pPr>
        <w:pStyle w:val="BodyText"/>
      </w:pPr>
      <w:r>
        <w:pict>
          <v:shape id="_x0000_i1027" type="#_x0000_t75" style="width:451.15pt;height:353.45pt">
            <v:imagedata r:id="rId20" o:title="EditTask"/>
          </v:shape>
        </w:pict>
      </w:r>
    </w:p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6F19D3" w:rsidRPr="006F19D3" w:rsidRDefault="006F19D3" w:rsidP="006F19D3"/>
    <w:p w:rsidR="0009188B" w:rsidRDefault="00A44A71" w:rsidP="006F19D3">
      <w:pPr>
        <w:pStyle w:val="Heading2"/>
        <w:numPr>
          <w:ilvl w:val="0"/>
          <w:numId w:val="0"/>
        </w:numPr>
      </w:pPr>
      <w:r w:rsidRPr="006F19D3">
        <w:br w:type="page"/>
      </w:r>
      <w:bookmarkStart w:id="1" w:name="_Toc274759617"/>
      <w:r>
        <w:lastRenderedPageBreak/>
        <w:t>DOCUMENT HISTORY</w:t>
      </w:r>
      <w:bookmarkEnd w:id="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09188B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:rsidR="0009188B" w:rsidRDefault="00A44A71">
            <w:r>
              <w:t>12/09/08</w:t>
            </w:r>
          </w:p>
        </w:tc>
        <w:tc>
          <w:tcPr>
            <w:tcW w:w="3969" w:type="dxa"/>
            <w:tcBorders>
              <w:top w:val="nil"/>
            </w:tcBorders>
          </w:tcPr>
          <w:p w:rsidR="0009188B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:rsidR="0009188B" w:rsidRDefault="00A44A71">
            <w:r>
              <w:t>CJP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8904EC">
            <w:r>
              <w:t>1.1</w:t>
            </w:r>
          </w:p>
        </w:tc>
        <w:tc>
          <w:tcPr>
            <w:tcW w:w="1008" w:type="dxa"/>
          </w:tcPr>
          <w:p w:rsidR="0009188B" w:rsidRDefault="008904EC">
            <w:r>
              <w:t>N/A</w:t>
            </w:r>
          </w:p>
        </w:tc>
        <w:tc>
          <w:tcPr>
            <w:tcW w:w="1193" w:type="dxa"/>
          </w:tcPr>
          <w:p w:rsidR="0009188B" w:rsidRDefault="008904EC">
            <w:r>
              <w:t>2010-10-12</w:t>
            </w:r>
          </w:p>
        </w:tc>
        <w:tc>
          <w:tcPr>
            <w:tcW w:w="3969" w:type="dxa"/>
          </w:tcPr>
          <w:p w:rsidR="0009188B" w:rsidRDefault="008904EC">
            <w:r>
              <w:t>Updated to Office 2007; key field automation increased; paragraph styles updated</w:t>
            </w:r>
          </w:p>
        </w:tc>
        <w:tc>
          <w:tcPr>
            <w:tcW w:w="1318" w:type="dxa"/>
          </w:tcPr>
          <w:p w:rsidR="0009188B" w:rsidRDefault="008904EC">
            <w:r>
              <w:t>NWH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E06F5A">
            <w:r>
              <w:t>1.2</w:t>
            </w:r>
          </w:p>
        </w:tc>
        <w:tc>
          <w:tcPr>
            <w:tcW w:w="1008" w:type="dxa"/>
          </w:tcPr>
          <w:p w:rsidR="0009188B" w:rsidRDefault="00E06F5A">
            <w:r>
              <w:t>N/A</w:t>
            </w:r>
          </w:p>
        </w:tc>
        <w:tc>
          <w:tcPr>
            <w:tcW w:w="1193" w:type="dxa"/>
          </w:tcPr>
          <w:p w:rsidR="0009188B" w:rsidRDefault="00E06F5A">
            <w:r>
              <w:t>2011-10-10</w:t>
            </w:r>
          </w:p>
        </w:tc>
        <w:tc>
          <w:tcPr>
            <w:tcW w:w="3969" w:type="dxa"/>
          </w:tcPr>
          <w:p w:rsidR="0009188B" w:rsidRDefault="00E06F5A">
            <w:r>
              <w:t>Typos</w:t>
            </w:r>
          </w:p>
        </w:tc>
        <w:tc>
          <w:tcPr>
            <w:tcW w:w="1318" w:type="dxa"/>
          </w:tcPr>
          <w:p w:rsidR="0009188B" w:rsidRDefault="00E06F5A">
            <w:r>
              <w:t>NWH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E06F5A">
            <w:r>
              <w:t>1.3</w:t>
            </w:r>
          </w:p>
        </w:tc>
        <w:tc>
          <w:tcPr>
            <w:tcW w:w="1008" w:type="dxa"/>
          </w:tcPr>
          <w:p w:rsidR="0009188B" w:rsidRDefault="00E06F5A">
            <w:r>
              <w:t>N/A</w:t>
            </w:r>
          </w:p>
        </w:tc>
        <w:tc>
          <w:tcPr>
            <w:tcW w:w="1193" w:type="dxa"/>
          </w:tcPr>
          <w:p w:rsidR="0009188B" w:rsidRDefault="00E06F5A">
            <w:r>
              <w:t>2015-10-16</w:t>
            </w:r>
          </w:p>
        </w:tc>
        <w:tc>
          <w:tcPr>
            <w:tcW w:w="3969" w:type="dxa"/>
          </w:tcPr>
          <w:p w:rsidR="0009188B" w:rsidRDefault="00E06F5A">
            <w:r>
              <w:t>Update for Office 2013</w:t>
            </w:r>
          </w:p>
        </w:tc>
        <w:tc>
          <w:tcPr>
            <w:tcW w:w="1318" w:type="dxa"/>
          </w:tcPr>
          <w:p w:rsidR="0009188B" w:rsidRDefault="00E06F5A">
            <w:r>
              <w:t>NWH</w:t>
            </w:r>
          </w:p>
        </w:tc>
      </w:tr>
    </w:tbl>
    <w:p w:rsidR="00D7147C" w:rsidRDefault="00D7147C" w:rsidP="00E563D9">
      <w:pPr>
        <w:pStyle w:val="BodyText"/>
      </w:pPr>
    </w:p>
    <w:sectPr w:rsidR="00D7147C" w:rsidSect="00573F2E">
      <w:headerReference w:type="default" r:id="rId21"/>
      <w:footerReference w:type="default" r:id="rId22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D67" w:rsidRDefault="005B6D67">
      <w:r>
        <w:separator/>
      </w:r>
    </w:p>
  </w:endnote>
  <w:endnote w:type="continuationSeparator" w:id="0">
    <w:p w:rsidR="005B6D67" w:rsidRDefault="005B6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741EAB">
      <w:rPr>
        <w:rStyle w:val="PageNumber"/>
        <w:noProof/>
      </w:rPr>
      <w:t>2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741EAB">
      <w:rPr>
        <w:rStyle w:val="PageNumber"/>
        <w:noProof/>
      </w:rPr>
      <w:t>10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D67" w:rsidRDefault="005B6D67">
      <w:r>
        <w:separator/>
      </w:r>
    </w:p>
  </w:footnote>
  <w:footnote w:type="continuationSeparator" w:id="0">
    <w:p w:rsidR="005B6D67" w:rsidRDefault="005B6D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A14" w:rsidRDefault="005B6D67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34D6B">
          <w:t>Software Engineering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932113">
          <w:t>Title</w:t>
        </w:r>
      </w:sdtContent>
    </w:sdt>
    <w:r w:rsidR="00757A14">
      <w:t>/</w:t>
    </w:r>
    <w:proofErr w:type="spellStart"/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932113">
          <w:t>x.x</w:t>
        </w:r>
        <w:proofErr w:type="spellEnd"/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32113">
          <w:t>Release/Draft/Review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8"/>
  </w:num>
  <w:num w:numId="17">
    <w:abstractNumId w:val="16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proofState w:spelling="clean" w:grammar="clean"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9D3"/>
    <w:rsid w:val="00006129"/>
    <w:rsid w:val="0002215E"/>
    <w:rsid w:val="0003694C"/>
    <w:rsid w:val="000B0499"/>
    <w:rsid w:val="000D4E75"/>
    <w:rsid w:val="000F7738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E07E5"/>
    <w:rsid w:val="003064A6"/>
    <w:rsid w:val="003309A1"/>
    <w:rsid w:val="00353414"/>
    <w:rsid w:val="00386278"/>
    <w:rsid w:val="00397916"/>
    <w:rsid w:val="003C3039"/>
    <w:rsid w:val="004375B0"/>
    <w:rsid w:val="00454B66"/>
    <w:rsid w:val="0047267A"/>
    <w:rsid w:val="004B2F56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A78ED"/>
    <w:rsid w:val="005B1DA8"/>
    <w:rsid w:val="005B6D67"/>
    <w:rsid w:val="005C5FF3"/>
    <w:rsid w:val="005D12B1"/>
    <w:rsid w:val="005D4CDB"/>
    <w:rsid w:val="005E7EA8"/>
    <w:rsid w:val="006678E7"/>
    <w:rsid w:val="006A16AC"/>
    <w:rsid w:val="006C70A8"/>
    <w:rsid w:val="006E2359"/>
    <w:rsid w:val="006E6158"/>
    <w:rsid w:val="006F19D3"/>
    <w:rsid w:val="00741EAB"/>
    <w:rsid w:val="00757A14"/>
    <w:rsid w:val="007A1231"/>
    <w:rsid w:val="00853D86"/>
    <w:rsid w:val="00854164"/>
    <w:rsid w:val="008904EC"/>
    <w:rsid w:val="00932113"/>
    <w:rsid w:val="009939F4"/>
    <w:rsid w:val="00994D52"/>
    <w:rsid w:val="009A7185"/>
    <w:rsid w:val="009D12AB"/>
    <w:rsid w:val="009D341E"/>
    <w:rsid w:val="009D7304"/>
    <w:rsid w:val="009E62F2"/>
    <w:rsid w:val="00A24477"/>
    <w:rsid w:val="00A44A71"/>
    <w:rsid w:val="00A7483E"/>
    <w:rsid w:val="00AA269F"/>
    <w:rsid w:val="00AA53A0"/>
    <w:rsid w:val="00AE1293"/>
    <w:rsid w:val="00AE1CE4"/>
    <w:rsid w:val="00B0738E"/>
    <w:rsid w:val="00B173DD"/>
    <w:rsid w:val="00B30EDD"/>
    <w:rsid w:val="00B614E0"/>
    <w:rsid w:val="00BA41FE"/>
    <w:rsid w:val="00C34D6B"/>
    <w:rsid w:val="00C7167D"/>
    <w:rsid w:val="00C8782F"/>
    <w:rsid w:val="00CA50B8"/>
    <w:rsid w:val="00D32042"/>
    <w:rsid w:val="00D47894"/>
    <w:rsid w:val="00D7147C"/>
    <w:rsid w:val="00D725AB"/>
    <w:rsid w:val="00D76EBB"/>
    <w:rsid w:val="00DA5F07"/>
    <w:rsid w:val="00E06F5A"/>
    <w:rsid w:val="00E563D9"/>
    <w:rsid w:val="00E742E7"/>
    <w:rsid w:val="00E84DD8"/>
    <w:rsid w:val="00F4480B"/>
    <w:rsid w:val="00F64A04"/>
    <w:rsid w:val="00FA3DC2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de\CS221\docs\doc_template_explaine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E30"/>
    <w:rsid w:val="00D2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2DF51AB3A941BE859503B2346C346D">
    <w:name w:val="EA2DF51AB3A941BE859503B2346C346D"/>
  </w:style>
  <w:style w:type="paragraph" w:customStyle="1" w:styleId="5CE2C475F95F46D192DD36882E40D02D">
    <w:name w:val="5CE2C475F95F46D192DD36882E40D02D"/>
  </w:style>
  <w:style w:type="paragraph" w:customStyle="1" w:styleId="142064FD09D8472D8FEF31B1B36C0461">
    <w:name w:val="142064FD09D8472D8FEF31B1B36C0461"/>
  </w:style>
  <w:style w:type="paragraph" w:customStyle="1" w:styleId="3F9DCD3E9F2547888819098E52962D48">
    <w:name w:val="3F9DCD3E9F2547888819098E52962D48"/>
  </w:style>
  <w:style w:type="paragraph" w:customStyle="1" w:styleId="9BFB5388B685402E9191E5708C090BAB">
    <w:name w:val="9BFB5388B685402E9191E5708C090BAB"/>
  </w:style>
  <w:style w:type="paragraph" w:customStyle="1" w:styleId="70794BBCCD224E6B91FA222B6B125722">
    <w:name w:val="70794BBCCD224E6B91FA222B6B12572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2DF51AB3A941BE859503B2346C346D">
    <w:name w:val="EA2DF51AB3A941BE859503B2346C346D"/>
  </w:style>
  <w:style w:type="paragraph" w:customStyle="1" w:styleId="5CE2C475F95F46D192DD36882E40D02D">
    <w:name w:val="5CE2C475F95F46D192DD36882E40D02D"/>
  </w:style>
  <w:style w:type="paragraph" w:customStyle="1" w:styleId="142064FD09D8472D8FEF31B1B36C0461">
    <w:name w:val="142064FD09D8472D8FEF31B1B36C0461"/>
  </w:style>
  <w:style w:type="paragraph" w:customStyle="1" w:styleId="3F9DCD3E9F2547888819098E52962D48">
    <w:name w:val="3F9DCD3E9F2547888819098E52962D48"/>
  </w:style>
  <w:style w:type="paragraph" w:customStyle="1" w:styleId="9BFB5388B685402E9191E5708C090BAB">
    <w:name w:val="9BFB5388B685402E9191E5708C090BAB"/>
  </w:style>
  <w:style w:type="paragraph" w:customStyle="1" w:styleId="70794BBCCD224E6B91FA222B6B125722">
    <w:name w:val="70794BBCCD224E6B91FA222B6B1257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B45CC-83B4-45F3-AE48-EDC45AB7E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doc_template_explained.dotx</Template>
  <TotalTime>20</TotalTime>
  <Pages>10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Title</dc:subject>
  <dc:creator>David</dc:creator>
  <cp:keywords>x.x</cp:keywords>
  <cp:lastModifiedBy>David</cp:lastModifiedBy>
  <cp:revision>1</cp:revision>
  <dcterms:created xsi:type="dcterms:W3CDTF">2015-11-24T16:20:00Z</dcterms:created>
  <dcterms:modified xsi:type="dcterms:W3CDTF">2015-11-24T16:40:00Z</dcterms:modified>
  <cp:category>SE_05_xxx_xx</cp:category>
  <cp:contentStatus>Release/Draft/Review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