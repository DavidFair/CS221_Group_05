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dyTextChar"/>
        </w:rPr>
        <w:alias w:val="Title"/>
        <w:id w:val="473469232"/>
        <w:placeholder>
          <w:docPart w:val="D68237E7CF6E435C9406E27C5152DFD4"/>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rsidR="00C4734D" w:rsidRDefault="007B1C69" w:rsidP="0047267A">
          <w:pPr>
            <w:pStyle w:val="Title"/>
          </w:pPr>
          <w:r>
            <w:rPr>
              <w:rStyle w:val="BodyTextChar"/>
            </w:rPr>
            <w:t>Software Engineering Group Project</w:t>
          </w:r>
        </w:p>
      </w:sdtContent>
    </w:sdt>
    <w:sdt>
      <w:sdtPr>
        <w:alias w:val="Subject"/>
        <w:id w:val="473469265"/>
        <w:placeholder>
          <w:docPart w:val="0AC701AD995F47FD919E655E75302640"/>
        </w:placeholder>
        <w:dataBinding w:prefixMappings="xmlns:ns0='http://purl.org/dc/elements/1.1/' xmlns:ns1='http://schemas.openxmlformats.org/package/2006/metadata/core-properties' " w:xpath="/ns1:coreProperties[1]/ns0:subject[1]" w:storeItemID="{6C3C8BC8-F283-45AE-878A-BAB7291924A1}"/>
        <w:text/>
      </w:sdtPr>
      <w:sdtEndPr/>
      <w:sdtContent>
        <w:p w:rsidR="009A7185" w:rsidRPr="009A7185" w:rsidRDefault="007B1C69" w:rsidP="00932113">
          <w:pPr>
            <w:pStyle w:val="Subtitle"/>
          </w:pPr>
          <w:r>
            <w:t>Project Plan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E54630" w:rsidP="00BA41FE">
            <w:sdt>
              <w:sdtPr>
                <w:alias w:val="Author"/>
                <w:id w:val="473469229"/>
                <w:placeholder>
                  <w:docPart w:val="13BF4172ED124FF8AF7A88F79D0647E7"/>
                </w:placeholder>
                <w:dataBinding w:prefixMappings="xmlns:ns0='http://purl.org/dc/elements/1.1/' xmlns:ns1='http://schemas.openxmlformats.org/package/2006/metadata/core-properties' " w:xpath="/ns1:coreProperties[1]/ns0:creator[1]" w:storeItemID="{6C3C8BC8-F283-45AE-878A-BAB7291924A1}"/>
                <w:text/>
              </w:sdtPr>
              <w:sdtEndPr/>
              <w:sdtContent>
                <w:r w:rsidR="007B1C69">
                  <w:t>David Fairbrother</w:t>
                </w:r>
              </w:sdtContent>
            </w:sdt>
          </w:p>
        </w:tc>
      </w:tr>
      <w:tr w:rsidR="0003694C" w:rsidRPr="0003694C" w:rsidTr="009D12AB">
        <w:tc>
          <w:tcPr>
            <w:tcW w:w="1276" w:type="dxa"/>
          </w:tcPr>
          <w:p w:rsidR="0003694C" w:rsidRPr="0003694C" w:rsidRDefault="0003694C" w:rsidP="00C4734D">
            <w:proofErr w:type="spellStart"/>
            <w:r w:rsidRPr="0003694C">
              <w:t>Config</w:t>
            </w:r>
            <w:proofErr w:type="spellEnd"/>
            <w:r w:rsidRPr="0003694C">
              <w:t xml:space="preserve"> Ref:</w:t>
            </w:r>
          </w:p>
        </w:tc>
        <w:tc>
          <w:tcPr>
            <w:tcW w:w="4355" w:type="dxa"/>
          </w:tcPr>
          <w:p w:rsidR="0003694C" w:rsidRPr="0003694C" w:rsidRDefault="00E54630" w:rsidP="00AF68CB">
            <w:sdt>
              <w:sdtPr>
                <w:alias w:val="Category"/>
                <w:id w:val="473469292"/>
                <w:placeholder>
                  <w:docPart w:val="480935307C244067BBBAAC55EC79F7F1"/>
                </w:placeholder>
                <w:dataBinding w:prefixMappings="xmlns:ns0='http://purl.org/dc/elements/1.1/' xmlns:ns1='http://schemas.openxmlformats.org/package/2006/metadata/core-properties' " w:xpath="/ns1:coreProperties[1]/ns1:category[1]" w:storeItemID="{6C3C8BC8-F283-45AE-878A-BAB7291924A1}"/>
                <w:text/>
              </w:sdtPr>
              <w:sdtEndPr/>
              <w:sdtContent>
                <w:r w:rsidR="007B1C69">
                  <w:t>SE_05_PM_01</w:t>
                </w:r>
              </w:sdtContent>
            </w:sdt>
            <w:r w:rsidR="00570A64" w:rsidRPr="0003694C">
              <w:t xml:space="preserve"> </w:t>
            </w:r>
          </w:p>
        </w:tc>
      </w:tr>
      <w:tr w:rsidR="0003694C" w:rsidRPr="0003694C" w:rsidTr="009D12AB">
        <w:tc>
          <w:tcPr>
            <w:tcW w:w="1276" w:type="dxa"/>
          </w:tcPr>
          <w:p w:rsidR="0003694C" w:rsidRPr="0003694C" w:rsidRDefault="0003694C" w:rsidP="00C4734D">
            <w:r w:rsidRPr="0003694C">
              <w:t>Date:</w:t>
            </w:r>
          </w:p>
        </w:tc>
        <w:tc>
          <w:tcPr>
            <w:tcW w:w="4355" w:type="dxa"/>
          </w:tcPr>
          <w:p w:rsidR="0003694C" w:rsidRPr="0003694C" w:rsidRDefault="009939F4" w:rsidP="002903F1">
            <w:r>
              <w:t>2015</w:t>
            </w:r>
            <w:r w:rsidR="00D725AB">
              <w:t>-10-</w:t>
            </w:r>
            <w:r w:rsidR="002903F1">
              <w:t>21</w:t>
            </w:r>
          </w:p>
        </w:tc>
      </w:tr>
      <w:tr w:rsidR="0003694C" w:rsidRPr="0003694C" w:rsidTr="009D12AB">
        <w:tc>
          <w:tcPr>
            <w:tcW w:w="1276" w:type="dxa"/>
          </w:tcPr>
          <w:p w:rsidR="0003694C" w:rsidRPr="0003694C" w:rsidRDefault="0003694C" w:rsidP="00C4734D">
            <w:r w:rsidRPr="0003694C">
              <w:t>Version:</w:t>
            </w:r>
          </w:p>
        </w:tc>
        <w:tc>
          <w:tcPr>
            <w:tcW w:w="4355" w:type="dxa"/>
          </w:tcPr>
          <w:p w:rsidR="0003694C" w:rsidRPr="0003694C" w:rsidRDefault="00E54630" w:rsidP="00AF68CB">
            <w:sdt>
              <w:sdtPr>
                <w:alias w:val="Keywords"/>
                <w:id w:val="473469293"/>
                <w:placeholder>
                  <w:docPart w:val="E3256B823DC74C2881913DFBDF0FD048"/>
                </w:placeholder>
                <w:dataBinding w:prefixMappings="xmlns:ns0='http://purl.org/dc/elements/1.1/' xmlns:ns1='http://schemas.openxmlformats.org/package/2006/metadata/core-properties' " w:xpath="/ns1:coreProperties[1]/ns1:keywords[1]" w:storeItemID="{6C3C8BC8-F283-45AE-878A-BAB7291924A1}"/>
                <w:text/>
              </w:sdtPr>
              <w:sdtEndPr/>
              <w:sdtContent>
                <w:r w:rsidR="007B1C69">
                  <w:t>0.01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C4734D">
            <w:r w:rsidRPr="0003694C">
              <w:t>Status:</w:t>
            </w:r>
          </w:p>
        </w:tc>
        <w:tc>
          <w:tcPr>
            <w:tcW w:w="4355" w:type="dxa"/>
          </w:tcPr>
          <w:p w:rsidR="0003694C" w:rsidRPr="0003694C" w:rsidRDefault="00E54630" w:rsidP="00AF68CB">
            <w:sdt>
              <w:sdtPr>
                <w:alias w:val="Status"/>
                <w:id w:val="473469228"/>
                <w:placeholder>
                  <w:docPart w:val="ECB8C5CB5A644654815F04B59766C8E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B1C69">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177A99" w:rsidRPr="00177A99" w:rsidRDefault="00177A99" w:rsidP="00177A99">
                      <w:r w:rsidRPr="00177A99">
                        <w:t>Department of Computer Science</w:t>
                      </w:r>
                    </w:p>
                    <w:p w:rsidR="00177A99" w:rsidRPr="00177A99" w:rsidRDefault="00177A99" w:rsidP="00177A99">
                      <w:r w:rsidRPr="00177A99">
                        <w:t>Aberystwyth University</w:t>
                      </w:r>
                    </w:p>
                    <w:p w:rsidR="00177A99" w:rsidRPr="00177A99" w:rsidRDefault="00177A99" w:rsidP="00177A99">
                      <w:r w:rsidRPr="00177A99">
                        <w:t>Aberystwyth</w:t>
                      </w:r>
                    </w:p>
                    <w:p w:rsidR="00177A99" w:rsidRPr="00177A99" w:rsidRDefault="00177A99" w:rsidP="00177A99">
                      <w:r w:rsidRPr="00177A99">
                        <w:t>Ceredigion</w:t>
                      </w:r>
                    </w:p>
                    <w:p w:rsidR="00177A99" w:rsidRPr="00177A99" w:rsidRDefault="00177A99" w:rsidP="00177A99">
                      <w:r w:rsidRPr="00177A99">
                        <w:t>SY23 3DB</w:t>
                      </w:r>
                    </w:p>
                    <w:p w:rsidR="00177A99" w:rsidRDefault="00177A99">
                      <w:r w:rsidRPr="00177A99">
                        <w:t>Copyrig</w:t>
                      </w:r>
                      <w:r w:rsidR="009939F4">
                        <w:t>ht © Aberystwyth University 2015</w:t>
                      </w:r>
                    </w:p>
                  </w:txbxContent>
                </v:textbox>
                <w10:wrap anchorx="margin" anchory="margin"/>
              </v:shape>
            </w:pict>
          </mc:Fallback>
        </mc:AlternateContent>
      </w:r>
      <w:r w:rsidR="00573F2E">
        <w:br w:type="page"/>
      </w:r>
    </w:p>
    <w:p w:rsidR="00C4734D" w:rsidRDefault="00A44A71" w:rsidP="00F64A04">
      <w:pPr>
        <w:pStyle w:val="UnnumHeading1"/>
      </w:pPr>
      <w:bookmarkStart w:id="0" w:name="_Toc433119119"/>
      <w:r>
        <w:lastRenderedPageBreak/>
        <w:t>CONTENTS</w:t>
      </w:r>
      <w:bookmarkEnd w:id="0"/>
    </w:p>
    <w:p w:rsidR="008A1CA8" w:rsidRDefault="00CA50B8">
      <w:pPr>
        <w:pStyle w:val="TOC1"/>
        <w:rPr>
          <w:rFonts w:asciiTheme="minorHAnsi" w:eastAsiaTheme="minorEastAsia" w:hAnsiTheme="minorHAnsi" w:cstheme="minorBidi"/>
          <w:caps w:val="0"/>
          <w:noProof/>
          <w:sz w:val="22"/>
          <w:szCs w:val="22"/>
          <w:lang w:eastAsia="en-GB"/>
        </w:rPr>
      </w:pPr>
      <w:r>
        <w:fldChar w:fldCharType="begin"/>
      </w:r>
      <w:r w:rsidR="00A44A71">
        <w:instrText xml:space="preserve"> TOC \o "1-2" </w:instrText>
      </w:r>
      <w:r>
        <w:fldChar w:fldCharType="separate"/>
      </w:r>
      <w:r w:rsidR="008A1CA8">
        <w:rPr>
          <w:noProof/>
        </w:rPr>
        <w:t>CONTENTS</w:t>
      </w:r>
      <w:r w:rsidR="008A1CA8">
        <w:rPr>
          <w:noProof/>
        </w:rPr>
        <w:tab/>
      </w:r>
      <w:r w:rsidR="008A1CA8">
        <w:rPr>
          <w:noProof/>
        </w:rPr>
        <w:fldChar w:fldCharType="begin"/>
      </w:r>
      <w:r w:rsidR="008A1CA8">
        <w:rPr>
          <w:noProof/>
        </w:rPr>
        <w:instrText xml:space="preserve"> PAGEREF _Toc433119119 \h </w:instrText>
      </w:r>
      <w:r w:rsidR="008A1CA8">
        <w:rPr>
          <w:noProof/>
        </w:rPr>
      </w:r>
      <w:r w:rsidR="008A1CA8">
        <w:rPr>
          <w:noProof/>
        </w:rPr>
        <w:fldChar w:fldCharType="separate"/>
      </w:r>
      <w:r w:rsidR="008A1CA8">
        <w:rPr>
          <w:noProof/>
        </w:rPr>
        <w:t>2</w:t>
      </w:r>
      <w:r w:rsidR="008A1CA8">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1.</w:t>
      </w:r>
      <w:r>
        <w:rPr>
          <w:rFonts w:asciiTheme="minorHAnsi" w:eastAsiaTheme="minorEastAsia" w:hAnsiTheme="minorHAnsi" w:cstheme="minorBidi"/>
          <w:caps w:val="0"/>
          <w:noProof/>
          <w:sz w:val="22"/>
          <w:szCs w:val="22"/>
          <w:lang w:eastAsia="en-GB"/>
        </w:rPr>
        <w:tab/>
      </w:r>
      <w:r>
        <w:rPr>
          <w:noProof/>
        </w:rPr>
        <w:t>Introduction</w:t>
      </w:r>
      <w:r>
        <w:rPr>
          <w:noProof/>
        </w:rPr>
        <w:tab/>
      </w:r>
      <w:r>
        <w:rPr>
          <w:noProof/>
        </w:rPr>
        <w:fldChar w:fldCharType="begin"/>
      </w:r>
      <w:r>
        <w:rPr>
          <w:noProof/>
        </w:rPr>
        <w:instrText xml:space="preserve"> PAGEREF _Toc433119120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2.</w:t>
      </w:r>
      <w:r>
        <w:rPr>
          <w:rFonts w:asciiTheme="minorHAnsi" w:eastAsiaTheme="minorEastAsia" w:hAnsiTheme="minorHAnsi" w:cstheme="minorBidi"/>
          <w:caps w:val="0"/>
          <w:noProof/>
          <w:sz w:val="22"/>
          <w:szCs w:val="22"/>
          <w:lang w:eastAsia="en-GB"/>
        </w:rPr>
        <w:tab/>
      </w:r>
      <w:r>
        <w:rPr>
          <w:noProof/>
        </w:rPr>
        <w:t>Purpose of this Document</w:t>
      </w:r>
      <w:r>
        <w:rPr>
          <w:noProof/>
        </w:rPr>
        <w:tab/>
      </w:r>
      <w:r>
        <w:rPr>
          <w:noProof/>
        </w:rPr>
        <w:fldChar w:fldCharType="begin"/>
      </w:r>
      <w:r>
        <w:rPr>
          <w:noProof/>
        </w:rPr>
        <w:instrText xml:space="preserve"> PAGEREF _Toc433119121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2.2</w:t>
      </w:r>
      <w:r>
        <w:rPr>
          <w:rFonts w:asciiTheme="minorHAnsi" w:eastAsiaTheme="minorEastAsia" w:hAnsiTheme="minorHAnsi" w:cstheme="minorBidi"/>
          <w:noProof/>
          <w:sz w:val="22"/>
          <w:szCs w:val="22"/>
          <w:lang w:eastAsia="en-GB"/>
        </w:rPr>
        <w:tab/>
      </w:r>
      <w:r>
        <w:rPr>
          <w:noProof/>
        </w:rPr>
        <w:t>Objectives</w:t>
      </w:r>
      <w:r>
        <w:rPr>
          <w:noProof/>
        </w:rPr>
        <w:tab/>
      </w:r>
      <w:r>
        <w:rPr>
          <w:noProof/>
        </w:rPr>
        <w:fldChar w:fldCharType="begin"/>
      </w:r>
      <w:r>
        <w:rPr>
          <w:noProof/>
        </w:rPr>
        <w:instrText xml:space="preserve"> PAGEREF _Toc433119122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3.</w:t>
      </w:r>
      <w:r>
        <w:rPr>
          <w:rFonts w:asciiTheme="minorHAnsi" w:eastAsiaTheme="minorEastAsia" w:hAnsiTheme="minorHAnsi" w:cstheme="minorBidi"/>
          <w:caps w:val="0"/>
          <w:noProof/>
          <w:sz w:val="22"/>
          <w:szCs w:val="22"/>
          <w:lang w:eastAsia="en-GB"/>
        </w:rPr>
        <w:tab/>
      </w:r>
      <w:r>
        <w:rPr>
          <w:noProof/>
        </w:rPr>
        <w:t>Deliverables</w:t>
      </w:r>
      <w:r>
        <w:rPr>
          <w:noProof/>
        </w:rPr>
        <w:tab/>
      </w:r>
      <w:r>
        <w:rPr>
          <w:noProof/>
        </w:rPr>
        <w:fldChar w:fldCharType="begin"/>
      </w:r>
      <w:r>
        <w:rPr>
          <w:noProof/>
        </w:rPr>
        <w:instrText xml:space="preserve"> PAGEREF _Toc433119123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3.1</w:t>
      </w:r>
      <w:r>
        <w:rPr>
          <w:rFonts w:asciiTheme="minorHAnsi" w:eastAsiaTheme="minorEastAsia" w:hAnsiTheme="minorHAnsi" w:cstheme="minorBidi"/>
          <w:noProof/>
          <w:sz w:val="22"/>
          <w:szCs w:val="22"/>
          <w:lang w:eastAsia="en-GB"/>
        </w:rPr>
        <w:tab/>
      </w:r>
      <w:r>
        <w:rPr>
          <w:noProof/>
        </w:rPr>
        <w:t>List of deliverables and their deadlines</w:t>
      </w:r>
      <w:r>
        <w:rPr>
          <w:noProof/>
        </w:rPr>
        <w:tab/>
      </w:r>
      <w:r>
        <w:rPr>
          <w:noProof/>
        </w:rPr>
        <w:fldChar w:fldCharType="begin"/>
      </w:r>
      <w:r>
        <w:rPr>
          <w:noProof/>
        </w:rPr>
        <w:instrText xml:space="preserve"> PAGEREF _Toc433119124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3.2</w:t>
      </w:r>
      <w:r>
        <w:rPr>
          <w:rFonts w:asciiTheme="minorHAnsi" w:eastAsiaTheme="minorEastAsia" w:hAnsiTheme="minorHAnsi" w:cstheme="minorBidi"/>
          <w:noProof/>
          <w:sz w:val="22"/>
          <w:szCs w:val="22"/>
          <w:lang w:eastAsia="en-GB"/>
        </w:rPr>
        <w:tab/>
      </w:r>
      <w:r>
        <w:rPr>
          <w:noProof/>
        </w:rPr>
        <w:t>Additional important dates</w:t>
      </w:r>
      <w:r>
        <w:rPr>
          <w:noProof/>
        </w:rPr>
        <w:tab/>
      </w:r>
      <w:r>
        <w:rPr>
          <w:noProof/>
        </w:rPr>
        <w:fldChar w:fldCharType="begin"/>
      </w:r>
      <w:r>
        <w:rPr>
          <w:noProof/>
        </w:rPr>
        <w:instrText xml:space="preserve"> PAGEREF _Toc433119125 \h </w:instrText>
      </w:r>
      <w:r>
        <w:rPr>
          <w:noProof/>
        </w:rPr>
      </w:r>
      <w:r>
        <w:rPr>
          <w:noProof/>
        </w:rPr>
        <w:fldChar w:fldCharType="separate"/>
      </w:r>
      <w:r>
        <w:rPr>
          <w:noProof/>
        </w:rPr>
        <w:t>3</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3.3</w:t>
      </w:r>
      <w:r>
        <w:rPr>
          <w:rFonts w:asciiTheme="minorHAnsi" w:eastAsiaTheme="minorEastAsia" w:hAnsiTheme="minorHAnsi" w:cstheme="minorBidi"/>
          <w:noProof/>
          <w:sz w:val="22"/>
          <w:szCs w:val="22"/>
          <w:lang w:eastAsia="en-GB"/>
        </w:rPr>
        <w:tab/>
      </w:r>
      <w:r>
        <w:rPr>
          <w:noProof/>
        </w:rPr>
        <w:t>Individual deliverable requirements</w:t>
      </w:r>
      <w:r>
        <w:rPr>
          <w:noProof/>
        </w:rPr>
        <w:tab/>
      </w:r>
      <w:r>
        <w:rPr>
          <w:noProof/>
        </w:rPr>
        <w:fldChar w:fldCharType="begin"/>
      </w:r>
      <w:r>
        <w:rPr>
          <w:noProof/>
        </w:rPr>
        <w:instrText xml:space="preserve"> PAGEREF _Toc433119126 \h </w:instrText>
      </w:r>
      <w:r>
        <w:rPr>
          <w:noProof/>
        </w:rPr>
      </w:r>
      <w:r>
        <w:rPr>
          <w:noProof/>
        </w:rPr>
        <w:fldChar w:fldCharType="separate"/>
      </w:r>
      <w:r>
        <w:rPr>
          <w:noProof/>
        </w:rPr>
        <w:t>3</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4.</w:t>
      </w:r>
      <w:r>
        <w:rPr>
          <w:rFonts w:asciiTheme="minorHAnsi" w:eastAsiaTheme="minorEastAsia" w:hAnsiTheme="minorHAnsi" w:cstheme="minorBidi"/>
          <w:caps w:val="0"/>
          <w:noProof/>
          <w:sz w:val="22"/>
          <w:szCs w:val="22"/>
          <w:lang w:eastAsia="en-GB"/>
        </w:rPr>
        <w:tab/>
      </w:r>
      <w:r>
        <w:rPr>
          <w:noProof/>
        </w:rPr>
        <w:t>Task Standards</w:t>
      </w:r>
      <w:r>
        <w:rPr>
          <w:noProof/>
        </w:rPr>
        <w:tab/>
      </w:r>
      <w:r>
        <w:rPr>
          <w:noProof/>
        </w:rPr>
        <w:fldChar w:fldCharType="begin"/>
      </w:r>
      <w:r>
        <w:rPr>
          <w:noProof/>
        </w:rPr>
        <w:instrText xml:space="preserve"> PAGEREF _Toc433119127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4.1</w:t>
      </w:r>
      <w:r>
        <w:rPr>
          <w:rFonts w:asciiTheme="minorHAnsi" w:eastAsiaTheme="minorEastAsia" w:hAnsiTheme="minorHAnsi" w:cstheme="minorBidi"/>
          <w:noProof/>
          <w:sz w:val="22"/>
          <w:szCs w:val="22"/>
          <w:lang w:eastAsia="en-GB"/>
        </w:rPr>
        <w:tab/>
      </w:r>
      <w:r>
        <w:rPr>
          <w:noProof/>
        </w:rPr>
        <w:t>Naming convention</w:t>
      </w:r>
      <w:r>
        <w:rPr>
          <w:noProof/>
        </w:rPr>
        <w:tab/>
      </w:r>
      <w:r>
        <w:rPr>
          <w:noProof/>
        </w:rPr>
        <w:fldChar w:fldCharType="begin"/>
      </w:r>
      <w:r>
        <w:rPr>
          <w:noProof/>
        </w:rPr>
        <w:instrText xml:space="preserve"> PAGEREF _Toc433119128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4.2</w:t>
      </w:r>
      <w:r>
        <w:rPr>
          <w:rFonts w:asciiTheme="minorHAnsi" w:eastAsiaTheme="minorEastAsia" w:hAnsiTheme="minorHAnsi" w:cstheme="minorBidi"/>
          <w:noProof/>
          <w:sz w:val="22"/>
          <w:szCs w:val="22"/>
          <w:lang w:eastAsia="en-GB"/>
        </w:rPr>
        <w:tab/>
      </w:r>
      <w:r>
        <w:rPr>
          <w:noProof/>
        </w:rPr>
        <w:t>Task groups</w:t>
      </w:r>
      <w:r>
        <w:rPr>
          <w:noProof/>
        </w:rPr>
        <w:tab/>
      </w:r>
      <w:r>
        <w:rPr>
          <w:noProof/>
        </w:rPr>
        <w:fldChar w:fldCharType="begin"/>
      </w:r>
      <w:r>
        <w:rPr>
          <w:noProof/>
        </w:rPr>
        <w:instrText xml:space="preserve"> PAGEREF _Toc433119129 \h </w:instrText>
      </w:r>
      <w:r>
        <w:rPr>
          <w:noProof/>
        </w:rPr>
      </w:r>
      <w:r>
        <w:rPr>
          <w:noProof/>
        </w:rPr>
        <w:fldChar w:fldCharType="separate"/>
      </w:r>
      <w:r>
        <w:rPr>
          <w:noProof/>
        </w:rPr>
        <w:t>5</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5.</w:t>
      </w:r>
      <w:r>
        <w:rPr>
          <w:rFonts w:asciiTheme="minorHAnsi" w:eastAsiaTheme="minorEastAsia" w:hAnsiTheme="minorHAnsi" w:cstheme="minorBidi"/>
          <w:caps w:val="0"/>
          <w:noProof/>
          <w:sz w:val="22"/>
          <w:szCs w:val="22"/>
          <w:lang w:eastAsia="en-GB"/>
        </w:rPr>
        <w:tab/>
      </w:r>
      <w:r>
        <w:rPr>
          <w:noProof/>
        </w:rPr>
        <w:t>List of tasks</w:t>
      </w:r>
      <w:r>
        <w:rPr>
          <w:noProof/>
        </w:rPr>
        <w:tab/>
      </w:r>
      <w:r>
        <w:rPr>
          <w:noProof/>
        </w:rPr>
        <w:fldChar w:fldCharType="begin"/>
      </w:r>
      <w:r>
        <w:rPr>
          <w:noProof/>
        </w:rPr>
        <w:instrText xml:space="preserve"> PAGEREF _Toc433119130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5.1</w:t>
      </w:r>
      <w:r>
        <w:rPr>
          <w:rFonts w:asciiTheme="minorHAnsi" w:eastAsiaTheme="minorEastAsia" w:hAnsiTheme="minorHAnsi" w:cstheme="minorBidi"/>
          <w:noProof/>
          <w:sz w:val="22"/>
          <w:szCs w:val="22"/>
          <w:lang w:eastAsia="en-GB"/>
        </w:rPr>
        <w:tab/>
      </w:r>
      <w:r>
        <w:rPr>
          <w:noProof/>
        </w:rPr>
        <w:t>Project Management Tasks</w:t>
      </w:r>
      <w:r>
        <w:rPr>
          <w:noProof/>
        </w:rPr>
        <w:tab/>
      </w:r>
      <w:r>
        <w:rPr>
          <w:noProof/>
        </w:rPr>
        <w:fldChar w:fldCharType="begin"/>
      </w:r>
      <w:r>
        <w:rPr>
          <w:noProof/>
        </w:rPr>
        <w:instrText xml:space="preserve"> PAGEREF _Toc433119131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5.2</w:t>
      </w:r>
      <w:r>
        <w:rPr>
          <w:rFonts w:asciiTheme="minorHAnsi" w:eastAsiaTheme="minorEastAsia" w:hAnsiTheme="minorHAnsi" w:cstheme="minorBidi"/>
          <w:noProof/>
          <w:sz w:val="22"/>
          <w:szCs w:val="22"/>
          <w:lang w:eastAsia="en-GB"/>
        </w:rPr>
        <w:tab/>
      </w:r>
      <w:r>
        <w:rPr>
          <w:noProof/>
        </w:rPr>
        <w:t>Test Specification Tasks</w:t>
      </w:r>
      <w:r>
        <w:rPr>
          <w:noProof/>
        </w:rPr>
        <w:tab/>
      </w:r>
      <w:r>
        <w:rPr>
          <w:noProof/>
        </w:rPr>
        <w:fldChar w:fldCharType="begin"/>
      </w:r>
      <w:r>
        <w:rPr>
          <w:noProof/>
        </w:rPr>
        <w:instrText xml:space="preserve"> PAGEREF _Toc433119132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5.3</w:t>
      </w:r>
      <w:r>
        <w:rPr>
          <w:rFonts w:asciiTheme="minorHAnsi" w:eastAsiaTheme="minorEastAsia" w:hAnsiTheme="minorHAnsi" w:cstheme="minorBidi"/>
          <w:noProof/>
          <w:sz w:val="22"/>
          <w:szCs w:val="22"/>
          <w:lang w:eastAsia="en-GB"/>
        </w:rPr>
        <w:tab/>
      </w:r>
      <w:r>
        <w:rPr>
          <w:noProof/>
        </w:rPr>
        <w:t>Design Specification Tasks</w:t>
      </w:r>
      <w:r>
        <w:rPr>
          <w:noProof/>
        </w:rPr>
        <w:tab/>
      </w:r>
      <w:r>
        <w:rPr>
          <w:noProof/>
        </w:rPr>
        <w:fldChar w:fldCharType="begin"/>
      </w:r>
      <w:r>
        <w:rPr>
          <w:noProof/>
        </w:rPr>
        <w:instrText xml:space="preserve"> PAGEREF _Toc433119133 \h </w:instrText>
      </w:r>
      <w:r>
        <w:rPr>
          <w:noProof/>
        </w:rPr>
      </w:r>
      <w:r>
        <w:rPr>
          <w:noProof/>
        </w:rPr>
        <w:fldChar w:fldCharType="separate"/>
      </w:r>
      <w:r>
        <w:rPr>
          <w:noProof/>
        </w:rPr>
        <w:t>5</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5.4</w:t>
      </w:r>
      <w:r>
        <w:rPr>
          <w:rFonts w:asciiTheme="minorHAnsi" w:eastAsiaTheme="minorEastAsia" w:hAnsiTheme="minorHAnsi" w:cstheme="minorBidi"/>
          <w:noProof/>
          <w:sz w:val="22"/>
          <w:szCs w:val="22"/>
          <w:lang w:eastAsia="en-GB"/>
        </w:rPr>
        <w:tab/>
      </w:r>
      <w:r>
        <w:rPr>
          <w:noProof/>
        </w:rPr>
        <w:t>1</w:t>
      </w:r>
      <w:r w:rsidRPr="00A43B25">
        <w:rPr>
          <w:noProof/>
          <w:vertAlign w:val="superscript"/>
        </w:rPr>
        <w:t>st</w:t>
      </w:r>
      <w:r>
        <w:rPr>
          <w:noProof/>
        </w:rPr>
        <w:t xml:space="preserve"> Prototype Tasks</w:t>
      </w:r>
      <w:r>
        <w:rPr>
          <w:noProof/>
        </w:rPr>
        <w:tab/>
      </w:r>
      <w:r>
        <w:rPr>
          <w:noProof/>
        </w:rPr>
        <w:fldChar w:fldCharType="begin"/>
      </w:r>
      <w:r>
        <w:rPr>
          <w:noProof/>
        </w:rPr>
        <w:instrText xml:space="preserve"> PAGEREF _Toc433119134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5.5</w:t>
      </w:r>
      <w:r>
        <w:rPr>
          <w:rFonts w:asciiTheme="minorHAnsi" w:eastAsiaTheme="minorEastAsia" w:hAnsiTheme="minorHAnsi" w:cstheme="minorBidi"/>
          <w:noProof/>
          <w:sz w:val="22"/>
          <w:szCs w:val="22"/>
          <w:lang w:eastAsia="en-GB"/>
        </w:rPr>
        <w:tab/>
      </w:r>
      <w:r>
        <w:rPr>
          <w:noProof/>
        </w:rPr>
        <w:t>Software delivery Tasks</w:t>
      </w:r>
      <w:r>
        <w:rPr>
          <w:noProof/>
        </w:rPr>
        <w:tab/>
      </w:r>
      <w:r>
        <w:rPr>
          <w:noProof/>
        </w:rPr>
        <w:fldChar w:fldCharType="begin"/>
      </w:r>
      <w:r>
        <w:rPr>
          <w:noProof/>
        </w:rPr>
        <w:instrText xml:space="preserve"> PAGEREF _Toc433119135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5.6</w:t>
      </w:r>
      <w:r>
        <w:rPr>
          <w:rFonts w:asciiTheme="minorHAnsi" w:eastAsiaTheme="minorEastAsia" w:hAnsiTheme="minorHAnsi" w:cstheme="minorBidi"/>
          <w:noProof/>
          <w:sz w:val="22"/>
          <w:szCs w:val="22"/>
          <w:lang w:eastAsia="en-GB"/>
        </w:rPr>
        <w:tab/>
      </w:r>
      <w:r>
        <w:rPr>
          <w:noProof/>
        </w:rPr>
        <w:t>Documentation handover Tasks</w:t>
      </w:r>
      <w:r>
        <w:rPr>
          <w:noProof/>
        </w:rPr>
        <w:tab/>
      </w:r>
      <w:r>
        <w:rPr>
          <w:noProof/>
        </w:rPr>
        <w:fldChar w:fldCharType="begin"/>
      </w:r>
      <w:r>
        <w:rPr>
          <w:noProof/>
        </w:rPr>
        <w:instrText xml:space="preserve"> PAGEREF _Toc433119136 \h </w:instrText>
      </w:r>
      <w:r>
        <w:rPr>
          <w:noProof/>
        </w:rPr>
      </w:r>
      <w:r>
        <w:rPr>
          <w:noProof/>
        </w:rPr>
        <w:fldChar w:fldCharType="separate"/>
      </w:r>
      <w:r>
        <w:rPr>
          <w:noProof/>
        </w:rPr>
        <w:t>6</w:t>
      </w:r>
      <w:r>
        <w:rPr>
          <w:noProof/>
        </w:rPr>
        <w:fldChar w:fldCharType="end"/>
      </w:r>
    </w:p>
    <w:p w:rsidR="008A1CA8" w:rsidRDefault="008A1CA8">
      <w:pPr>
        <w:pStyle w:val="TOC1"/>
        <w:tabs>
          <w:tab w:val="left" w:pos="440"/>
        </w:tabs>
        <w:rPr>
          <w:rFonts w:asciiTheme="minorHAnsi" w:eastAsiaTheme="minorEastAsia" w:hAnsiTheme="minorHAnsi" w:cstheme="minorBidi"/>
          <w:caps w:val="0"/>
          <w:noProof/>
          <w:sz w:val="22"/>
          <w:szCs w:val="22"/>
          <w:lang w:eastAsia="en-GB"/>
        </w:rPr>
      </w:pPr>
      <w:r>
        <w:rPr>
          <w:noProof/>
        </w:rPr>
        <w:t>6.</w:t>
      </w:r>
      <w:r>
        <w:rPr>
          <w:rFonts w:asciiTheme="minorHAnsi" w:eastAsiaTheme="minorEastAsia" w:hAnsiTheme="minorHAnsi" w:cstheme="minorBidi"/>
          <w:caps w:val="0"/>
          <w:noProof/>
          <w:sz w:val="22"/>
          <w:szCs w:val="22"/>
          <w:lang w:eastAsia="en-GB"/>
        </w:rPr>
        <w:tab/>
      </w:r>
      <w:r>
        <w:rPr>
          <w:noProof/>
        </w:rPr>
        <w:t>Monitoring</w:t>
      </w:r>
      <w:r>
        <w:rPr>
          <w:noProof/>
        </w:rPr>
        <w:tab/>
      </w:r>
      <w:r>
        <w:rPr>
          <w:noProof/>
        </w:rPr>
        <w:fldChar w:fldCharType="begin"/>
      </w:r>
      <w:r>
        <w:rPr>
          <w:noProof/>
        </w:rPr>
        <w:instrText xml:space="preserve"> PAGEREF _Toc433119137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6.1</w:t>
      </w:r>
      <w:r>
        <w:rPr>
          <w:rFonts w:asciiTheme="minorHAnsi" w:eastAsiaTheme="minorEastAsia" w:hAnsiTheme="minorHAnsi" w:cstheme="minorBidi"/>
          <w:noProof/>
          <w:sz w:val="22"/>
          <w:szCs w:val="22"/>
          <w:lang w:eastAsia="en-GB"/>
        </w:rPr>
        <w:tab/>
      </w:r>
      <w:r>
        <w:rPr>
          <w:noProof/>
        </w:rPr>
        <w:t>Review meetings</w:t>
      </w:r>
      <w:r>
        <w:rPr>
          <w:noProof/>
        </w:rPr>
        <w:tab/>
      </w:r>
      <w:r>
        <w:rPr>
          <w:noProof/>
        </w:rPr>
        <w:fldChar w:fldCharType="begin"/>
      </w:r>
      <w:r>
        <w:rPr>
          <w:noProof/>
        </w:rPr>
        <w:instrText xml:space="preserve"> PAGEREF _Toc433119138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6.2</w:t>
      </w:r>
      <w:r>
        <w:rPr>
          <w:rFonts w:asciiTheme="minorHAnsi" w:eastAsiaTheme="minorEastAsia" w:hAnsiTheme="minorHAnsi" w:cstheme="minorBidi"/>
          <w:noProof/>
          <w:sz w:val="22"/>
          <w:szCs w:val="22"/>
          <w:lang w:eastAsia="en-GB"/>
        </w:rPr>
        <w:tab/>
      </w:r>
      <w:r>
        <w:rPr>
          <w:noProof/>
        </w:rPr>
        <w:t>Informal meetings</w:t>
      </w:r>
      <w:r>
        <w:rPr>
          <w:noProof/>
        </w:rPr>
        <w:tab/>
      </w:r>
      <w:r>
        <w:rPr>
          <w:noProof/>
        </w:rPr>
        <w:fldChar w:fldCharType="begin"/>
      </w:r>
      <w:r>
        <w:rPr>
          <w:noProof/>
        </w:rPr>
        <w:instrText xml:space="preserve"> PAGEREF _Toc433119139 \h </w:instrText>
      </w:r>
      <w:r>
        <w:rPr>
          <w:noProof/>
        </w:rPr>
      </w:r>
      <w:r>
        <w:rPr>
          <w:noProof/>
        </w:rPr>
        <w:fldChar w:fldCharType="separate"/>
      </w:r>
      <w:r>
        <w:rPr>
          <w:noProof/>
        </w:rPr>
        <w:t>6</w:t>
      </w:r>
      <w:r>
        <w:rPr>
          <w:noProof/>
        </w:rPr>
        <w:fldChar w:fldCharType="end"/>
      </w:r>
    </w:p>
    <w:p w:rsidR="008A1CA8" w:rsidRDefault="008A1CA8">
      <w:pPr>
        <w:pStyle w:val="TOC2"/>
        <w:tabs>
          <w:tab w:val="left" w:pos="880"/>
        </w:tabs>
        <w:rPr>
          <w:rFonts w:asciiTheme="minorHAnsi" w:eastAsiaTheme="minorEastAsia" w:hAnsiTheme="minorHAnsi" w:cstheme="minorBidi"/>
          <w:noProof/>
          <w:sz w:val="22"/>
          <w:szCs w:val="22"/>
          <w:lang w:eastAsia="en-GB"/>
        </w:rPr>
      </w:pPr>
      <w:r>
        <w:rPr>
          <w:noProof/>
        </w:rPr>
        <w:t>6.3</w:t>
      </w:r>
      <w:r>
        <w:rPr>
          <w:rFonts w:asciiTheme="minorHAnsi" w:eastAsiaTheme="minorEastAsia" w:hAnsiTheme="minorHAnsi" w:cstheme="minorBidi"/>
          <w:noProof/>
          <w:sz w:val="22"/>
          <w:szCs w:val="22"/>
          <w:lang w:eastAsia="en-GB"/>
        </w:rPr>
        <w:tab/>
      </w:r>
      <w:r>
        <w:rPr>
          <w:noProof/>
        </w:rPr>
        <w:t>Formal meetings</w:t>
      </w:r>
      <w:r>
        <w:rPr>
          <w:noProof/>
        </w:rPr>
        <w:tab/>
      </w:r>
      <w:r>
        <w:rPr>
          <w:noProof/>
        </w:rPr>
        <w:fldChar w:fldCharType="begin"/>
      </w:r>
      <w:r>
        <w:rPr>
          <w:noProof/>
        </w:rPr>
        <w:instrText xml:space="preserve"> PAGEREF _Toc433119140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REFERENCES</w:t>
      </w:r>
      <w:r>
        <w:rPr>
          <w:noProof/>
        </w:rPr>
        <w:tab/>
      </w:r>
      <w:r>
        <w:rPr>
          <w:noProof/>
        </w:rPr>
        <w:fldChar w:fldCharType="begin"/>
      </w:r>
      <w:r>
        <w:rPr>
          <w:noProof/>
        </w:rPr>
        <w:instrText xml:space="preserve"> PAGEREF _Toc433119141 \h </w:instrText>
      </w:r>
      <w:r>
        <w:rPr>
          <w:noProof/>
        </w:rPr>
      </w:r>
      <w:r>
        <w:rPr>
          <w:noProof/>
        </w:rPr>
        <w:fldChar w:fldCharType="separate"/>
      </w:r>
      <w:r>
        <w:rPr>
          <w:noProof/>
        </w:rPr>
        <w:t>6</w:t>
      </w:r>
      <w:r>
        <w:rPr>
          <w:noProof/>
        </w:rPr>
        <w:fldChar w:fldCharType="end"/>
      </w:r>
    </w:p>
    <w:p w:rsidR="008A1CA8" w:rsidRDefault="008A1CA8">
      <w:pPr>
        <w:pStyle w:val="TOC1"/>
        <w:rPr>
          <w:rFonts w:asciiTheme="minorHAnsi" w:eastAsiaTheme="minorEastAsia" w:hAnsiTheme="minorHAnsi" w:cstheme="minorBidi"/>
          <w:caps w:val="0"/>
          <w:noProof/>
          <w:sz w:val="22"/>
          <w:szCs w:val="22"/>
          <w:lang w:eastAsia="en-GB"/>
        </w:rPr>
      </w:pPr>
      <w:r>
        <w:rPr>
          <w:noProof/>
        </w:rPr>
        <w:t>DOCUMENT HISTORY</w:t>
      </w:r>
      <w:r>
        <w:rPr>
          <w:noProof/>
        </w:rPr>
        <w:tab/>
      </w:r>
      <w:r>
        <w:rPr>
          <w:noProof/>
        </w:rPr>
        <w:fldChar w:fldCharType="begin"/>
      </w:r>
      <w:r>
        <w:rPr>
          <w:noProof/>
        </w:rPr>
        <w:instrText xml:space="preserve"> PAGEREF _Toc433119142 \h </w:instrText>
      </w:r>
      <w:r>
        <w:rPr>
          <w:noProof/>
        </w:rPr>
      </w:r>
      <w:r>
        <w:rPr>
          <w:noProof/>
        </w:rPr>
        <w:fldChar w:fldCharType="separate"/>
      </w:r>
      <w:r>
        <w:rPr>
          <w:noProof/>
        </w:rPr>
        <w:t>7</w:t>
      </w:r>
      <w:r>
        <w:rPr>
          <w:noProof/>
        </w:rPr>
        <w:fldChar w:fldCharType="end"/>
      </w:r>
    </w:p>
    <w:p w:rsidR="000D4E75" w:rsidRPr="000D4E75" w:rsidRDefault="00CA50B8" w:rsidP="000D4E75">
      <w:pPr>
        <w:pStyle w:val="Heading1"/>
        <w:numPr>
          <w:ilvl w:val="0"/>
          <w:numId w:val="0"/>
        </w:numPr>
      </w:pPr>
      <w:r>
        <w:fldChar w:fldCharType="end"/>
      </w:r>
      <w:r w:rsidR="00A44A71">
        <w:br w:type="page"/>
      </w:r>
    </w:p>
    <w:p w:rsidR="003309A1" w:rsidRDefault="003309A1" w:rsidP="006E2359">
      <w:pPr>
        <w:pStyle w:val="Heading1"/>
      </w:pPr>
      <w:bookmarkStart w:id="1" w:name="_Toc433119120"/>
      <w:r>
        <w:lastRenderedPageBreak/>
        <w:t>Introduction</w:t>
      </w:r>
      <w:bookmarkEnd w:id="1"/>
    </w:p>
    <w:p w:rsidR="00275308" w:rsidRPr="00275308" w:rsidRDefault="00275308" w:rsidP="00275308">
      <w:pPr>
        <w:pStyle w:val="BodyText"/>
      </w:pPr>
      <w:r>
        <w:t xml:space="preserve">This document outlines </w:t>
      </w:r>
      <w:r w:rsidR="00A56FE5">
        <w:t>deadlin</w:t>
      </w:r>
      <w:r w:rsidR="00FD075B">
        <w:t>es</w:t>
      </w:r>
      <w:r w:rsidR="00600F16">
        <w:t xml:space="preserve"> for</w:t>
      </w:r>
      <w:r w:rsidR="00FD075B">
        <w:t xml:space="preserve"> deliverables</w:t>
      </w:r>
      <w:r w:rsidR="0050142E">
        <w:t xml:space="preserve"> and their requirements. It breaks these deliverables into tasks and creates a plan for their completion.</w:t>
      </w:r>
    </w:p>
    <w:p w:rsidR="003309A1" w:rsidRPr="003309A1" w:rsidRDefault="00A44A71" w:rsidP="003309A1">
      <w:pPr>
        <w:pStyle w:val="Heading1"/>
      </w:pPr>
      <w:bookmarkStart w:id="2" w:name="_Toc433119121"/>
      <w:r w:rsidRPr="003309A1">
        <w:t>Purpose</w:t>
      </w:r>
      <w:r>
        <w:t xml:space="preserve"> of this </w:t>
      </w:r>
      <w:r w:rsidRPr="00B0738E">
        <w:t>Document</w:t>
      </w:r>
      <w:bookmarkEnd w:id="2"/>
    </w:p>
    <w:p w:rsidR="00275308" w:rsidRPr="004B2F56" w:rsidRDefault="00275308" w:rsidP="001D2847">
      <w:pPr>
        <w:pStyle w:val="BodyText"/>
        <w:jc w:val="both"/>
      </w:pPr>
      <w:r>
        <w:t xml:space="preserve">This </w:t>
      </w:r>
      <w:r w:rsidR="00A56FE5">
        <w:t xml:space="preserve">purpose of this </w:t>
      </w:r>
      <w:r>
        <w:t xml:space="preserve">document </w:t>
      </w:r>
      <w:r w:rsidR="00A56FE5">
        <w:t>is to describe</w:t>
      </w:r>
      <w:r>
        <w:t xml:space="preserve"> how tasks will be created</w:t>
      </w:r>
      <w:r w:rsidR="00A56FE5">
        <w:t>, named and</w:t>
      </w:r>
      <w:r>
        <w:t xml:space="preserve"> monitored</w:t>
      </w:r>
      <w:r w:rsidR="00A56FE5">
        <w:t xml:space="preserve"> to ensure deliverables are</w:t>
      </w:r>
      <w:r w:rsidR="0050142E">
        <w:t xml:space="preserve"> created within set deadlines and are of a high quality</w:t>
      </w:r>
      <w:r>
        <w:t>.</w:t>
      </w:r>
      <w:r w:rsidR="00A56FE5">
        <w:t xml:space="preserve"> </w:t>
      </w:r>
    </w:p>
    <w:p w:rsidR="00C4734D" w:rsidRDefault="00A44A71" w:rsidP="003309A1">
      <w:pPr>
        <w:pStyle w:val="Heading3"/>
      </w:pPr>
      <w:r w:rsidRPr="003309A1">
        <w:t>Scope</w:t>
      </w:r>
    </w:p>
    <w:p w:rsidR="00932113" w:rsidRDefault="00A56FE5" w:rsidP="001D2847">
      <w:pPr>
        <w:pStyle w:val="BodyText"/>
        <w:jc w:val="both"/>
      </w:pPr>
      <w:r>
        <w:t>This document is written to</w:t>
      </w:r>
      <w:r w:rsidR="00EB1E22">
        <w:t xml:space="preserve"> assist in planning</w:t>
      </w:r>
      <w:r w:rsidR="0050142E">
        <w:t>, timing</w:t>
      </w:r>
      <w:r w:rsidR="00EB1E22">
        <w:t xml:space="preserve"> and managemen</w:t>
      </w:r>
      <w:r w:rsidR="0050142E">
        <w:t xml:space="preserve">t of the project. It also lists </w:t>
      </w:r>
      <w:r w:rsidR="00EB1E22">
        <w:t>tasks, d</w:t>
      </w:r>
      <w:r w:rsidR="0050142E">
        <w:t xml:space="preserve">eadlines and deliverables </w:t>
      </w:r>
      <w:r w:rsidR="00EB1E22">
        <w:t xml:space="preserve">and creates a </w:t>
      </w:r>
      <w:r w:rsidR="0050142E">
        <w:t>standard naming scheme and plan for their completion.</w:t>
      </w:r>
    </w:p>
    <w:p w:rsidR="00C4734D" w:rsidRDefault="00A44A71" w:rsidP="003309A1">
      <w:pPr>
        <w:pStyle w:val="Heading2"/>
      </w:pPr>
      <w:bookmarkStart w:id="3" w:name="_Toc433119122"/>
      <w:r>
        <w:t>Objectives</w:t>
      </w:r>
      <w:bookmarkEnd w:id="3"/>
    </w:p>
    <w:p w:rsidR="00932113" w:rsidRDefault="00FD075B" w:rsidP="001D2847">
      <w:pPr>
        <w:pStyle w:val="BodyText"/>
        <w:jc w:val="both"/>
      </w:pPr>
      <w:r>
        <w:t>This</w:t>
      </w:r>
      <w:r w:rsidR="00A556D4">
        <w:t xml:space="preserve"> document aims to inform the reader of upcoming deliverables and their deadlines, it will break the deliverables down into assignable tasks with a</w:t>
      </w:r>
      <w:r w:rsidR="001D2847">
        <w:t xml:space="preserve"> standard naming convention</w:t>
      </w:r>
      <w:r w:rsidR="00A556D4">
        <w:t>. The project plan will also provide a schedule to detect problematic tasks and remediate the situation</w:t>
      </w:r>
      <w:r w:rsidR="001D2847">
        <w:t xml:space="preserve"> before time slippages occur. </w:t>
      </w:r>
      <w:r w:rsidR="0050142E">
        <w:t xml:space="preserve">The reader should understand the timeline of the project and tasks required to complete it. </w:t>
      </w:r>
    </w:p>
    <w:p w:rsidR="00C4734D" w:rsidRDefault="001D2847" w:rsidP="003309A1">
      <w:pPr>
        <w:pStyle w:val="Heading1"/>
      </w:pPr>
      <w:bookmarkStart w:id="4" w:name="_Toc433119123"/>
      <w:r>
        <w:t>Deliverables</w:t>
      </w:r>
      <w:bookmarkEnd w:id="4"/>
    </w:p>
    <w:p w:rsidR="001D2847" w:rsidRPr="001D2847" w:rsidRDefault="001D2847" w:rsidP="001D2847">
      <w:pPr>
        <w:pStyle w:val="Heading2"/>
      </w:pPr>
      <w:bookmarkStart w:id="5" w:name="_Toc433119124"/>
      <w:r>
        <w:t>List of deliverables and</w:t>
      </w:r>
      <w:r w:rsidR="00400837">
        <w:t xml:space="preserve"> their</w:t>
      </w:r>
      <w:r>
        <w:t xml:space="preserve"> deadlines</w:t>
      </w:r>
      <w:bookmarkEnd w:id="5"/>
    </w:p>
    <w:p w:rsidR="00400837" w:rsidRDefault="001D2847" w:rsidP="001D2847">
      <w:pPr>
        <w:pStyle w:val="BodyText"/>
        <w:jc w:val="both"/>
      </w:pPr>
      <w:r>
        <w:t xml:space="preserve">To ensure the project is progressing correctly and to a high standard several deliverables will be presented </w:t>
      </w:r>
      <w:r w:rsidR="0050142E">
        <w:t>at a</w:t>
      </w:r>
      <w:r w:rsidR="00022E3B">
        <w:t xml:space="preserve"> review meeting </w:t>
      </w:r>
      <w:r w:rsidR="00400837">
        <w:t>with the project manager</w:t>
      </w:r>
      <w:r>
        <w:t>.</w:t>
      </w:r>
      <w:r w:rsidR="00400837">
        <w:t xml:space="preserve"> These must be submitted via Blackboard before the meeting.</w:t>
      </w:r>
      <w:r>
        <w:t xml:space="preserve"> </w:t>
      </w:r>
    </w:p>
    <w:p w:rsidR="002E07E5" w:rsidRDefault="001D2847" w:rsidP="001D2847">
      <w:pPr>
        <w:pStyle w:val="BodyText"/>
        <w:jc w:val="both"/>
      </w:pPr>
      <w:r>
        <w:t>These deliverables and their deadlines</w:t>
      </w:r>
      <w:sdt>
        <w:sdtPr>
          <w:id w:val="1914507428"/>
          <w:citation/>
        </w:sdtPr>
        <w:sdtEndPr/>
        <w:sdtContent>
          <w:r w:rsidR="001F6245">
            <w:fldChar w:fldCharType="begin"/>
          </w:r>
          <w:r w:rsidR="001F6245">
            <w:instrText xml:space="preserve">CITATION BbTimetable \l 2057 </w:instrText>
          </w:r>
          <w:r w:rsidR="001F6245">
            <w:fldChar w:fldCharType="separate"/>
          </w:r>
          <w:r w:rsidR="008412E9">
            <w:rPr>
              <w:noProof/>
            </w:rPr>
            <w:t xml:space="preserve"> [1]</w:t>
          </w:r>
          <w:r w:rsidR="001F6245">
            <w:fldChar w:fldCharType="end"/>
          </w:r>
        </w:sdtContent>
      </w:sdt>
      <w:r>
        <w:t xml:space="preserve"> are:</w:t>
      </w:r>
    </w:p>
    <w:p w:rsidR="001D2847" w:rsidRDefault="00400837" w:rsidP="001D2847">
      <w:pPr>
        <w:pStyle w:val="BodyText"/>
        <w:numPr>
          <w:ilvl w:val="0"/>
          <w:numId w:val="21"/>
        </w:numPr>
        <w:jc w:val="both"/>
      </w:pPr>
      <w:r>
        <w:t>Interaction and high level design for the system – October 30</w:t>
      </w:r>
      <w:r w:rsidRPr="00400837">
        <w:rPr>
          <w:vertAlign w:val="superscript"/>
        </w:rPr>
        <w:t>th</w:t>
      </w:r>
    </w:p>
    <w:p w:rsidR="00400837" w:rsidRDefault="00400837" w:rsidP="001D2847">
      <w:pPr>
        <w:pStyle w:val="BodyText"/>
        <w:numPr>
          <w:ilvl w:val="0"/>
          <w:numId w:val="21"/>
        </w:numPr>
        <w:jc w:val="both"/>
      </w:pPr>
      <w:r>
        <w:t>Test specification for the system – November 13</w:t>
      </w:r>
      <w:r w:rsidRPr="00400837">
        <w:rPr>
          <w:vertAlign w:val="superscript"/>
        </w:rPr>
        <w:t>th</w:t>
      </w:r>
    </w:p>
    <w:p w:rsidR="00400837" w:rsidRDefault="00985B1D" w:rsidP="001D2847">
      <w:pPr>
        <w:pStyle w:val="BodyText"/>
        <w:numPr>
          <w:ilvl w:val="0"/>
          <w:numId w:val="21"/>
        </w:numPr>
        <w:jc w:val="both"/>
      </w:pPr>
      <w:r>
        <w:t>Design s</w:t>
      </w:r>
      <w:r w:rsidR="00400837">
        <w:t>pecification for the final system – November 2</w:t>
      </w:r>
      <w:r>
        <w:t>7</w:t>
      </w:r>
      <w:r w:rsidRPr="00985B1D">
        <w:rPr>
          <w:vertAlign w:val="superscript"/>
        </w:rPr>
        <w:t>th</w:t>
      </w:r>
    </w:p>
    <w:p w:rsidR="00985B1D" w:rsidRDefault="00985B1D" w:rsidP="001D2847">
      <w:pPr>
        <w:pStyle w:val="BodyText"/>
        <w:numPr>
          <w:ilvl w:val="0"/>
          <w:numId w:val="21"/>
        </w:numPr>
        <w:jc w:val="both"/>
      </w:pPr>
      <w:r>
        <w:t>1</w:t>
      </w:r>
      <w:r w:rsidRPr="00985B1D">
        <w:rPr>
          <w:vertAlign w:val="superscript"/>
        </w:rPr>
        <w:t>st</w:t>
      </w:r>
      <w:r>
        <w:t xml:space="preserve"> Prototype demonstration – December 11</w:t>
      </w:r>
      <w:r w:rsidRPr="00985B1D">
        <w:rPr>
          <w:vertAlign w:val="superscript"/>
        </w:rPr>
        <w:t>th</w:t>
      </w:r>
    </w:p>
    <w:p w:rsidR="00985B1D" w:rsidRDefault="00985B1D" w:rsidP="001D2847">
      <w:pPr>
        <w:pStyle w:val="BodyText"/>
        <w:numPr>
          <w:ilvl w:val="0"/>
          <w:numId w:val="21"/>
        </w:numPr>
        <w:jc w:val="both"/>
      </w:pPr>
      <w:r>
        <w:t>Delivery of software – January 29</w:t>
      </w:r>
      <w:r w:rsidRPr="00985B1D">
        <w:rPr>
          <w:vertAlign w:val="superscript"/>
        </w:rPr>
        <w:t>th</w:t>
      </w:r>
      <w:r>
        <w:t xml:space="preserve"> </w:t>
      </w:r>
      <w:r w:rsidR="00663056">
        <w:t xml:space="preserve">by </w:t>
      </w:r>
      <w:r>
        <w:t>16:00</w:t>
      </w:r>
    </w:p>
    <w:p w:rsidR="00985B1D" w:rsidRDefault="00985B1D" w:rsidP="001D2847">
      <w:pPr>
        <w:pStyle w:val="BodyText"/>
        <w:numPr>
          <w:ilvl w:val="0"/>
          <w:numId w:val="21"/>
        </w:numPr>
        <w:jc w:val="both"/>
      </w:pPr>
      <w:r>
        <w:t>Handover of all documentation – February 15</w:t>
      </w:r>
      <w:r w:rsidRPr="00985B1D">
        <w:rPr>
          <w:vertAlign w:val="superscript"/>
        </w:rPr>
        <w:t>th</w:t>
      </w:r>
      <w:r>
        <w:t xml:space="preserve"> </w:t>
      </w:r>
      <w:r w:rsidR="00663056">
        <w:t xml:space="preserve">by </w:t>
      </w:r>
      <w:r>
        <w:t>16:00</w:t>
      </w:r>
    </w:p>
    <w:p w:rsidR="00985B1D" w:rsidRDefault="00985B1D" w:rsidP="00985B1D">
      <w:pPr>
        <w:pStyle w:val="Heading2"/>
      </w:pPr>
      <w:bookmarkStart w:id="6" w:name="_Toc433119125"/>
      <w:r>
        <w:t>Additional important dates</w:t>
      </w:r>
      <w:bookmarkEnd w:id="6"/>
    </w:p>
    <w:p w:rsidR="001D2847" w:rsidRDefault="00985B1D" w:rsidP="001D2847">
      <w:pPr>
        <w:pStyle w:val="BodyText"/>
        <w:jc w:val="both"/>
      </w:pPr>
      <w:r>
        <w:t>There are other important dates within this project. These are listed below:</w:t>
      </w:r>
    </w:p>
    <w:p w:rsidR="00985B1D" w:rsidRDefault="00985B1D" w:rsidP="00985B1D">
      <w:pPr>
        <w:pStyle w:val="BodyText"/>
        <w:numPr>
          <w:ilvl w:val="0"/>
          <w:numId w:val="22"/>
        </w:numPr>
        <w:jc w:val="both"/>
      </w:pPr>
      <w:r>
        <w:t>Integration and testing week - January 25</w:t>
      </w:r>
      <w:r w:rsidRPr="00985B1D">
        <w:rPr>
          <w:vertAlign w:val="superscript"/>
        </w:rPr>
        <w:t>th</w:t>
      </w:r>
      <w:r>
        <w:t xml:space="preserve"> – January 29</w:t>
      </w:r>
      <w:r w:rsidRPr="00985B1D">
        <w:rPr>
          <w:vertAlign w:val="superscript"/>
        </w:rPr>
        <w:t>th</w:t>
      </w:r>
      <w:r>
        <w:t xml:space="preserve"> (Inclusive) </w:t>
      </w:r>
    </w:p>
    <w:p w:rsidR="00985B1D" w:rsidRDefault="00952A8F" w:rsidP="00985B1D">
      <w:pPr>
        <w:pStyle w:val="BodyText"/>
        <w:numPr>
          <w:ilvl w:val="0"/>
          <w:numId w:val="22"/>
        </w:numPr>
        <w:jc w:val="both"/>
      </w:pPr>
      <w:r>
        <w:t>Acceptance testing – Week c</w:t>
      </w:r>
      <w:r w:rsidR="00985B1D">
        <w:t>ommencing February 1</w:t>
      </w:r>
      <w:r w:rsidR="00985B1D" w:rsidRPr="00985B1D">
        <w:rPr>
          <w:vertAlign w:val="superscript"/>
        </w:rPr>
        <w:t>st</w:t>
      </w:r>
      <w:r w:rsidR="00985B1D">
        <w:t xml:space="preserve"> (tim</w:t>
      </w:r>
      <w:r w:rsidR="00022E3B">
        <w:t>es to be announced)</w:t>
      </w:r>
    </w:p>
    <w:p w:rsidR="00022E3B" w:rsidRDefault="00022E3B" w:rsidP="00022E3B">
      <w:pPr>
        <w:pStyle w:val="BodyText"/>
        <w:jc w:val="both"/>
      </w:pPr>
    </w:p>
    <w:p w:rsidR="00022E3B" w:rsidRDefault="0050142E" w:rsidP="00022E3B">
      <w:pPr>
        <w:pStyle w:val="Heading2"/>
      </w:pPr>
      <w:bookmarkStart w:id="7" w:name="_Toc433119126"/>
      <w:r>
        <w:t>Individual d</w:t>
      </w:r>
      <w:r w:rsidR="00022E3B">
        <w:t>eliverable requirements</w:t>
      </w:r>
      <w:bookmarkEnd w:id="7"/>
    </w:p>
    <w:p w:rsidR="00F86C09" w:rsidRDefault="00F86C09" w:rsidP="00F86C09">
      <w:pPr>
        <w:pStyle w:val="Heading3"/>
      </w:pPr>
      <w:r>
        <w:t>Interaction and high level design for the system</w:t>
      </w:r>
    </w:p>
    <w:p w:rsidR="001F6245" w:rsidRDefault="00EC44DE" w:rsidP="001F6245">
      <w:pPr>
        <w:pStyle w:val="BodyText"/>
      </w:pPr>
      <w:r>
        <w:t>S</w:t>
      </w:r>
      <w:r w:rsidR="00F86C09">
        <w:t>ections 4.1, 4.2, 5.1 and 5.2 within SE.QA.05A</w:t>
      </w:r>
      <w:sdt>
        <w:sdtPr>
          <w:id w:val="-511992029"/>
          <w:citation/>
        </w:sdtPr>
        <w:sdtEndPr/>
        <w:sdtContent>
          <w:r w:rsidR="00F86C09">
            <w:fldChar w:fldCharType="begin"/>
          </w:r>
          <w:r w:rsidR="007C26E7">
            <w:instrText xml:space="preserve">CITATION CJP15 \l 2057 </w:instrText>
          </w:r>
          <w:r w:rsidR="00F86C09">
            <w:fldChar w:fldCharType="separate"/>
          </w:r>
          <w:r w:rsidR="007C26E7">
            <w:rPr>
              <w:noProof/>
            </w:rPr>
            <w:t xml:space="preserve"> [2]</w:t>
          </w:r>
          <w:r w:rsidR="00F86C09">
            <w:fldChar w:fldCharType="end"/>
          </w:r>
        </w:sdtContent>
      </w:sdt>
      <w:r>
        <w:t xml:space="preserve"> are required for this deliverable. </w:t>
      </w:r>
      <w:r w:rsidR="0090071C">
        <w:t>This includes:</w:t>
      </w:r>
    </w:p>
    <w:p w:rsidR="0090071C" w:rsidRDefault="0090071C" w:rsidP="0090071C">
      <w:pPr>
        <w:pStyle w:val="BodyText"/>
        <w:numPr>
          <w:ilvl w:val="0"/>
          <w:numId w:val="23"/>
        </w:numPr>
      </w:pPr>
      <w:r>
        <w:t>Applications in the system</w:t>
      </w:r>
    </w:p>
    <w:p w:rsidR="0090071C" w:rsidRDefault="0090071C" w:rsidP="0090071C">
      <w:pPr>
        <w:pStyle w:val="BodyText"/>
        <w:numPr>
          <w:ilvl w:val="0"/>
          <w:numId w:val="23"/>
        </w:numPr>
      </w:pPr>
      <w:r>
        <w:t>Application interactions</w:t>
      </w:r>
    </w:p>
    <w:p w:rsidR="0090071C" w:rsidRDefault="0090071C" w:rsidP="0090071C">
      <w:pPr>
        <w:pStyle w:val="BodyText"/>
        <w:numPr>
          <w:ilvl w:val="0"/>
          <w:numId w:val="23"/>
        </w:numPr>
      </w:pPr>
      <w:r>
        <w:lastRenderedPageBreak/>
        <w:t>Use-cases</w:t>
      </w:r>
    </w:p>
    <w:p w:rsidR="0090071C" w:rsidRDefault="0090071C" w:rsidP="0090071C">
      <w:pPr>
        <w:pStyle w:val="BodyText"/>
        <w:numPr>
          <w:ilvl w:val="0"/>
          <w:numId w:val="23"/>
        </w:numPr>
      </w:pPr>
      <w:r>
        <w:t>User interface design</w:t>
      </w:r>
    </w:p>
    <w:p w:rsidR="0090071C" w:rsidRDefault="0090071C" w:rsidP="0090071C">
      <w:pPr>
        <w:pStyle w:val="BodyText"/>
      </w:pPr>
    </w:p>
    <w:p w:rsidR="00EC44DE" w:rsidRDefault="00EC44DE" w:rsidP="00EC44DE">
      <w:pPr>
        <w:pStyle w:val="Heading3"/>
      </w:pPr>
      <w:r>
        <w:t>Test specification for the final system</w:t>
      </w:r>
    </w:p>
    <w:p w:rsidR="00512296" w:rsidRDefault="00EC44DE" w:rsidP="00841E93">
      <w:pPr>
        <w:pStyle w:val="BodyText"/>
      </w:pPr>
      <w:r>
        <w:t xml:space="preserve">This </w:t>
      </w:r>
      <w:r w:rsidR="0090071C">
        <w:t>deliverable requires</w:t>
      </w:r>
      <w:r>
        <w:t xml:space="preserve"> the test specification to be completed as per SE.QA.06</w:t>
      </w:r>
      <w:sdt>
        <w:sdtPr>
          <w:id w:val="371119594"/>
          <w:citation/>
        </w:sdtPr>
        <w:sdtEndPr/>
        <w:sdtContent>
          <w:r>
            <w:fldChar w:fldCharType="begin"/>
          </w:r>
          <w:r>
            <w:instrText xml:space="preserve"> CITATION Har15 \l 2057 </w:instrText>
          </w:r>
          <w:r>
            <w:fldChar w:fldCharType="separate"/>
          </w:r>
          <w:r w:rsidR="008412E9">
            <w:rPr>
              <w:noProof/>
            </w:rPr>
            <w:t xml:space="preserve"> [3]</w:t>
          </w:r>
          <w:r>
            <w:fldChar w:fldCharType="end"/>
          </w:r>
        </w:sdtContent>
      </w:sdt>
      <w:r w:rsidR="00FD075B">
        <w:t xml:space="preserve"> the documentation should include:</w:t>
      </w:r>
    </w:p>
    <w:p w:rsidR="00BC430F" w:rsidRDefault="00952A8F" w:rsidP="00BC430F">
      <w:pPr>
        <w:pStyle w:val="BodyText"/>
        <w:numPr>
          <w:ilvl w:val="0"/>
          <w:numId w:val="26"/>
        </w:numPr>
      </w:pPr>
      <w:r>
        <w:t>Test s</w:t>
      </w:r>
      <w:r w:rsidR="00BC430F">
        <w:t>pecification</w:t>
      </w:r>
    </w:p>
    <w:p w:rsidR="00BC430F" w:rsidRDefault="00952A8F" w:rsidP="00BC430F">
      <w:pPr>
        <w:pStyle w:val="BodyText"/>
        <w:numPr>
          <w:ilvl w:val="0"/>
          <w:numId w:val="26"/>
        </w:numPr>
      </w:pPr>
      <w:r>
        <w:t>A test result reporting m</w:t>
      </w:r>
      <w:r w:rsidR="00BC430F">
        <w:t>ethod</w:t>
      </w:r>
    </w:p>
    <w:p w:rsidR="00FD075B" w:rsidRDefault="00FD075B" w:rsidP="00FD075B">
      <w:pPr>
        <w:pStyle w:val="Heading3"/>
      </w:pPr>
      <w:r>
        <w:t>Design Specification</w:t>
      </w:r>
    </w:p>
    <w:p w:rsidR="00BC430F" w:rsidRDefault="00BC430F" w:rsidP="00BC430F">
      <w:pPr>
        <w:pStyle w:val="BodyText"/>
      </w:pPr>
      <w:r>
        <w:t xml:space="preserve">A full design specification must be created conforming to SE.QA.05A </w:t>
      </w:r>
      <w:sdt>
        <w:sdtPr>
          <w:id w:val="-1337999520"/>
          <w:citation/>
        </w:sdtPr>
        <w:sdtEndPr/>
        <w:sdtContent>
          <w:r>
            <w:fldChar w:fldCharType="begin"/>
          </w:r>
          <w:r w:rsidR="007C26E7">
            <w:instrText xml:space="preserve">CITATION CJP15 \l 2057 </w:instrText>
          </w:r>
          <w:r>
            <w:fldChar w:fldCharType="separate"/>
          </w:r>
          <w:r w:rsidR="007C26E7">
            <w:rPr>
              <w:noProof/>
            </w:rPr>
            <w:t>[2]</w:t>
          </w:r>
          <w:r>
            <w:fldChar w:fldCharType="end"/>
          </w:r>
        </w:sdtContent>
      </w:sdt>
      <w:r>
        <w:t>. The following sections can be reused from Interaction and high level system design deliverable</w:t>
      </w:r>
    </w:p>
    <w:p w:rsidR="00BC430F" w:rsidRDefault="00BC430F" w:rsidP="00BC430F">
      <w:pPr>
        <w:pStyle w:val="BodyText"/>
        <w:numPr>
          <w:ilvl w:val="0"/>
          <w:numId w:val="27"/>
        </w:numPr>
      </w:pPr>
      <w:r>
        <w:t>Applications in the system</w:t>
      </w:r>
    </w:p>
    <w:p w:rsidR="00BC430F" w:rsidRDefault="00BC430F" w:rsidP="00BC430F">
      <w:pPr>
        <w:pStyle w:val="BodyText"/>
        <w:numPr>
          <w:ilvl w:val="0"/>
          <w:numId w:val="27"/>
        </w:numPr>
      </w:pPr>
      <w:r>
        <w:t>Application integrations</w:t>
      </w:r>
    </w:p>
    <w:p w:rsidR="00BC430F" w:rsidRDefault="00BC430F" w:rsidP="00BC430F">
      <w:pPr>
        <w:pStyle w:val="BodyText"/>
        <w:numPr>
          <w:ilvl w:val="0"/>
          <w:numId w:val="27"/>
        </w:numPr>
      </w:pPr>
      <w:r>
        <w:t>Use-Cases</w:t>
      </w:r>
    </w:p>
    <w:p w:rsidR="00BC430F" w:rsidRDefault="00BC430F" w:rsidP="00BC430F">
      <w:pPr>
        <w:pStyle w:val="BodyText"/>
        <w:numPr>
          <w:ilvl w:val="0"/>
          <w:numId w:val="27"/>
        </w:numPr>
      </w:pPr>
      <w:r>
        <w:t>User interfaces design</w:t>
      </w:r>
    </w:p>
    <w:p w:rsidR="00BC430F" w:rsidRDefault="00BC430F" w:rsidP="00BC430F">
      <w:pPr>
        <w:pStyle w:val="BodyText"/>
      </w:pPr>
      <w:r>
        <w:t xml:space="preserve">The following documentation </w:t>
      </w:r>
      <w:r w:rsidR="00F3108D">
        <w:t>must be created in addition:</w:t>
      </w:r>
    </w:p>
    <w:p w:rsidR="00F3108D" w:rsidRDefault="00F3108D" w:rsidP="00F3108D">
      <w:pPr>
        <w:pStyle w:val="BodyText"/>
        <w:numPr>
          <w:ilvl w:val="0"/>
          <w:numId w:val="28"/>
        </w:numPr>
      </w:pPr>
      <w:r>
        <w:t>Component descriptions</w:t>
      </w:r>
    </w:p>
    <w:p w:rsidR="00F3108D" w:rsidRDefault="00F3108D" w:rsidP="00F3108D">
      <w:pPr>
        <w:pStyle w:val="BodyText"/>
        <w:numPr>
          <w:ilvl w:val="0"/>
          <w:numId w:val="28"/>
        </w:numPr>
      </w:pPr>
      <w:r>
        <w:t xml:space="preserve">Significant </w:t>
      </w:r>
      <w:r w:rsidR="00952A8F">
        <w:t>c</w:t>
      </w:r>
      <w:r>
        <w:t>lasses</w:t>
      </w:r>
    </w:p>
    <w:p w:rsidR="00F3108D" w:rsidRDefault="00F3108D" w:rsidP="00F3108D">
      <w:pPr>
        <w:pStyle w:val="BodyText"/>
        <w:numPr>
          <w:ilvl w:val="1"/>
          <w:numId w:val="28"/>
        </w:numPr>
      </w:pPr>
      <w:r>
        <w:t>Interface design</w:t>
      </w:r>
      <w:r w:rsidR="0050142E">
        <w:t xml:space="preserve"> for these classes</w:t>
      </w:r>
    </w:p>
    <w:p w:rsidR="00F3108D" w:rsidRDefault="00F3108D" w:rsidP="00F3108D">
      <w:pPr>
        <w:pStyle w:val="BodyText"/>
      </w:pPr>
      <w:r>
        <w:t>To ensure a complex class or interaction is implemented correctly it also needs to be broken down into:</w:t>
      </w:r>
    </w:p>
    <w:p w:rsidR="00F3108D" w:rsidRDefault="00F3108D" w:rsidP="00F3108D">
      <w:pPr>
        <w:pStyle w:val="BodyText"/>
        <w:numPr>
          <w:ilvl w:val="0"/>
          <w:numId w:val="30"/>
        </w:numPr>
      </w:pPr>
      <w:r>
        <w:t>Sequence diagrams</w:t>
      </w:r>
    </w:p>
    <w:p w:rsidR="00F3108D" w:rsidRDefault="00F3108D" w:rsidP="00F3108D">
      <w:pPr>
        <w:pStyle w:val="BodyText"/>
        <w:numPr>
          <w:ilvl w:val="0"/>
          <w:numId w:val="30"/>
        </w:numPr>
      </w:pPr>
      <w:r>
        <w:t xml:space="preserve">State </w:t>
      </w:r>
      <w:r w:rsidR="00952A8F">
        <w:t>d</w:t>
      </w:r>
      <w:r>
        <w:t>iagrams</w:t>
      </w:r>
    </w:p>
    <w:p w:rsidR="00F3108D" w:rsidRDefault="00F3108D" w:rsidP="00F3108D">
      <w:pPr>
        <w:pStyle w:val="BodyText"/>
        <w:numPr>
          <w:ilvl w:val="0"/>
          <w:numId w:val="30"/>
        </w:numPr>
      </w:pPr>
      <w:r>
        <w:t>Activity diagrams</w:t>
      </w:r>
    </w:p>
    <w:p w:rsidR="00F3108D" w:rsidRPr="00BC430F" w:rsidRDefault="00F3108D" w:rsidP="00F3108D">
      <w:pPr>
        <w:pStyle w:val="BodyText"/>
        <w:numPr>
          <w:ilvl w:val="0"/>
          <w:numId w:val="30"/>
        </w:numPr>
      </w:pPr>
      <w:r>
        <w:t xml:space="preserve">Significant data structures </w:t>
      </w:r>
    </w:p>
    <w:p w:rsidR="00FD075B" w:rsidRDefault="00FD075B" w:rsidP="00FD075B">
      <w:pPr>
        <w:pStyle w:val="Heading3"/>
      </w:pPr>
      <w:r>
        <w:t>1</w:t>
      </w:r>
      <w:r w:rsidRPr="00FD075B">
        <w:rPr>
          <w:vertAlign w:val="superscript"/>
        </w:rPr>
        <w:t>st</w:t>
      </w:r>
      <w:r>
        <w:t xml:space="preserve"> Prototype demonstration</w:t>
      </w:r>
    </w:p>
    <w:p w:rsidR="00FD075B" w:rsidRDefault="00F3108D" w:rsidP="00FD075B">
      <w:pPr>
        <w:pStyle w:val="BodyText"/>
      </w:pPr>
      <w:r>
        <w:t xml:space="preserve">A demonstration of the final product needs to be created; this is to allow the client to review and change elements of the product early in development. The demonstration </w:t>
      </w:r>
      <w:r w:rsidR="00FA08A3">
        <w:t>must have all its major components completed however it does not need to be fully complete or polished.</w:t>
      </w:r>
    </w:p>
    <w:p w:rsidR="00FD075B" w:rsidRDefault="00FD075B" w:rsidP="00FD075B">
      <w:pPr>
        <w:pStyle w:val="Heading3"/>
      </w:pPr>
      <w:r>
        <w:t>Delivery of software</w:t>
      </w:r>
    </w:p>
    <w:p w:rsidR="00FA08A3" w:rsidRPr="00FA08A3" w:rsidRDefault="00FA08A3" w:rsidP="00FA08A3">
      <w:pPr>
        <w:pStyle w:val="BodyText"/>
      </w:pPr>
      <w:r>
        <w:t>The software must contain all functional requirements and be polished and ready for customer delivery. The software will be delivered on a CD to the client. The client will then perform acceptance testing.</w:t>
      </w:r>
    </w:p>
    <w:p w:rsidR="00FD075B" w:rsidRDefault="00FD075B" w:rsidP="00FD075B">
      <w:pPr>
        <w:pStyle w:val="Heading3"/>
      </w:pPr>
      <w:r>
        <w:t>Handover of all documentation</w:t>
      </w:r>
    </w:p>
    <w:p w:rsidR="00FD075B" w:rsidRDefault="00FA08A3" w:rsidP="00FD075B">
      <w:pPr>
        <w:pStyle w:val="BodyText"/>
      </w:pPr>
      <w:r>
        <w:t>All documentation must be completed and reviewed to ensure a consistent high standard across documents. All</w:t>
      </w:r>
      <w:r w:rsidR="008412E9">
        <w:t xml:space="preserve"> documents must also conform to the layout in SE.QA.03</w:t>
      </w:r>
      <w:sdt>
        <w:sdtPr>
          <w:id w:val="-1121446897"/>
          <w:citation/>
        </w:sdtPr>
        <w:sdtEndPr/>
        <w:sdtContent>
          <w:r w:rsidR="008412E9">
            <w:fldChar w:fldCharType="begin"/>
          </w:r>
          <w:r w:rsidR="008412E9">
            <w:instrText xml:space="preserve"> CITATION Har151 \l 2057 </w:instrText>
          </w:r>
          <w:r w:rsidR="008412E9">
            <w:fldChar w:fldCharType="separate"/>
          </w:r>
          <w:r w:rsidR="008412E9">
            <w:rPr>
              <w:noProof/>
            </w:rPr>
            <w:t xml:space="preserve"> [4]</w:t>
          </w:r>
          <w:r w:rsidR="008412E9">
            <w:fldChar w:fldCharType="end"/>
          </w:r>
        </w:sdtContent>
      </w:sdt>
      <w:r w:rsidR="008412E9">
        <w:t>. Once finalised the documents will be exported to PDF and delivered to the client. The documentation includes</w:t>
      </w:r>
      <w:sdt>
        <w:sdtPr>
          <w:id w:val="-1539663152"/>
          <w:citation/>
        </w:sdtPr>
        <w:sdtEndPr/>
        <w:sdtContent>
          <w:r w:rsidR="0031593D">
            <w:fldChar w:fldCharType="begin"/>
          </w:r>
          <w:r w:rsidR="0031593D">
            <w:instrText xml:space="preserve"> CITATION Har152 \l 2057 </w:instrText>
          </w:r>
          <w:r w:rsidR="0031593D">
            <w:fldChar w:fldCharType="separate"/>
          </w:r>
          <w:r w:rsidR="0031593D">
            <w:rPr>
              <w:noProof/>
            </w:rPr>
            <w:t xml:space="preserve"> [5]</w:t>
          </w:r>
          <w:r w:rsidR="0031593D">
            <w:fldChar w:fldCharType="end"/>
          </w:r>
        </w:sdtContent>
      </w:sdt>
      <w:r w:rsidR="008412E9">
        <w:t>:</w:t>
      </w:r>
    </w:p>
    <w:p w:rsidR="0031593D" w:rsidRDefault="00952A8F" w:rsidP="008412E9">
      <w:pPr>
        <w:pStyle w:val="BodyText"/>
        <w:numPr>
          <w:ilvl w:val="0"/>
          <w:numId w:val="31"/>
        </w:numPr>
      </w:pPr>
      <w:r>
        <w:t>Design s</w:t>
      </w:r>
      <w:r w:rsidR="0031593D">
        <w:t>pecification</w:t>
      </w:r>
    </w:p>
    <w:p w:rsidR="0031593D" w:rsidRDefault="0031593D" w:rsidP="008412E9">
      <w:pPr>
        <w:pStyle w:val="BodyText"/>
        <w:numPr>
          <w:ilvl w:val="0"/>
          <w:numId w:val="31"/>
        </w:numPr>
      </w:pPr>
      <w:r>
        <w:t xml:space="preserve">Final </w:t>
      </w:r>
      <w:r w:rsidR="00952A8F">
        <w:t>r</w:t>
      </w:r>
      <w:r>
        <w:t>eport</w:t>
      </w:r>
    </w:p>
    <w:p w:rsidR="0031593D" w:rsidRDefault="0031593D" w:rsidP="008412E9">
      <w:pPr>
        <w:pStyle w:val="BodyText"/>
        <w:numPr>
          <w:ilvl w:val="0"/>
          <w:numId w:val="31"/>
        </w:numPr>
      </w:pPr>
      <w:r>
        <w:t xml:space="preserve">Maintenance </w:t>
      </w:r>
      <w:r w:rsidR="00952A8F">
        <w:t>m</w:t>
      </w:r>
      <w:r>
        <w:t>anual</w:t>
      </w:r>
    </w:p>
    <w:p w:rsidR="0031593D" w:rsidRDefault="0031593D" w:rsidP="008412E9">
      <w:pPr>
        <w:pStyle w:val="BodyText"/>
        <w:numPr>
          <w:ilvl w:val="0"/>
          <w:numId w:val="31"/>
        </w:numPr>
      </w:pPr>
      <w:r>
        <w:lastRenderedPageBreak/>
        <w:t xml:space="preserve">Project </w:t>
      </w:r>
      <w:r w:rsidR="00952A8F">
        <w:t>p</w:t>
      </w:r>
      <w:r>
        <w:t>lan</w:t>
      </w:r>
    </w:p>
    <w:p w:rsidR="0031593D" w:rsidRDefault="0031593D" w:rsidP="008412E9">
      <w:pPr>
        <w:pStyle w:val="BodyText"/>
        <w:numPr>
          <w:ilvl w:val="0"/>
          <w:numId w:val="31"/>
        </w:numPr>
      </w:pPr>
      <w:r>
        <w:t xml:space="preserve">Test </w:t>
      </w:r>
      <w:r w:rsidR="00952A8F">
        <w:t>r</w:t>
      </w:r>
      <w:r>
        <w:t>eport</w:t>
      </w:r>
    </w:p>
    <w:p w:rsidR="0031593D" w:rsidRDefault="0031593D" w:rsidP="008412E9">
      <w:pPr>
        <w:pStyle w:val="BodyText"/>
        <w:numPr>
          <w:ilvl w:val="0"/>
          <w:numId w:val="31"/>
        </w:numPr>
      </w:pPr>
      <w:r>
        <w:t xml:space="preserve">Test </w:t>
      </w:r>
      <w:r w:rsidR="00952A8F">
        <w:t>s</w:t>
      </w:r>
      <w:r>
        <w:t>pecification</w:t>
      </w:r>
    </w:p>
    <w:p w:rsidR="00FD075B" w:rsidRDefault="00FD075B" w:rsidP="00FD075B">
      <w:pPr>
        <w:pStyle w:val="Heading1"/>
      </w:pPr>
      <w:bookmarkStart w:id="8" w:name="_Toc433119127"/>
      <w:r>
        <w:t>Task</w:t>
      </w:r>
      <w:r w:rsidR="002760A9">
        <w:t xml:space="preserve"> Standards</w:t>
      </w:r>
      <w:bookmarkEnd w:id="8"/>
    </w:p>
    <w:p w:rsidR="00FD075B" w:rsidRDefault="00FD075B" w:rsidP="00FD075B">
      <w:pPr>
        <w:pStyle w:val="Heading2"/>
      </w:pPr>
      <w:bookmarkStart w:id="9" w:name="_Toc433119128"/>
      <w:r>
        <w:t>Naming</w:t>
      </w:r>
      <w:r w:rsidR="00EB1E22">
        <w:t xml:space="preserve"> convention</w:t>
      </w:r>
      <w:bookmarkEnd w:id="9"/>
    </w:p>
    <w:p w:rsidR="00663056" w:rsidRDefault="00FD075B" w:rsidP="00FD075B">
      <w:pPr>
        <w:pStyle w:val="BodyText"/>
      </w:pPr>
      <w:r>
        <w:t>All tasks will follow a standard naming scheme to allow identification of the deliverable targeted</w:t>
      </w:r>
      <w:r w:rsidR="006A726A">
        <w:t xml:space="preserve"> this is described in SE.QA.</w:t>
      </w:r>
      <w:r w:rsidR="00512296">
        <w:t>02</w:t>
      </w:r>
      <w:sdt>
        <w:sdtPr>
          <w:id w:val="-1903058559"/>
          <w:citation/>
        </w:sdtPr>
        <w:sdtEndPr/>
        <w:sdtContent>
          <w:r w:rsidR="00512296">
            <w:fldChar w:fldCharType="begin"/>
          </w:r>
          <w:r w:rsidR="008412E9">
            <w:instrText xml:space="preserve">CITATION Har \l 2057 </w:instrText>
          </w:r>
          <w:r w:rsidR="00512296">
            <w:fldChar w:fldCharType="separate"/>
          </w:r>
          <w:r w:rsidR="0031593D">
            <w:rPr>
              <w:noProof/>
            </w:rPr>
            <w:t xml:space="preserve"> [6]</w:t>
          </w:r>
          <w:r w:rsidR="00512296">
            <w:fldChar w:fldCharType="end"/>
          </w:r>
        </w:sdtContent>
      </w:sdt>
      <w:r>
        <w:t xml:space="preserve">. The format will be </w:t>
      </w:r>
      <w:r w:rsidR="00663056">
        <w:t>SE_05_XXXX_YY.</w:t>
      </w:r>
      <w:r w:rsidR="00600F16">
        <w:t xml:space="preserve"> </w:t>
      </w:r>
    </w:p>
    <w:p w:rsidR="00FD075B" w:rsidRDefault="00600F16" w:rsidP="00FD075B">
      <w:pPr>
        <w:pStyle w:val="BodyText"/>
      </w:pPr>
      <w:r>
        <w:t>XXXX refers to the deliverable in a shorthand code such as PM for project management. YY is a numerical value starting and 01 and increasing for tasks which are large enough to warrant being broken down into subtasks. Tasks which are not suitable to be turned into sub tasks w</w:t>
      </w:r>
      <w:r w:rsidR="00952A8F">
        <w:t>ill have a subtask value of 01</w:t>
      </w:r>
      <w:r w:rsidR="003A205E">
        <w:t xml:space="preserve">. </w:t>
      </w:r>
      <w:sdt>
        <w:sdtPr>
          <w:id w:val="-796442427"/>
          <w:citation/>
        </w:sdtPr>
        <w:sdtEndPr/>
        <w:sdtContent>
          <w:r w:rsidR="003A205E">
            <w:fldChar w:fldCharType="begin"/>
          </w:r>
          <w:r w:rsidR="003A205E">
            <w:instrText xml:space="preserve"> CITATION Har \l 2057 </w:instrText>
          </w:r>
          <w:r w:rsidR="003A205E">
            <w:fldChar w:fldCharType="separate"/>
          </w:r>
          <w:r w:rsidR="003A205E">
            <w:rPr>
              <w:noProof/>
            </w:rPr>
            <w:t>[6]</w:t>
          </w:r>
          <w:r w:rsidR="003A205E">
            <w:fldChar w:fldCharType="end"/>
          </w:r>
        </w:sdtContent>
      </w:sdt>
    </w:p>
    <w:p w:rsidR="00600F16" w:rsidRDefault="00600F16" w:rsidP="00FD075B">
      <w:pPr>
        <w:pStyle w:val="BodyText"/>
      </w:pPr>
    </w:p>
    <w:p w:rsidR="00600F16" w:rsidRDefault="00600F16" w:rsidP="00600F16">
      <w:pPr>
        <w:pStyle w:val="Heading2"/>
      </w:pPr>
      <w:bookmarkStart w:id="10" w:name="_Toc433119129"/>
      <w:r>
        <w:t xml:space="preserve">Task </w:t>
      </w:r>
      <w:r w:rsidR="00EB1E22">
        <w:t>groups</w:t>
      </w:r>
      <w:bookmarkEnd w:id="10"/>
    </w:p>
    <w:p w:rsidR="00600F16" w:rsidRDefault="00600F16" w:rsidP="00600F16">
      <w:pPr>
        <w:pStyle w:val="BodyText"/>
      </w:pPr>
      <w:r>
        <w:t>The following codes will be used for identifying tasks:</w:t>
      </w:r>
    </w:p>
    <w:p w:rsidR="006A726A" w:rsidRDefault="006A726A" w:rsidP="00600F16">
      <w:pPr>
        <w:pStyle w:val="BodyText"/>
        <w:numPr>
          <w:ilvl w:val="0"/>
          <w:numId w:val="25"/>
        </w:numPr>
      </w:pPr>
      <w:r>
        <w:t>DEGN – Design Specification</w:t>
      </w:r>
    </w:p>
    <w:p w:rsidR="006A726A" w:rsidRDefault="006A726A" w:rsidP="00600F16">
      <w:pPr>
        <w:pStyle w:val="BodyText"/>
        <w:numPr>
          <w:ilvl w:val="0"/>
          <w:numId w:val="25"/>
        </w:numPr>
      </w:pPr>
      <w:r>
        <w:t>MAINT – Maintenance Manual</w:t>
      </w:r>
    </w:p>
    <w:p w:rsidR="006A726A" w:rsidRDefault="006A726A" w:rsidP="00600F16">
      <w:pPr>
        <w:pStyle w:val="BodyText"/>
        <w:numPr>
          <w:ilvl w:val="0"/>
          <w:numId w:val="25"/>
        </w:numPr>
      </w:pPr>
      <w:r>
        <w:t>PM – Project Management</w:t>
      </w:r>
    </w:p>
    <w:p w:rsidR="006A726A" w:rsidRDefault="006A726A" w:rsidP="00600F16">
      <w:pPr>
        <w:pStyle w:val="BodyText"/>
        <w:numPr>
          <w:ilvl w:val="0"/>
          <w:numId w:val="25"/>
        </w:numPr>
      </w:pPr>
      <w:r>
        <w:t xml:space="preserve">QA – Quality Assurance </w:t>
      </w:r>
    </w:p>
    <w:p w:rsidR="006A726A" w:rsidRDefault="006A726A" w:rsidP="00600F16">
      <w:pPr>
        <w:pStyle w:val="BodyText"/>
        <w:numPr>
          <w:ilvl w:val="0"/>
          <w:numId w:val="25"/>
        </w:numPr>
      </w:pPr>
      <w:r>
        <w:t>TCLI – Tasker Client</w:t>
      </w:r>
    </w:p>
    <w:p w:rsidR="006A726A" w:rsidRDefault="006A726A" w:rsidP="00600F16">
      <w:pPr>
        <w:pStyle w:val="BodyText"/>
        <w:numPr>
          <w:ilvl w:val="0"/>
          <w:numId w:val="25"/>
        </w:numPr>
      </w:pPr>
      <w:r>
        <w:t>TEST– Testing Reports</w:t>
      </w:r>
    </w:p>
    <w:p w:rsidR="006A726A" w:rsidRDefault="006A726A" w:rsidP="00600F16">
      <w:pPr>
        <w:pStyle w:val="BodyText"/>
        <w:numPr>
          <w:ilvl w:val="0"/>
          <w:numId w:val="25"/>
        </w:numPr>
      </w:pPr>
      <w:r>
        <w:t>TEST_SPEC – Testing Specification</w:t>
      </w:r>
    </w:p>
    <w:p w:rsidR="006A726A" w:rsidRDefault="006A726A" w:rsidP="00600F16">
      <w:pPr>
        <w:pStyle w:val="BodyText"/>
        <w:numPr>
          <w:ilvl w:val="0"/>
          <w:numId w:val="25"/>
        </w:numPr>
      </w:pPr>
      <w:r>
        <w:t>TMAN – Tasker Manager</w:t>
      </w:r>
    </w:p>
    <w:p w:rsidR="006A726A" w:rsidRDefault="006A726A" w:rsidP="00600F16">
      <w:pPr>
        <w:pStyle w:val="BodyText"/>
        <w:numPr>
          <w:ilvl w:val="0"/>
          <w:numId w:val="25"/>
        </w:numPr>
      </w:pPr>
      <w:r>
        <w:t>TSRV – Tasker Server</w:t>
      </w:r>
    </w:p>
    <w:p w:rsidR="006A726A" w:rsidRDefault="006A726A" w:rsidP="006A726A">
      <w:pPr>
        <w:pStyle w:val="BodyText"/>
        <w:ind w:left="360"/>
      </w:pPr>
      <w:r>
        <w:t>For example a design document might have the code SE_05_DEGN_07 (if it was subtask 7)</w:t>
      </w:r>
    </w:p>
    <w:p w:rsidR="002760A9" w:rsidRPr="00600F16" w:rsidRDefault="002760A9" w:rsidP="002760A9">
      <w:pPr>
        <w:pStyle w:val="Heading1"/>
      </w:pPr>
      <w:bookmarkStart w:id="11" w:name="_Toc433119130"/>
      <w:r>
        <w:t>List of tasks</w:t>
      </w:r>
      <w:bookmarkEnd w:id="11"/>
    </w:p>
    <w:p w:rsidR="00EC44DE" w:rsidRDefault="00EB1E22" w:rsidP="00EB1E22">
      <w:pPr>
        <w:pStyle w:val="Heading2"/>
      </w:pPr>
      <w:bookmarkStart w:id="12" w:name="_Toc433119131"/>
      <w:r>
        <w:t>Project Management Tasks</w:t>
      </w:r>
      <w:bookmarkEnd w:id="12"/>
    </w:p>
    <w:p w:rsidR="00663056" w:rsidRDefault="00663056" w:rsidP="00EB1E22">
      <w:pPr>
        <w:pStyle w:val="BodyText"/>
      </w:pPr>
      <w:r>
        <w:t xml:space="preserve">SE_05_PM_01 – Create Project </w:t>
      </w:r>
      <w:r w:rsidR="0050142E">
        <w:t>plan d</w:t>
      </w:r>
      <w:r>
        <w:t>ocumentation (This document)</w:t>
      </w:r>
    </w:p>
    <w:p w:rsidR="0050142E" w:rsidRDefault="0050142E" w:rsidP="00EB1E22">
      <w:pPr>
        <w:pStyle w:val="BodyText"/>
      </w:pPr>
      <w:r>
        <w:t>SE_05_PM_02 – Create Gantt chart for project plan</w:t>
      </w:r>
    </w:p>
    <w:p w:rsidR="0050142E" w:rsidRDefault="0050142E" w:rsidP="00EB1E22">
      <w:pPr>
        <w:pStyle w:val="BodyText"/>
      </w:pPr>
      <w:r>
        <w:t>Se_05_PM_03 – Create risk analysis for project plan</w:t>
      </w:r>
    </w:p>
    <w:p w:rsidR="00EB1E22" w:rsidRDefault="00EB1E22" w:rsidP="00EB1E22">
      <w:pPr>
        <w:pStyle w:val="Heading2"/>
      </w:pPr>
      <w:bookmarkStart w:id="13" w:name="_Toc433119132"/>
      <w:r>
        <w:t>Test Specification Tasks</w:t>
      </w:r>
      <w:bookmarkEnd w:id="13"/>
    </w:p>
    <w:p w:rsidR="00EB1E22" w:rsidRDefault="00841E93" w:rsidP="00EB1E22">
      <w:pPr>
        <w:pStyle w:val="BodyText"/>
      </w:pPr>
      <w:r>
        <w:t>SE_</w:t>
      </w:r>
      <w:r w:rsidR="00D066D1">
        <w:t>05_TEST_SPEC_01 – Create test</w:t>
      </w:r>
      <w:r>
        <w:t xml:space="preserve"> specification for </w:t>
      </w:r>
      <w:proofErr w:type="spellStart"/>
      <w:r>
        <w:t>TaskerCLI</w:t>
      </w:r>
      <w:proofErr w:type="spellEnd"/>
    </w:p>
    <w:p w:rsidR="00841E93" w:rsidRDefault="00841E93" w:rsidP="00EB1E22">
      <w:pPr>
        <w:pStyle w:val="BodyText"/>
      </w:pPr>
      <w:r>
        <w:t xml:space="preserve">SE_05_TEST_SPEC_02 – Create test specification for </w:t>
      </w:r>
      <w:proofErr w:type="spellStart"/>
      <w:r>
        <w:t>TaskerM</w:t>
      </w:r>
      <w:r w:rsidR="00D066D1">
        <w:t>AN</w:t>
      </w:r>
      <w:proofErr w:type="spellEnd"/>
    </w:p>
    <w:p w:rsidR="00841E93" w:rsidRDefault="00841E93" w:rsidP="00EB1E22">
      <w:pPr>
        <w:pStyle w:val="BodyText"/>
      </w:pPr>
      <w:r>
        <w:t>SE_05_TEST_SPEC_03 – Create test</w:t>
      </w:r>
      <w:r w:rsidR="00D066D1">
        <w:t xml:space="preserve"> specification for </w:t>
      </w:r>
      <w:proofErr w:type="spellStart"/>
      <w:r w:rsidR="00D066D1">
        <w:t>TaskerSRV</w:t>
      </w:r>
      <w:proofErr w:type="spellEnd"/>
    </w:p>
    <w:p w:rsidR="00841E93" w:rsidRDefault="00841E93" w:rsidP="00EB1E22">
      <w:pPr>
        <w:pStyle w:val="BodyText"/>
      </w:pPr>
      <w:r>
        <w:t>SE_05_TEST_SPEC_04 – Document a system for reporting and monitoring test reports</w:t>
      </w:r>
    </w:p>
    <w:p w:rsidR="00EB1E22" w:rsidRDefault="002760A9" w:rsidP="00EB1E22">
      <w:pPr>
        <w:pStyle w:val="Heading2"/>
      </w:pPr>
      <w:bookmarkStart w:id="14" w:name="_Toc433119133"/>
      <w:r>
        <w:t>Design Specification Tasks</w:t>
      </w:r>
      <w:bookmarkEnd w:id="14"/>
    </w:p>
    <w:p w:rsidR="00663056" w:rsidRDefault="00663056" w:rsidP="00663056">
      <w:pPr>
        <w:pStyle w:val="BodyText"/>
      </w:pPr>
      <w:r>
        <w:t>SE_05_DEGN_01 – Create system applications documentation</w:t>
      </w:r>
    </w:p>
    <w:p w:rsidR="00663056" w:rsidRDefault="00663056" w:rsidP="00663056">
      <w:pPr>
        <w:pStyle w:val="BodyText"/>
      </w:pPr>
      <w:r>
        <w:lastRenderedPageBreak/>
        <w:t>SE_05_DEGN_02 – Create application interaction documentation</w:t>
      </w:r>
      <w:r w:rsidR="006F34FD">
        <w:t xml:space="preserve"> which lists to format data will be transmitted between software in</w:t>
      </w:r>
    </w:p>
    <w:p w:rsidR="00663056" w:rsidRDefault="00663056" w:rsidP="00663056">
      <w:pPr>
        <w:pStyle w:val="BodyText"/>
      </w:pPr>
      <w:r>
        <w:t>SE_05_DEGN_03 – Create use-case diagrams for the application</w:t>
      </w:r>
    </w:p>
    <w:p w:rsidR="00663056" w:rsidRDefault="00663056" w:rsidP="00663056">
      <w:pPr>
        <w:pStyle w:val="BodyText"/>
      </w:pPr>
      <w:r>
        <w:t>SE_05_DEGN_04 – Design and create mock-up of user interface</w:t>
      </w:r>
      <w:r w:rsidR="006F34FD">
        <w:t>s</w:t>
      </w:r>
    </w:p>
    <w:p w:rsidR="00841E93" w:rsidRDefault="00841E93" w:rsidP="00663056">
      <w:pPr>
        <w:pStyle w:val="BodyText"/>
      </w:pPr>
      <w:r>
        <w:t>SE_05_DEGN_05 – Document component level design</w:t>
      </w:r>
    </w:p>
    <w:p w:rsidR="00841E93" w:rsidRDefault="00841E93" w:rsidP="00663056">
      <w:pPr>
        <w:pStyle w:val="BodyText"/>
      </w:pPr>
      <w:r>
        <w:t>SE_05_DEGN_06 –</w:t>
      </w:r>
      <w:r w:rsidR="006F34FD">
        <w:t xml:space="preserve"> Design and d</w:t>
      </w:r>
      <w:r>
        <w:t xml:space="preserve">ocument significant classes within </w:t>
      </w:r>
      <w:proofErr w:type="spellStart"/>
      <w:r>
        <w:t>TaskerCLI</w:t>
      </w:r>
      <w:proofErr w:type="spellEnd"/>
    </w:p>
    <w:p w:rsidR="006F34FD" w:rsidRDefault="006F34FD" w:rsidP="00663056">
      <w:pPr>
        <w:pStyle w:val="BodyText"/>
      </w:pPr>
      <w:r>
        <w:t>SE_05_DEGN_07 – Design and document significant functions and/or classes</w:t>
      </w:r>
      <w:r w:rsidR="009F33F0">
        <w:t xml:space="preserve"> (where applicable) in </w:t>
      </w:r>
      <w:proofErr w:type="spellStart"/>
      <w:r w:rsidR="009F33F0">
        <w:t>TaskerMAN</w:t>
      </w:r>
      <w:proofErr w:type="spellEnd"/>
    </w:p>
    <w:p w:rsidR="006F34FD" w:rsidRDefault="006F34FD" w:rsidP="00663056">
      <w:pPr>
        <w:pStyle w:val="BodyText"/>
      </w:pPr>
      <w:r>
        <w:t xml:space="preserve">SE_05_DEGN_08 </w:t>
      </w:r>
      <w:r w:rsidR="009F33F0">
        <w:t>–</w:t>
      </w:r>
      <w:r>
        <w:t xml:space="preserve"> </w:t>
      </w:r>
      <w:r w:rsidR="009F33F0">
        <w:t xml:space="preserve">Design scheme and indexes for </w:t>
      </w:r>
      <w:proofErr w:type="spellStart"/>
      <w:r w:rsidR="009F33F0">
        <w:t>TaskerSRV</w:t>
      </w:r>
      <w:proofErr w:type="spellEnd"/>
      <w:r w:rsidR="00AB45E4">
        <w:t xml:space="preserve"> database</w:t>
      </w:r>
    </w:p>
    <w:p w:rsidR="00841E93" w:rsidRDefault="00841E93" w:rsidP="00663056">
      <w:pPr>
        <w:pStyle w:val="BodyText"/>
      </w:pPr>
      <w:r>
        <w:t>SE_05_DEGN_0</w:t>
      </w:r>
      <w:r w:rsidR="00AB45E4">
        <w:t>9</w:t>
      </w:r>
      <w:r>
        <w:t xml:space="preserve"> – </w:t>
      </w:r>
      <w:r w:rsidR="00AB45E4">
        <w:t xml:space="preserve">Break down </w:t>
      </w:r>
      <w:r w:rsidR="006F34FD">
        <w:t>complex design</w:t>
      </w:r>
      <w:r w:rsidR="00AB45E4">
        <w:t>s and algorithms</w:t>
      </w:r>
      <w:r w:rsidR="006F34FD">
        <w:t xml:space="preserve"> into UML sequence diagrams, state diagrams and activity diagrams where appropriate for </w:t>
      </w:r>
      <w:proofErr w:type="spellStart"/>
      <w:r w:rsidR="006F34FD">
        <w:t>TaskerCLI</w:t>
      </w:r>
      <w:proofErr w:type="spellEnd"/>
    </w:p>
    <w:p w:rsidR="00AB45E4" w:rsidRDefault="00AB45E4" w:rsidP="00AB45E4">
      <w:pPr>
        <w:pStyle w:val="BodyText"/>
      </w:pPr>
      <w:r>
        <w:t xml:space="preserve">SE_05_DEGN_10 – Break down complex designs and algorithms into UML sequence diagrams, state diagrams and activity diagrams where appropriate for </w:t>
      </w:r>
      <w:proofErr w:type="spellStart"/>
      <w:r>
        <w:t>TaskerMAN</w:t>
      </w:r>
      <w:proofErr w:type="spellEnd"/>
    </w:p>
    <w:p w:rsidR="00D066D1" w:rsidRDefault="00D066D1" w:rsidP="00AB45E4">
      <w:pPr>
        <w:pStyle w:val="BodyText"/>
      </w:pPr>
      <w:r>
        <w:t xml:space="preserve">SE_05_DEGN_11 – Spike work and document methods such as threading to conform to requirement PR1 </w:t>
      </w:r>
      <w:sdt>
        <w:sdtPr>
          <w:id w:val="-1067026735"/>
          <w:citation/>
        </w:sdtPr>
        <w:sdtEndPr/>
        <w:sdtContent>
          <w:r w:rsidR="00246184">
            <w:fldChar w:fldCharType="begin"/>
          </w:r>
          <w:r w:rsidR="00246184">
            <w:instrText xml:space="preserve"> CITATION Har154 \l 2057 </w:instrText>
          </w:r>
          <w:r w:rsidR="00246184">
            <w:fldChar w:fldCharType="separate"/>
          </w:r>
          <w:r w:rsidR="00246184">
            <w:rPr>
              <w:noProof/>
            </w:rPr>
            <w:t>[7]</w:t>
          </w:r>
          <w:r w:rsidR="00246184">
            <w:fldChar w:fldCharType="end"/>
          </w:r>
        </w:sdtContent>
      </w:sdt>
      <w:r w:rsidR="00246184">
        <w:t xml:space="preserve"> </w:t>
      </w:r>
      <w:r>
        <w:t>(all user interactions must take &lt; 1 second to reflect their changes)</w:t>
      </w:r>
    </w:p>
    <w:p w:rsidR="00AB45E4" w:rsidRDefault="00AB45E4" w:rsidP="00AB45E4">
      <w:pPr>
        <w:pStyle w:val="BodyText"/>
      </w:pPr>
      <w:r>
        <w:t>SE_05_DEGN_</w:t>
      </w:r>
      <w:r w:rsidR="00D066D1">
        <w:t>99 – Review all design documentation clarify and ambiguity and release</w:t>
      </w:r>
    </w:p>
    <w:p w:rsidR="002760A9" w:rsidRPr="002760A9" w:rsidRDefault="002760A9" w:rsidP="002760A9">
      <w:pPr>
        <w:pStyle w:val="BodyText"/>
      </w:pPr>
    </w:p>
    <w:p w:rsidR="002760A9" w:rsidRPr="002760A9" w:rsidRDefault="002760A9" w:rsidP="002760A9">
      <w:pPr>
        <w:pStyle w:val="Heading2"/>
      </w:pPr>
      <w:bookmarkStart w:id="15" w:name="_Toc433119134"/>
      <w:r>
        <w:t>1</w:t>
      </w:r>
      <w:r w:rsidRPr="002760A9">
        <w:rPr>
          <w:vertAlign w:val="superscript"/>
        </w:rPr>
        <w:t>st</w:t>
      </w:r>
      <w:r>
        <w:t xml:space="preserve"> Prototype Tasks</w:t>
      </w:r>
      <w:bookmarkEnd w:id="15"/>
    </w:p>
    <w:p w:rsidR="002760A9" w:rsidRDefault="002760A9" w:rsidP="002760A9">
      <w:pPr>
        <w:pStyle w:val="Heading3"/>
      </w:pPr>
      <w:proofErr w:type="spellStart"/>
      <w:r>
        <w:t>TaskerCLI</w:t>
      </w:r>
      <w:proofErr w:type="spellEnd"/>
      <w:r>
        <w:t xml:space="preserve"> Tasks</w:t>
      </w:r>
    </w:p>
    <w:p w:rsidR="00D066D1" w:rsidRDefault="00D066D1" w:rsidP="00D066D1">
      <w:pPr>
        <w:pStyle w:val="BodyText"/>
      </w:pPr>
      <w:r>
        <w:t>SE_05_TCLI_01</w:t>
      </w:r>
      <w:r>
        <w:tab/>
        <w:t>– Implement Junit tests from specification</w:t>
      </w:r>
    </w:p>
    <w:p w:rsidR="00D066D1" w:rsidRDefault="00D066D1" w:rsidP="00D066D1">
      <w:pPr>
        <w:pStyle w:val="BodyText"/>
      </w:pPr>
      <w:r>
        <w:t>SE_05_TCLI_02 – Create application interfaces</w:t>
      </w:r>
    </w:p>
    <w:p w:rsidR="00D066D1" w:rsidRDefault="00D066D1" w:rsidP="00D066D1">
      <w:pPr>
        <w:pStyle w:val="BodyText"/>
      </w:pPr>
      <w:r>
        <w:t>SE_05_TCLI_03 – Implement classes from design specification and adhering to interfaces</w:t>
      </w:r>
    </w:p>
    <w:p w:rsidR="00D066D1" w:rsidRDefault="00D066D1" w:rsidP="00D066D1">
      <w:pPr>
        <w:pStyle w:val="BodyText"/>
      </w:pPr>
      <w:r>
        <w:t>SE_05_TCLI_04 – Implement task synchronisation logic</w:t>
      </w:r>
    </w:p>
    <w:p w:rsidR="00D066D1" w:rsidRDefault="00D066D1" w:rsidP="00D066D1">
      <w:pPr>
        <w:pStyle w:val="BodyText"/>
      </w:pPr>
      <w:r>
        <w:t xml:space="preserve">SE_05_TCLI_05 – Implement </w:t>
      </w:r>
      <w:r w:rsidR="00246184">
        <w:t>GUI</w:t>
      </w:r>
    </w:p>
    <w:p w:rsidR="00246184" w:rsidRDefault="00246184" w:rsidP="00D066D1">
      <w:pPr>
        <w:pStyle w:val="BodyText"/>
      </w:pPr>
      <w:r>
        <w:t>SE_05_TEST_01 – First prototype integration and application testing</w:t>
      </w:r>
    </w:p>
    <w:p w:rsidR="00246184" w:rsidRPr="00D066D1" w:rsidRDefault="00246184" w:rsidP="00D066D1">
      <w:pPr>
        <w:pStyle w:val="BodyText"/>
      </w:pPr>
      <w:r>
        <w:t>SE_05_TCLI_06 – Performance and bug fixing</w:t>
      </w:r>
    </w:p>
    <w:p w:rsidR="00246184" w:rsidRDefault="00D066D1" w:rsidP="00246184">
      <w:pPr>
        <w:pStyle w:val="Heading3"/>
      </w:pPr>
      <w:proofErr w:type="spellStart"/>
      <w:r>
        <w:t>TaskerMAN</w:t>
      </w:r>
      <w:proofErr w:type="spellEnd"/>
      <w:r w:rsidR="002760A9">
        <w:t xml:space="preserve"> Tasks</w:t>
      </w:r>
    </w:p>
    <w:p w:rsidR="00246184" w:rsidRDefault="00246184" w:rsidP="00246184">
      <w:pPr>
        <w:pStyle w:val="BodyText"/>
      </w:pPr>
      <w:r>
        <w:t xml:space="preserve">SE_05_TMAN_01 – Implement </w:t>
      </w:r>
      <w:proofErr w:type="spellStart"/>
      <w:r>
        <w:t>Punit</w:t>
      </w:r>
      <w:proofErr w:type="spellEnd"/>
      <w:r>
        <w:t xml:space="preserve"> tests from specification</w:t>
      </w:r>
    </w:p>
    <w:p w:rsidR="00246184" w:rsidRDefault="00246184" w:rsidP="00246184">
      <w:pPr>
        <w:pStyle w:val="BodyText"/>
      </w:pPr>
      <w:r>
        <w:t xml:space="preserve">SE_05_TMAN_02 – Implement HTML, CSS </w:t>
      </w:r>
      <w:r w:rsidR="00443295">
        <w:t>on static content</w:t>
      </w:r>
      <w:r>
        <w:t xml:space="preserve"> </w:t>
      </w:r>
    </w:p>
    <w:p w:rsidR="00246184" w:rsidRDefault="00246184" w:rsidP="00246184">
      <w:pPr>
        <w:pStyle w:val="BodyText"/>
      </w:pPr>
      <w:r>
        <w:t>SE_05_TMAN_03 – Implement basic editing of tasks</w:t>
      </w:r>
    </w:p>
    <w:p w:rsidR="00246184" w:rsidRDefault="00246184" w:rsidP="00246184">
      <w:pPr>
        <w:pStyle w:val="BodyText"/>
      </w:pPr>
      <w:r>
        <w:t>SE_05_TMAN_04 – Implement sorting and filtering</w:t>
      </w:r>
    </w:p>
    <w:p w:rsidR="00246184" w:rsidRDefault="00246184" w:rsidP="00246184">
      <w:pPr>
        <w:pStyle w:val="BodyText"/>
      </w:pPr>
      <w:r>
        <w:t>SE_05_TMAN_05 – Implement advanced editing of tasks (batch editing)</w:t>
      </w:r>
    </w:p>
    <w:p w:rsidR="00246184" w:rsidRDefault="00246184" w:rsidP="00246184">
      <w:pPr>
        <w:pStyle w:val="BodyText"/>
      </w:pPr>
      <w:r>
        <w:t>SE_05_TEST_01 – First prototype integration and application testing</w:t>
      </w:r>
    </w:p>
    <w:p w:rsidR="00246184" w:rsidRDefault="00443295" w:rsidP="00246184">
      <w:pPr>
        <w:pStyle w:val="BodyText"/>
      </w:pPr>
      <w:r>
        <w:t xml:space="preserve">SE_05_TMAN_06 – Performance and bug fixing </w:t>
      </w:r>
    </w:p>
    <w:p w:rsidR="002760A9" w:rsidRDefault="00443295" w:rsidP="002760A9">
      <w:pPr>
        <w:pStyle w:val="Heading3"/>
      </w:pPr>
      <w:proofErr w:type="spellStart"/>
      <w:r>
        <w:t>TaskerSRV</w:t>
      </w:r>
      <w:proofErr w:type="spellEnd"/>
      <w:r w:rsidR="002760A9">
        <w:t xml:space="preserve"> Tasks</w:t>
      </w:r>
    </w:p>
    <w:p w:rsidR="002760A9" w:rsidRDefault="00443295" w:rsidP="002760A9">
      <w:pPr>
        <w:pStyle w:val="BodyText"/>
      </w:pPr>
      <w:r>
        <w:t>SE_05_TSRV_01 – Setup development database</w:t>
      </w:r>
    </w:p>
    <w:p w:rsidR="00443295" w:rsidRDefault="00443295" w:rsidP="002760A9">
      <w:pPr>
        <w:pStyle w:val="BodyText"/>
      </w:pPr>
      <w:r>
        <w:t>SE_05_TSRV_02 – Create schema and indexes</w:t>
      </w:r>
    </w:p>
    <w:p w:rsidR="00443295" w:rsidRDefault="00443295" w:rsidP="002760A9">
      <w:pPr>
        <w:pStyle w:val="BodyText"/>
      </w:pPr>
      <w:r>
        <w:t>SE_05_TSRV_03 – Establish connections and populate with test data</w:t>
      </w:r>
    </w:p>
    <w:p w:rsidR="00443295" w:rsidRDefault="00443295" w:rsidP="002760A9">
      <w:pPr>
        <w:pStyle w:val="BodyText"/>
      </w:pPr>
      <w:r>
        <w:t>SE_05_TSRV_04 – Create automated package to setup database</w:t>
      </w:r>
    </w:p>
    <w:p w:rsidR="00443295" w:rsidRDefault="00443295" w:rsidP="00443295">
      <w:pPr>
        <w:pStyle w:val="BodyText"/>
      </w:pPr>
      <w:bookmarkStart w:id="16" w:name="_Toc433119135"/>
      <w:r>
        <w:lastRenderedPageBreak/>
        <w:t>SE_05_TEST_01 – First prototype integration and application testing</w:t>
      </w:r>
    </w:p>
    <w:p w:rsidR="00443295" w:rsidRDefault="00443295" w:rsidP="00443295">
      <w:pPr>
        <w:pStyle w:val="BodyText"/>
      </w:pPr>
      <w:r>
        <w:t>SE_05_TSRV_05 – Performance fixes and schema tweaks</w:t>
      </w:r>
    </w:p>
    <w:p w:rsidR="002760A9" w:rsidRDefault="002760A9" w:rsidP="002760A9">
      <w:pPr>
        <w:pStyle w:val="Heading2"/>
      </w:pPr>
      <w:r>
        <w:t>Software delivery Tasks</w:t>
      </w:r>
      <w:bookmarkEnd w:id="16"/>
    </w:p>
    <w:p w:rsidR="00443295" w:rsidRDefault="00443295" w:rsidP="00443295">
      <w:pPr>
        <w:pStyle w:val="BodyText"/>
      </w:pPr>
      <w:r>
        <w:t>SE_05_TCLI_07 – Incorporate client feedback and fixes</w:t>
      </w:r>
    </w:p>
    <w:p w:rsidR="00443295" w:rsidRDefault="00443295" w:rsidP="00443295">
      <w:pPr>
        <w:pStyle w:val="BodyText"/>
      </w:pPr>
      <w:r>
        <w:t>SE_05_TMAN_07 - Incorporate client feedback and fixes</w:t>
      </w:r>
    </w:p>
    <w:p w:rsidR="00443295" w:rsidRDefault="00443295" w:rsidP="00443295">
      <w:pPr>
        <w:pStyle w:val="BodyText"/>
      </w:pPr>
      <w:r>
        <w:t>SE_05_TSRV_06 -</w:t>
      </w:r>
      <w:r w:rsidRPr="00443295">
        <w:t xml:space="preserve"> </w:t>
      </w:r>
      <w:r>
        <w:t>Incorporate client feedback and fixes</w:t>
      </w:r>
    </w:p>
    <w:p w:rsidR="00443295" w:rsidRDefault="00443295" w:rsidP="00443295">
      <w:pPr>
        <w:pStyle w:val="BodyText"/>
      </w:pPr>
      <w:r>
        <w:t>SE_05_TEST_02 – Testing for all targeted platforms and bug fixes</w:t>
      </w:r>
    </w:p>
    <w:p w:rsidR="00443295" w:rsidRDefault="00443295" w:rsidP="00443295">
      <w:pPr>
        <w:pStyle w:val="BodyText"/>
      </w:pPr>
      <w:r>
        <w:t>SE_</w:t>
      </w:r>
      <w:r w:rsidR="00955261">
        <w:t xml:space="preserve">05_MAINT _01 – Create maintenance documentation </w:t>
      </w:r>
    </w:p>
    <w:p w:rsidR="00955261" w:rsidRDefault="00955261" w:rsidP="00443295">
      <w:pPr>
        <w:pStyle w:val="BodyText"/>
      </w:pPr>
      <w:r>
        <w:t>SE_05_TCLI_08 – Package software ready for handover</w:t>
      </w:r>
    </w:p>
    <w:p w:rsidR="00955261" w:rsidRDefault="00955261" w:rsidP="00443295">
      <w:pPr>
        <w:pStyle w:val="BodyText"/>
      </w:pPr>
      <w:r>
        <w:t>SE_05_TMAN_08 – Package software ready for handover</w:t>
      </w:r>
    </w:p>
    <w:p w:rsidR="00955261" w:rsidRDefault="00955261" w:rsidP="00443295">
      <w:pPr>
        <w:pStyle w:val="BodyText"/>
      </w:pPr>
      <w:r>
        <w:t>SE_05_TSRV_07 – Package database scripts ready for handover</w:t>
      </w:r>
    </w:p>
    <w:p w:rsidR="002760A9" w:rsidRDefault="00955261" w:rsidP="002760A9">
      <w:pPr>
        <w:pStyle w:val="BodyText"/>
      </w:pPr>
      <w:r>
        <w:t>SE_05_PM_04 – Deliver software to client on CD</w:t>
      </w:r>
    </w:p>
    <w:p w:rsidR="002760A9" w:rsidRDefault="002760A9" w:rsidP="002760A9">
      <w:pPr>
        <w:pStyle w:val="Heading2"/>
      </w:pPr>
      <w:bookmarkStart w:id="17" w:name="_Toc433119136"/>
      <w:r>
        <w:t>Documentation handover Tasks</w:t>
      </w:r>
      <w:bookmarkEnd w:id="17"/>
    </w:p>
    <w:p w:rsidR="00955261" w:rsidRDefault="00955261" w:rsidP="00955261">
      <w:pPr>
        <w:pStyle w:val="BodyText"/>
      </w:pPr>
      <w:r>
        <w:t xml:space="preserve">SE_05_QA_01 </w:t>
      </w:r>
      <w:r w:rsidR="00B93B0A">
        <w:t>–</w:t>
      </w:r>
      <w:r>
        <w:t xml:space="preserve"> </w:t>
      </w:r>
      <w:r w:rsidR="00B93B0A">
        <w:t xml:space="preserve">Review </w:t>
      </w:r>
      <w:r w:rsidR="00671B24">
        <w:t xml:space="preserve">testing </w:t>
      </w:r>
      <w:r w:rsidR="00B93B0A">
        <w:t>documentation</w:t>
      </w:r>
    </w:p>
    <w:p w:rsidR="00B93B0A" w:rsidRDefault="00B93B0A" w:rsidP="00955261">
      <w:pPr>
        <w:pStyle w:val="BodyText"/>
      </w:pPr>
      <w:r>
        <w:t>SE_05_</w:t>
      </w:r>
      <w:r w:rsidR="00671B24">
        <w:t>QA_02 – Review design</w:t>
      </w:r>
      <w:r>
        <w:t xml:space="preserve"> documentation</w:t>
      </w:r>
    </w:p>
    <w:p w:rsidR="00B93B0A" w:rsidRDefault="00B93B0A" w:rsidP="00955261">
      <w:pPr>
        <w:pStyle w:val="BodyText"/>
      </w:pPr>
      <w:r>
        <w:t>SE_05_QA_03 – Review maintenance manuals</w:t>
      </w:r>
    </w:p>
    <w:p w:rsidR="00B93B0A" w:rsidRPr="00955261" w:rsidRDefault="00B93B0A" w:rsidP="00955261">
      <w:pPr>
        <w:pStyle w:val="BodyText"/>
      </w:pPr>
      <w:r>
        <w:t>SE_05_QA_04 – Review miscellaneous documents</w:t>
      </w:r>
    </w:p>
    <w:p w:rsidR="002760A9" w:rsidRDefault="002760A9" w:rsidP="002760A9">
      <w:pPr>
        <w:pStyle w:val="BodyText"/>
      </w:pPr>
    </w:p>
    <w:p w:rsidR="002760A9" w:rsidRDefault="008A1CA8" w:rsidP="002760A9">
      <w:pPr>
        <w:pStyle w:val="Heading1"/>
      </w:pPr>
      <w:bookmarkStart w:id="18" w:name="_Toc433119137"/>
      <w:r>
        <w:t>M</w:t>
      </w:r>
      <w:r w:rsidR="002760A9">
        <w:t>onitoring</w:t>
      </w:r>
      <w:bookmarkEnd w:id="18"/>
    </w:p>
    <w:p w:rsidR="00952A8F" w:rsidRDefault="002760A9" w:rsidP="00952A8F">
      <w:pPr>
        <w:pStyle w:val="Heading2"/>
      </w:pPr>
      <w:bookmarkStart w:id="19" w:name="_Toc433119138"/>
      <w:r>
        <w:t>Review meetings</w:t>
      </w:r>
      <w:bookmarkEnd w:id="19"/>
    </w:p>
    <w:p w:rsidR="00952A8F" w:rsidRPr="00952A8F" w:rsidRDefault="00952A8F" w:rsidP="00952A8F">
      <w:pPr>
        <w:pStyle w:val="BodyText"/>
      </w:pPr>
      <w:r>
        <w:t xml:space="preserve">Review meetings will be conducted as per </w:t>
      </w:r>
      <w:r w:rsidR="007C26E7">
        <w:t>SE.QA.07</w:t>
      </w:r>
      <w:sdt>
        <w:sdtPr>
          <w:id w:val="1949581657"/>
          <w:citation/>
        </w:sdtPr>
        <w:sdtEndPr/>
        <w:sdtContent>
          <w:r w:rsidR="007C26E7">
            <w:fldChar w:fldCharType="begin"/>
          </w:r>
          <w:r w:rsidR="007C26E7">
            <w:instrText xml:space="preserve">CITATION Pri15 \l 2057 </w:instrText>
          </w:r>
          <w:r w:rsidR="007C26E7">
            <w:fldChar w:fldCharType="separate"/>
          </w:r>
          <w:r w:rsidR="007C26E7">
            <w:rPr>
              <w:noProof/>
            </w:rPr>
            <w:t xml:space="preserve"> [8]</w:t>
          </w:r>
          <w:r w:rsidR="007C26E7">
            <w:fldChar w:fldCharType="end"/>
          </w:r>
        </w:sdtContent>
      </w:sdt>
      <w:r w:rsidR="00B34FB6">
        <w:t>.</w:t>
      </w:r>
      <w:r w:rsidR="007C26E7">
        <w:t xml:space="preserve"> Before the meeting the QA manager will inform all relevant members of the team the location and time of the meeting. They will also ensure the correct version of the document is being used and distribute this copy before the meeting. During the meeting a brief version of minutes </w:t>
      </w:r>
      <w:r w:rsidR="00B34FB6">
        <w:t>may</w:t>
      </w:r>
      <w:r w:rsidR="007C26E7">
        <w:t xml:space="preserve"> be taken</w:t>
      </w:r>
      <w:r w:rsidR="00B34FB6">
        <w:t xml:space="preserve"> and distributed subject to a decision between the QA manager and project leader. The QA manager will take any points that arise and create issues on GitHub and ensure they are assigned.</w:t>
      </w:r>
      <w:r>
        <w:t xml:space="preserve"> </w:t>
      </w:r>
      <w:r w:rsidR="00B34FB6">
        <w:t>A document must go through a review before it can have its status changed to review</w:t>
      </w:r>
    </w:p>
    <w:p w:rsidR="002760A9" w:rsidRDefault="002760A9" w:rsidP="002760A9">
      <w:pPr>
        <w:pStyle w:val="Heading2"/>
      </w:pPr>
      <w:bookmarkStart w:id="20" w:name="_Toc433119139"/>
      <w:r>
        <w:t>Informal meetings</w:t>
      </w:r>
      <w:bookmarkEnd w:id="20"/>
    </w:p>
    <w:p w:rsidR="00952A8F" w:rsidRPr="00952A8F" w:rsidRDefault="00952A8F" w:rsidP="00952A8F">
      <w:pPr>
        <w:pStyle w:val="BodyText"/>
      </w:pPr>
      <w:r>
        <w:t>There will also be informal meetings he</w:t>
      </w:r>
      <w:r w:rsidR="008A1CA8">
        <w:t xml:space="preserve">ld on a regular basis, these are to co-ordinate </w:t>
      </w:r>
      <w:r w:rsidR="00B34FB6">
        <w:t xml:space="preserve">and assign </w:t>
      </w:r>
      <w:r w:rsidR="008A1CA8">
        <w:t>tasks, check progress and raise points within the group. Two informal meetings are planned every week to allow constant communication within the group</w:t>
      </w:r>
      <w:sdt>
        <w:sdtPr>
          <w:id w:val="1363242579"/>
          <w:citation/>
        </w:sdtPr>
        <w:sdtEndPr/>
        <w:sdtContent>
          <w:r w:rsidR="00B34FB6">
            <w:fldChar w:fldCharType="begin"/>
          </w:r>
          <w:r w:rsidR="00B34FB6">
            <w:instrText xml:space="preserve"> CITATION Pri15 \l 2057 </w:instrText>
          </w:r>
          <w:r w:rsidR="00B34FB6">
            <w:fldChar w:fldCharType="separate"/>
          </w:r>
          <w:r w:rsidR="00B34FB6">
            <w:rPr>
              <w:noProof/>
            </w:rPr>
            <w:t xml:space="preserve"> [8]</w:t>
          </w:r>
          <w:r w:rsidR="00B34FB6">
            <w:fldChar w:fldCharType="end"/>
          </w:r>
        </w:sdtContent>
      </w:sdt>
      <w:r w:rsidR="008A1CA8">
        <w:t>.</w:t>
      </w:r>
      <w:r w:rsidR="00B34FB6">
        <w:t xml:space="preserve"> These will be held Tuesday at 6PM and Wednesday at 2PM in the Think Tank. In the event of a meeting time being changed, cancelled or moved the project manager will email the group and inform and confirm with the group the alternative arrangements. Brief minutes and actionable points will be taken by the QA manager and distributed to the group. Any issues arising will be opened and assigned on GitHub.</w:t>
      </w:r>
    </w:p>
    <w:p w:rsidR="00EB1E22" w:rsidRDefault="002760A9" w:rsidP="00EC44DE">
      <w:pPr>
        <w:pStyle w:val="Heading2"/>
      </w:pPr>
      <w:bookmarkStart w:id="21" w:name="_Toc433119140"/>
      <w:r>
        <w:t>Formal meetings</w:t>
      </w:r>
      <w:bookmarkEnd w:id="21"/>
    </w:p>
    <w:p w:rsidR="0031593D" w:rsidRDefault="008A1CA8" w:rsidP="0031593D">
      <w:pPr>
        <w:pStyle w:val="BodyText"/>
      </w:pPr>
      <w:r>
        <w:t>Formal meetings will take place once per week with the project manager. In these meeting minutes must be taken by</w:t>
      </w:r>
      <w:r w:rsidR="007C26E7">
        <w:t xml:space="preserve"> the QA manager</w:t>
      </w:r>
      <w:r>
        <w:t xml:space="preserve">. The project manager will </w:t>
      </w:r>
      <w:r w:rsidR="00B34FB6">
        <w:t>review minutes from the previous meeting and create and assign any actions to ensure the project continues correctly and on time. The project manager will also ensure progress has been made on previously assigned actions.</w:t>
      </w:r>
    </w:p>
    <w:p w:rsidR="00B34FB6" w:rsidRDefault="00B34FB6" w:rsidP="00B34FB6">
      <w:pPr>
        <w:pStyle w:val="Heading2"/>
      </w:pPr>
      <w:r>
        <w:lastRenderedPageBreak/>
        <w:t>Minutes</w:t>
      </w:r>
    </w:p>
    <w:p w:rsidR="00B34FB6" w:rsidRDefault="0048223F" w:rsidP="00B34FB6">
      <w:pPr>
        <w:pStyle w:val="BodyText"/>
      </w:pPr>
      <w:r>
        <w:t>All minutes must</w:t>
      </w:r>
      <w:r w:rsidR="00B34FB6">
        <w:t xml:space="preserve"> conform to the layout specified in SE.QA.03</w:t>
      </w:r>
      <w:sdt>
        <w:sdtPr>
          <w:id w:val="-130790057"/>
          <w:citation/>
        </w:sdtPr>
        <w:sdtEndPr/>
        <w:sdtContent>
          <w:r w:rsidR="00B34FB6">
            <w:fldChar w:fldCharType="begin"/>
          </w:r>
          <w:r w:rsidR="00B34FB6">
            <w:instrText xml:space="preserve"> CITATION Har151 \l 2057 </w:instrText>
          </w:r>
          <w:r w:rsidR="00B34FB6">
            <w:fldChar w:fldCharType="separate"/>
          </w:r>
          <w:r w:rsidR="00B34FB6">
            <w:rPr>
              <w:noProof/>
            </w:rPr>
            <w:t xml:space="preserve"> [4]</w:t>
          </w:r>
          <w:r w:rsidR="00B34FB6">
            <w:fldChar w:fldCharType="end"/>
          </w:r>
        </w:sdtContent>
      </w:sdt>
      <w:r>
        <w:t xml:space="preserve"> these minutes should be uploaded to the repository as soon as possible. Each set of minutes should be in an individual file with the name style</w:t>
      </w:r>
      <w:sdt>
        <w:sdtPr>
          <w:id w:val="477120327"/>
          <w:citation/>
        </w:sdtPr>
        <w:sdtEndPr/>
        <w:sdtContent>
          <w:r>
            <w:fldChar w:fldCharType="begin"/>
          </w:r>
          <w:r>
            <w:instrText xml:space="preserve"> CITATION Har153 \l 2057 </w:instrText>
          </w:r>
          <w:r>
            <w:fldChar w:fldCharType="separate"/>
          </w:r>
          <w:r>
            <w:rPr>
              <w:noProof/>
            </w:rPr>
            <w:t xml:space="preserve"> [9]</w:t>
          </w:r>
          <w:r>
            <w:fldChar w:fldCharType="end"/>
          </w:r>
        </w:sdtContent>
      </w:sdt>
      <w:r>
        <w:t xml:space="preserve"> of </w:t>
      </w:r>
      <w:proofErr w:type="spellStart"/>
      <w:r>
        <w:t>yyyy</w:t>
      </w:r>
      <w:proofErr w:type="spellEnd"/>
      <w:r>
        <w:t>-mm-</w:t>
      </w:r>
      <w:proofErr w:type="spellStart"/>
      <w:r>
        <w:t>dd_minutes</w:t>
      </w:r>
      <w:proofErr w:type="spellEnd"/>
      <w:r>
        <w:t xml:space="preserve"> where </w:t>
      </w:r>
      <w:proofErr w:type="spellStart"/>
      <w:r>
        <w:t>yyyy</w:t>
      </w:r>
      <w:proofErr w:type="spellEnd"/>
      <w:r>
        <w:t xml:space="preserve"> represents year, mm represents month, </w:t>
      </w:r>
      <w:proofErr w:type="spellStart"/>
      <w:r>
        <w:t>dd</w:t>
      </w:r>
      <w:proofErr w:type="spellEnd"/>
      <w:r>
        <w:t xml:space="preserve"> represents day in numerical form. </w:t>
      </w:r>
    </w:p>
    <w:p w:rsidR="00B3631E" w:rsidRDefault="00B3631E" w:rsidP="00B34FB6">
      <w:pPr>
        <w:pStyle w:val="BodyText"/>
      </w:pPr>
    </w:p>
    <w:p w:rsidR="00B3631E" w:rsidRDefault="00B3631E" w:rsidP="003D4A3B">
      <w:pPr>
        <w:pStyle w:val="Heading1"/>
        <w:numPr>
          <w:ilvl w:val="0"/>
          <w:numId w:val="0"/>
        </w:numPr>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4FB6">
      <w:pPr>
        <w:pStyle w:val="BodyText"/>
      </w:pPr>
    </w:p>
    <w:p w:rsidR="00B3631E" w:rsidRDefault="00B3631E" w:rsidP="00B3631E">
      <w:pPr>
        <w:pStyle w:val="Heading1"/>
      </w:pPr>
      <w:r>
        <w:lastRenderedPageBreak/>
        <w:t>Gantt chart</w:t>
      </w:r>
    </w:p>
    <w:p w:rsidR="00B3631E" w:rsidRDefault="00B547C7" w:rsidP="00B3631E">
      <w:pPr>
        <w:pStyle w:val="BodyText"/>
      </w:pPr>
      <w:r w:rsidRPr="00B547C7">
        <w:drawing>
          <wp:inline distT="0" distB="0" distL="0" distR="0" wp14:anchorId="0A363CA1" wp14:editId="5DC0A74E">
            <wp:extent cx="8448645" cy="6431747"/>
            <wp:effectExtent l="0" t="127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400000">
                      <a:off x="0" y="0"/>
                      <a:ext cx="8448645" cy="6431747"/>
                    </a:xfrm>
                    <a:prstGeom prst="rect">
                      <a:avLst/>
                    </a:prstGeom>
                    <a:noFill/>
                    <a:ln>
                      <a:noFill/>
                    </a:ln>
                  </pic:spPr>
                </pic:pic>
              </a:graphicData>
            </a:graphic>
          </wp:inline>
        </w:drawing>
      </w:r>
    </w:p>
    <w:p w:rsidR="003D4A3B" w:rsidRDefault="003D4A3B" w:rsidP="003D4A3B">
      <w:pPr>
        <w:pStyle w:val="Heading1"/>
      </w:pPr>
      <w:bookmarkStart w:id="22" w:name="_Toc433119141"/>
      <w:r>
        <w:lastRenderedPageBreak/>
        <w:t>Risk analysis</w:t>
      </w:r>
    </w:p>
    <w:p w:rsidR="003D4A3B" w:rsidRPr="003D4A3B" w:rsidRDefault="003D4A3B" w:rsidP="003D4A3B">
      <w:pPr>
        <w:pStyle w:val="BodyText"/>
      </w:pPr>
    </w:p>
    <w:p w:rsidR="003D4A3B" w:rsidRDefault="003D4A3B" w:rsidP="0031593D">
      <w:pPr>
        <w:pStyle w:val="UnnumHeading1"/>
      </w:pPr>
      <w:bookmarkStart w:id="23" w:name="_GoBack"/>
      <w:bookmarkEnd w:id="23"/>
    </w:p>
    <w:p w:rsidR="0031593D" w:rsidRDefault="005D4CDB" w:rsidP="0031593D">
      <w:pPr>
        <w:pStyle w:val="UnnumHeading1"/>
      </w:pPr>
      <w:r>
        <w:t>RE</w:t>
      </w:r>
      <w:r w:rsidR="00A44A71">
        <w:t>FERENCES</w:t>
      </w:r>
      <w:bookmarkEnd w:id="22"/>
    </w:p>
    <w:p w:rsidR="007B1C69" w:rsidRDefault="001F6245" w:rsidP="006A16AC">
      <w:pPr>
        <w:pStyle w:val="bibentry"/>
        <w:rPr>
          <w:noProof/>
          <w:lang w:eastAsia="en-GB"/>
        </w:rPr>
      </w:pPr>
      <w:r>
        <w:fldChar w:fldCharType="begin"/>
      </w:r>
      <w:r>
        <w:instrText xml:space="preserve"> BIBLIOGRAPHY  \l 2057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1"/>
        <w:gridCol w:w="8646"/>
      </w:tblGrid>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[1] </w:t>
            </w:r>
          </w:p>
        </w:tc>
        <w:tc>
          <w:tcPr>
            <w:tcW w:w="4717" w:type="pct"/>
            <w:hideMark/>
          </w:tcPr>
          <w:p w:rsidR="007B1C69" w:rsidRDefault="007B1C69">
            <w:pPr>
              <w:pStyle w:val="Bibliography"/>
              <w:rPr>
                <w:rFonts w:eastAsiaTheme="minorEastAsia"/>
                <w:noProof/>
              </w:rPr>
            </w:pPr>
            <w:r>
              <w:rPr>
                <w:noProof/>
              </w:rPr>
              <w:t>Aberystwyth University, “Project Timetable: The Software Development Life Cycle (2015-16),” [Online]. Available: https://blackboard.aber.ac.uk/webapps/blackboard/content/listContent.jsp?course_id=_12897_1&amp;content_id=_557616_1. [Accessed 19 10 2015].</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[2]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SE.QA.05 A - Design Specification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[3]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SE.QA.06 - Test Procedure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[4]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SE.QA.03 - General Documentation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[5]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SE.QA.01 - Quality Assurance Plan, </w:t>
            </w:r>
            <w:r>
              <w:rPr>
                <w:noProof/>
              </w:rPr>
              <w:t xml:space="preserve">Aberystwyth University: Software Engineering Group,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[6] </w:t>
            </w:r>
          </w:p>
        </w:tc>
        <w:tc>
          <w:tcPr>
            <w:tcW w:w="4717" w:type="pct"/>
            <w:hideMark/>
          </w:tcPr>
          <w:p w:rsidR="007B1C69" w:rsidRDefault="007B1C69">
            <w:pPr>
              <w:pStyle w:val="Bibliography"/>
              <w:rPr>
                <w:rFonts w:eastAsiaTheme="minorEastAsia"/>
                <w:noProof/>
              </w:rPr>
            </w:pPr>
            <w:r>
              <w:rPr>
                <w:noProof/>
              </w:rPr>
              <w:t xml:space="preserve">C. J. Price, </w:t>
            </w:r>
            <w:r>
              <w:rPr>
                <w:i/>
                <w:iCs/>
                <w:noProof/>
              </w:rPr>
              <w:t xml:space="preserve">SE.QA.02 - Project Management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[7] </w:t>
            </w:r>
          </w:p>
        </w:tc>
        <w:tc>
          <w:tcPr>
            <w:tcW w:w="4717" w:type="pct"/>
            <w:hideMark/>
          </w:tcPr>
          <w:p w:rsidR="007B1C69" w:rsidRDefault="007B1C69">
            <w:pPr>
              <w:pStyle w:val="Bibliography"/>
              <w:rPr>
                <w:rFonts w:eastAsiaTheme="minorEastAsia"/>
                <w:noProof/>
              </w:rPr>
            </w:pPr>
            <w:r>
              <w:rPr>
                <w:noProof/>
              </w:rPr>
              <w:t xml:space="preserve">N. W. Hardy, </w:t>
            </w:r>
            <w:r>
              <w:rPr>
                <w:i/>
                <w:iCs/>
                <w:noProof/>
              </w:rPr>
              <w:t xml:space="preserve">Tasker Team Tasking System - Requirement Specification,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[8] </w:t>
            </w:r>
          </w:p>
        </w:tc>
        <w:tc>
          <w:tcPr>
            <w:tcW w:w="4717" w:type="pct"/>
            <w:hideMark/>
          </w:tcPr>
          <w:p w:rsidR="007B1C69" w:rsidRDefault="007B1C69">
            <w:pPr>
              <w:pStyle w:val="Bibliography"/>
              <w:rPr>
                <w:rFonts w:eastAsiaTheme="minorEastAsia"/>
                <w:noProof/>
              </w:rPr>
            </w:pPr>
            <w:r>
              <w:rPr>
                <w:noProof/>
              </w:rPr>
              <w:t xml:space="preserve">C. J. Price, N. W. Hardy and B. P. Tiddeman, </w:t>
            </w:r>
            <w:r>
              <w:rPr>
                <w:i/>
                <w:iCs/>
                <w:noProof/>
              </w:rPr>
              <w:t xml:space="preserve">SE.QA.07 - Review Standards, </w:t>
            </w:r>
            <w:r>
              <w:rPr>
                <w:noProof/>
              </w:rPr>
              <w:t xml:space="preserve">Aberystwyth University: Software Engineering Group Project, 2015. </w:t>
            </w:r>
          </w:p>
        </w:tc>
      </w:tr>
      <w:tr w:rsidR="007B1C69" w:rsidTr="007B1C69">
        <w:trPr>
          <w:tblCellSpacing w:w="15" w:type="dxa"/>
        </w:trPr>
        <w:tc>
          <w:tcPr>
            <w:tcW w:w="234" w:type="pct"/>
            <w:hideMark/>
          </w:tcPr>
          <w:p w:rsidR="007B1C69" w:rsidRDefault="007B1C69">
            <w:pPr>
              <w:pStyle w:val="Bibliography"/>
              <w:rPr>
                <w:rFonts w:eastAsiaTheme="minorEastAsia"/>
                <w:noProof/>
              </w:rPr>
            </w:pPr>
            <w:r>
              <w:rPr>
                <w:noProof/>
              </w:rPr>
              <w:t xml:space="preserve">[9] </w:t>
            </w:r>
          </w:p>
        </w:tc>
        <w:tc>
          <w:tcPr>
            <w:tcW w:w="4717" w:type="pct"/>
            <w:hideMark/>
          </w:tcPr>
          <w:p w:rsidR="007B1C69" w:rsidRDefault="007B1C69">
            <w:pPr>
              <w:pStyle w:val="Bibliography"/>
              <w:rPr>
                <w:rFonts w:eastAsiaTheme="minorEastAsia"/>
                <w:noProof/>
              </w:rPr>
            </w:pPr>
            <w:r>
              <w:rPr>
                <w:noProof/>
              </w:rPr>
              <w:t xml:space="preserve">N. W. Hardy, C. J. Price and B. P. Tiddeman, </w:t>
            </w:r>
            <w:r>
              <w:rPr>
                <w:i/>
                <w:iCs/>
                <w:noProof/>
              </w:rPr>
              <w:t xml:space="preserve">SE.QA.08 - Operating Procedures and Configuration Management Standards, </w:t>
            </w:r>
            <w:r>
              <w:rPr>
                <w:noProof/>
              </w:rPr>
              <w:t xml:space="preserve">Aberystwyth University: Software Engineering Group Project, 2015. </w:t>
            </w:r>
          </w:p>
        </w:tc>
      </w:tr>
    </w:tbl>
    <w:p w:rsidR="007B1C69" w:rsidRDefault="007B1C69">
      <w:pPr>
        <w:rPr>
          <w:noProof/>
        </w:rPr>
      </w:pPr>
    </w:p>
    <w:p w:rsidR="00932113" w:rsidRDefault="001F6245" w:rsidP="006A16AC">
      <w:pPr>
        <w:pStyle w:val="bibentry"/>
      </w:pPr>
      <w:r>
        <w:fldChar w:fldCharType="end"/>
      </w:r>
    </w:p>
    <w:p w:rsidR="001F6245" w:rsidRDefault="001F6245" w:rsidP="003309A1">
      <w:pPr>
        <w:pStyle w:val="UnnumHeading1"/>
      </w:pPr>
    </w:p>
    <w:p w:rsidR="00C4734D" w:rsidRDefault="00A44A71" w:rsidP="003309A1">
      <w:pPr>
        <w:pStyle w:val="UnnumHeading1"/>
      </w:pPr>
      <w:bookmarkStart w:id="24" w:name="_Toc433119142"/>
      <w:r>
        <w:t>DOCUMENT HISTORY</w:t>
      </w:r>
      <w:bookmarkEnd w:id="24"/>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C4734D" w:rsidTr="008904EC">
        <w:trPr>
          <w:tblHeader/>
          <w:jc w:val="center"/>
        </w:trPr>
        <w:tc>
          <w:tcPr>
            <w:tcW w:w="864" w:type="dxa"/>
            <w:tcBorders>
              <w:bottom w:val="single" w:sz="12" w:space="0" w:color="000000"/>
            </w:tcBorders>
          </w:tcPr>
          <w:p w:rsidR="00C4734D" w:rsidRDefault="00A44A71">
            <w:pPr>
              <w:rPr>
                <w:i/>
              </w:rPr>
            </w:pPr>
            <w:r>
              <w:rPr>
                <w:i/>
              </w:rPr>
              <w:t>Version</w:t>
            </w:r>
          </w:p>
        </w:tc>
        <w:tc>
          <w:tcPr>
            <w:tcW w:w="1008" w:type="dxa"/>
            <w:tcBorders>
              <w:bottom w:val="single" w:sz="12" w:space="0" w:color="000000"/>
            </w:tcBorders>
          </w:tcPr>
          <w:p w:rsidR="00C4734D" w:rsidRDefault="00A44A71">
            <w:pPr>
              <w:rPr>
                <w:i/>
              </w:rPr>
            </w:pPr>
            <w:r>
              <w:rPr>
                <w:i/>
              </w:rPr>
              <w:t>CCF No.</w:t>
            </w:r>
          </w:p>
        </w:tc>
        <w:tc>
          <w:tcPr>
            <w:tcW w:w="1193" w:type="dxa"/>
            <w:tcBorders>
              <w:bottom w:val="single" w:sz="12" w:space="0" w:color="000000"/>
            </w:tcBorders>
          </w:tcPr>
          <w:p w:rsidR="00C4734D" w:rsidRDefault="00A44A71">
            <w:pPr>
              <w:rPr>
                <w:i/>
              </w:rPr>
            </w:pPr>
            <w:r>
              <w:rPr>
                <w:i/>
              </w:rPr>
              <w:t>Date</w:t>
            </w:r>
          </w:p>
        </w:tc>
        <w:tc>
          <w:tcPr>
            <w:tcW w:w="3969" w:type="dxa"/>
            <w:tcBorders>
              <w:bottom w:val="single" w:sz="12" w:space="0" w:color="000000"/>
            </w:tcBorders>
          </w:tcPr>
          <w:p w:rsidR="00C4734D" w:rsidRDefault="00A44A71">
            <w:pPr>
              <w:rPr>
                <w:i/>
              </w:rPr>
            </w:pPr>
            <w:r>
              <w:rPr>
                <w:i/>
              </w:rPr>
              <w:t>Changes made to document</w:t>
            </w:r>
          </w:p>
        </w:tc>
        <w:tc>
          <w:tcPr>
            <w:tcW w:w="1318" w:type="dxa"/>
            <w:tcBorders>
              <w:bottom w:val="single" w:sz="12" w:space="0" w:color="000000"/>
            </w:tcBorders>
          </w:tcPr>
          <w:p w:rsidR="00C4734D" w:rsidRDefault="00A44A71">
            <w:pPr>
              <w:rPr>
                <w:i/>
              </w:rPr>
            </w:pPr>
            <w:r>
              <w:rPr>
                <w:i/>
              </w:rPr>
              <w:t>Changed by</w:t>
            </w:r>
          </w:p>
        </w:tc>
      </w:tr>
      <w:tr w:rsidR="00C4734D" w:rsidTr="008904EC">
        <w:trPr>
          <w:jc w:val="center"/>
        </w:trPr>
        <w:tc>
          <w:tcPr>
            <w:tcW w:w="864" w:type="dxa"/>
            <w:tcBorders>
              <w:top w:val="nil"/>
            </w:tcBorders>
          </w:tcPr>
          <w:p w:rsidR="00C4734D" w:rsidRDefault="00EC44DE">
            <w:r>
              <w:t>0.01</w:t>
            </w:r>
          </w:p>
        </w:tc>
        <w:tc>
          <w:tcPr>
            <w:tcW w:w="1008" w:type="dxa"/>
            <w:tcBorders>
              <w:top w:val="nil"/>
            </w:tcBorders>
          </w:tcPr>
          <w:p w:rsidR="00C4734D" w:rsidRDefault="00A44A71">
            <w:r>
              <w:t>N/A</w:t>
            </w:r>
          </w:p>
        </w:tc>
        <w:tc>
          <w:tcPr>
            <w:tcW w:w="1193" w:type="dxa"/>
            <w:tcBorders>
              <w:top w:val="nil"/>
            </w:tcBorders>
          </w:tcPr>
          <w:p w:rsidR="00C4734D" w:rsidRDefault="00EC44DE">
            <w:r>
              <w:t>19/10/2015</w:t>
            </w:r>
          </w:p>
        </w:tc>
        <w:tc>
          <w:tcPr>
            <w:tcW w:w="3969" w:type="dxa"/>
            <w:tcBorders>
              <w:top w:val="nil"/>
            </w:tcBorders>
          </w:tcPr>
          <w:p w:rsidR="00C4734D" w:rsidRDefault="00EC44DE">
            <w:r>
              <w:t>Draft Version</w:t>
            </w:r>
          </w:p>
        </w:tc>
        <w:tc>
          <w:tcPr>
            <w:tcW w:w="1318" w:type="dxa"/>
            <w:tcBorders>
              <w:top w:val="nil"/>
            </w:tcBorders>
          </w:tcPr>
          <w:p w:rsidR="00C4734D" w:rsidRDefault="00EC44DE">
            <w:r>
              <w:t>DAF5</w:t>
            </w:r>
          </w:p>
        </w:tc>
      </w:tr>
    </w:tbl>
    <w:p w:rsidR="00D7147C" w:rsidRDefault="00D7147C" w:rsidP="00E563D9">
      <w:pPr>
        <w:pStyle w:val="BodyText"/>
      </w:pPr>
    </w:p>
    <w:sectPr w:rsidR="00D7147C" w:rsidSect="00573F2E">
      <w:headerReference w:type="default" r:id="rId10"/>
      <w:footerReference w:type="default" r:id="rId11"/>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630" w:rsidRDefault="00E54630">
      <w:r>
        <w:separator/>
      </w:r>
    </w:p>
  </w:endnote>
  <w:endnote w:type="continuationSeparator" w:id="0">
    <w:p w:rsidR="00E54630" w:rsidRDefault="00E54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B547C7">
      <w:rPr>
        <w:rStyle w:val="PageNumber"/>
        <w:noProof/>
      </w:rPr>
      <w:t>10</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B547C7">
      <w:rPr>
        <w:rStyle w:val="PageNumber"/>
        <w:noProof/>
      </w:rPr>
      <w:t>10</w:t>
    </w:r>
    <w:r w:rsidR="00CA50B8">
      <w:rPr>
        <w:rStyle w:val="PageNumber"/>
      </w:rPr>
      <w:fldChar w:fldCharType="end"/>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630" w:rsidRDefault="00E54630">
      <w:r>
        <w:separator/>
      </w:r>
    </w:p>
  </w:footnote>
  <w:footnote w:type="continuationSeparator" w:id="0">
    <w:p w:rsidR="00E54630" w:rsidRDefault="00E546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A14" w:rsidRDefault="00E54630">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50142E">
          <w:t>Project Plan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AF68CB">
          <w:t>0.01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AF68CB">
          <w:t>Draft</w:t>
        </w:r>
      </w:sdtContent>
    </w:sdt>
    <w:r w:rsidR="00757A1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366709A"/>
    <w:lvl w:ilvl="0">
      <w:start w:val="1"/>
      <w:numFmt w:val="decimal"/>
      <w:lvlText w:val="%1."/>
      <w:lvlJc w:val="left"/>
      <w:pPr>
        <w:tabs>
          <w:tab w:val="num" w:pos="1492"/>
        </w:tabs>
        <w:ind w:left="1492" w:hanging="360"/>
      </w:pPr>
    </w:lvl>
  </w:abstractNum>
  <w:abstractNum w:abstractNumId="1">
    <w:nsid w:val="FFFFFF7D"/>
    <w:multiLevelType w:val="singleLevel"/>
    <w:tmpl w:val="C26077F2"/>
    <w:lvl w:ilvl="0">
      <w:start w:val="1"/>
      <w:numFmt w:val="decimal"/>
      <w:lvlText w:val="%1."/>
      <w:lvlJc w:val="left"/>
      <w:pPr>
        <w:tabs>
          <w:tab w:val="num" w:pos="1209"/>
        </w:tabs>
        <w:ind w:left="1209" w:hanging="360"/>
      </w:pPr>
    </w:lvl>
  </w:abstractNum>
  <w:abstractNum w:abstractNumId="2">
    <w:nsid w:val="FFFFFF7E"/>
    <w:multiLevelType w:val="singleLevel"/>
    <w:tmpl w:val="CE84268A"/>
    <w:lvl w:ilvl="0">
      <w:start w:val="1"/>
      <w:numFmt w:val="decimal"/>
      <w:lvlText w:val="%1."/>
      <w:lvlJc w:val="left"/>
      <w:pPr>
        <w:tabs>
          <w:tab w:val="num" w:pos="926"/>
        </w:tabs>
        <w:ind w:left="926" w:hanging="360"/>
      </w:pPr>
    </w:lvl>
  </w:abstractNum>
  <w:abstractNum w:abstractNumId="3">
    <w:nsid w:val="FFFFFF7F"/>
    <w:multiLevelType w:val="singleLevel"/>
    <w:tmpl w:val="E2A21B40"/>
    <w:lvl w:ilvl="0">
      <w:start w:val="1"/>
      <w:numFmt w:val="decimal"/>
      <w:lvlText w:val="%1."/>
      <w:lvlJc w:val="left"/>
      <w:pPr>
        <w:tabs>
          <w:tab w:val="num" w:pos="643"/>
        </w:tabs>
        <w:ind w:left="643" w:hanging="360"/>
      </w:pPr>
    </w:lvl>
  </w:abstractNum>
  <w:abstractNum w:abstractNumId="4">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50AE77A"/>
    <w:lvl w:ilvl="0">
      <w:start w:val="1"/>
      <w:numFmt w:val="decimal"/>
      <w:lvlText w:val="%1."/>
      <w:lvlJc w:val="left"/>
      <w:pPr>
        <w:tabs>
          <w:tab w:val="num" w:pos="360"/>
        </w:tabs>
        <w:ind w:left="360" w:hanging="360"/>
      </w:pPr>
    </w:lvl>
  </w:abstractNum>
  <w:abstractNum w:abstractNumId="9">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nsid w:val="059B48A3"/>
    <w:multiLevelType w:val="hybridMultilevel"/>
    <w:tmpl w:val="B04E20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59E2C1E"/>
    <w:multiLevelType w:val="hybridMultilevel"/>
    <w:tmpl w:val="675A4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B8516BC"/>
    <w:multiLevelType w:val="hybridMultilevel"/>
    <w:tmpl w:val="CE1215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9F6255E"/>
    <w:multiLevelType w:val="hybridMultilevel"/>
    <w:tmpl w:val="92ECE2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715781E"/>
    <w:multiLevelType w:val="hybridMultilevel"/>
    <w:tmpl w:val="C63C6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902713D"/>
    <w:multiLevelType w:val="hybridMultilevel"/>
    <w:tmpl w:val="DE085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324C8C"/>
    <w:multiLevelType w:val="hybridMultilevel"/>
    <w:tmpl w:val="C158B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E4B1BFC"/>
    <w:multiLevelType w:val="hybridMultilevel"/>
    <w:tmpl w:val="91781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74B6BD2"/>
    <w:multiLevelType w:val="hybridMultilevel"/>
    <w:tmpl w:val="5AC49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6F850828"/>
    <w:multiLevelType w:val="hybridMultilevel"/>
    <w:tmpl w:val="193A45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nsid w:val="70D442C0"/>
    <w:multiLevelType w:val="hybridMultilevel"/>
    <w:tmpl w:val="064AA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53E111D"/>
    <w:multiLevelType w:val="hybridMultilevel"/>
    <w:tmpl w:val="71321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8"/>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26"/>
  </w:num>
  <w:num w:numId="16">
    <w:abstractNumId w:val="28"/>
  </w:num>
  <w:num w:numId="17">
    <w:abstractNumId w:val="25"/>
  </w:num>
  <w:num w:numId="18">
    <w:abstractNumId w:val="23"/>
  </w:num>
  <w:num w:numId="19">
    <w:abstractNumId w:val="20"/>
  </w:num>
  <w:num w:numId="20">
    <w:abstractNumId w:val="24"/>
  </w:num>
  <w:num w:numId="21">
    <w:abstractNumId w:val="11"/>
  </w:num>
  <w:num w:numId="22">
    <w:abstractNumId w:val="30"/>
  </w:num>
  <w:num w:numId="23">
    <w:abstractNumId w:val="14"/>
  </w:num>
  <w:num w:numId="24">
    <w:abstractNumId w:val="17"/>
  </w:num>
  <w:num w:numId="25">
    <w:abstractNumId w:val="21"/>
  </w:num>
  <w:num w:numId="26">
    <w:abstractNumId w:val="12"/>
  </w:num>
  <w:num w:numId="27">
    <w:abstractNumId w:val="29"/>
  </w:num>
  <w:num w:numId="28">
    <w:abstractNumId w:val="13"/>
  </w:num>
  <w:num w:numId="29">
    <w:abstractNumId w:val="22"/>
  </w:num>
  <w:num w:numId="30">
    <w:abstractNumId w:val="27"/>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CB"/>
    <w:rsid w:val="00006129"/>
    <w:rsid w:val="0002215E"/>
    <w:rsid w:val="00022E3B"/>
    <w:rsid w:val="0003694C"/>
    <w:rsid w:val="000B0499"/>
    <w:rsid w:val="000D4E75"/>
    <w:rsid w:val="000F7738"/>
    <w:rsid w:val="001711E8"/>
    <w:rsid w:val="001714DB"/>
    <w:rsid w:val="00177A99"/>
    <w:rsid w:val="001B226E"/>
    <w:rsid w:val="001B2819"/>
    <w:rsid w:val="001C59C0"/>
    <w:rsid w:val="001D2847"/>
    <w:rsid w:val="001E22BF"/>
    <w:rsid w:val="001E5E30"/>
    <w:rsid w:val="001F5425"/>
    <w:rsid w:val="001F6245"/>
    <w:rsid w:val="002079C9"/>
    <w:rsid w:val="00246184"/>
    <w:rsid w:val="002566AC"/>
    <w:rsid w:val="00275308"/>
    <w:rsid w:val="002760A9"/>
    <w:rsid w:val="002903F1"/>
    <w:rsid w:val="002E07E5"/>
    <w:rsid w:val="003064A6"/>
    <w:rsid w:val="0031593D"/>
    <w:rsid w:val="003309A1"/>
    <w:rsid w:val="00353414"/>
    <w:rsid w:val="00386278"/>
    <w:rsid w:val="00397916"/>
    <w:rsid w:val="003A205E"/>
    <w:rsid w:val="003B5C4D"/>
    <w:rsid w:val="003C3039"/>
    <w:rsid w:val="003D4A3B"/>
    <w:rsid w:val="00400837"/>
    <w:rsid w:val="004375B0"/>
    <w:rsid w:val="00443295"/>
    <w:rsid w:val="00454B66"/>
    <w:rsid w:val="0047267A"/>
    <w:rsid w:val="0048223F"/>
    <w:rsid w:val="004B2F56"/>
    <w:rsid w:val="004F159E"/>
    <w:rsid w:val="004F2D26"/>
    <w:rsid w:val="0050142E"/>
    <w:rsid w:val="00504AA6"/>
    <w:rsid w:val="00506697"/>
    <w:rsid w:val="00512296"/>
    <w:rsid w:val="005245AB"/>
    <w:rsid w:val="00546FD3"/>
    <w:rsid w:val="0056640A"/>
    <w:rsid w:val="00570A64"/>
    <w:rsid w:val="00573F2E"/>
    <w:rsid w:val="00574FD4"/>
    <w:rsid w:val="00575F13"/>
    <w:rsid w:val="00587145"/>
    <w:rsid w:val="005A78ED"/>
    <w:rsid w:val="005B1DA8"/>
    <w:rsid w:val="005C5FF3"/>
    <w:rsid w:val="005D12B1"/>
    <w:rsid w:val="005D4CDB"/>
    <w:rsid w:val="005E7EA8"/>
    <w:rsid w:val="00600F16"/>
    <w:rsid w:val="00663056"/>
    <w:rsid w:val="006678E7"/>
    <w:rsid w:val="00671B24"/>
    <w:rsid w:val="006731BB"/>
    <w:rsid w:val="006A16AC"/>
    <w:rsid w:val="006A726A"/>
    <w:rsid w:val="006C70A8"/>
    <w:rsid w:val="006E2359"/>
    <w:rsid w:val="006E6158"/>
    <w:rsid w:val="006F34FD"/>
    <w:rsid w:val="006F5D5F"/>
    <w:rsid w:val="00757A14"/>
    <w:rsid w:val="007A1231"/>
    <w:rsid w:val="007B1C69"/>
    <w:rsid w:val="007C26E7"/>
    <w:rsid w:val="008412E9"/>
    <w:rsid w:val="00841E93"/>
    <w:rsid w:val="00853D86"/>
    <w:rsid w:val="00854164"/>
    <w:rsid w:val="008904EC"/>
    <w:rsid w:val="008A1CA8"/>
    <w:rsid w:val="0090071C"/>
    <w:rsid w:val="00932113"/>
    <w:rsid w:val="00952A8F"/>
    <w:rsid w:val="00955261"/>
    <w:rsid w:val="00985B1D"/>
    <w:rsid w:val="009939F4"/>
    <w:rsid w:val="00994D52"/>
    <w:rsid w:val="009A7185"/>
    <w:rsid w:val="009D12AB"/>
    <w:rsid w:val="009D341E"/>
    <w:rsid w:val="009D7304"/>
    <w:rsid w:val="009D7EA1"/>
    <w:rsid w:val="009E62F2"/>
    <w:rsid w:val="009F33F0"/>
    <w:rsid w:val="00A24477"/>
    <w:rsid w:val="00A44A71"/>
    <w:rsid w:val="00A556D4"/>
    <w:rsid w:val="00A56FE5"/>
    <w:rsid w:val="00A7483E"/>
    <w:rsid w:val="00AA269F"/>
    <w:rsid w:val="00AA53A0"/>
    <w:rsid w:val="00AB45E4"/>
    <w:rsid w:val="00AE1293"/>
    <w:rsid w:val="00AE1CE4"/>
    <w:rsid w:val="00AF68CB"/>
    <w:rsid w:val="00B0738E"/>
    <w:rsid w:val="00B173DD"/>
    <w:rsid w:val="00B30EDD"/>
    <w:rsid w:val="00B34FB6"/>
    <w:rsid w:val="00B3631E"/>
    <w:rsid w:val="00B547C7"/>
    <w:rsid w:val="00B614E0"/>
    <w:rsid w:val="00B93B0A"/>
    <w:rsid w:val="00BA41FE"/>
    <w:rsid w:val="00BC430F"/>
    <w:rsid w:val="00C34D6B"/>
    <w:rsid w:val="00C4734D"/>
    <w:rsid w:val="00C7167D"/>
    <w:rsid w:val="00C8782F"/>
    <w:rsid w:val="00CA50B8"/>
    <w:rsid w:val="00D03108"/>
    <w:rsid w:val="00D066D1"/>
    <w:rsid w:val="00D3151F"/>
    <w:rsid w:val="00D32042"/>
    <w:rsid w:val="00D47894"/>
    <w:rsid w:val="00D7147C"/>
    <w:rsid w:val="00D725AB"/>
    <w:rsid w:val="00D76EBB"/>
    <w:rsid w:val="00DA5F07"/>
    <w:rsid w:val="00E06F5A"/>
    <w:rsid w:val="00E54630"/>
    <w:rsid w:val="00E563D9"/>
    <w:rsid w:val="00E742E7"/>
    <w:rsid w:val="00E8136A"/>
    <w:rsid w:val="00E84DD8"/>
    <w:rsid w:val="00EB1E22"/>
    <w:rsid w:val="00EC44DE"/>
    <w:rsid w:val="00F3108D"/>
    <w:rsid w:val="00F4480B"/>
    <w:rsid w:val="00F64A04"/>
    <w:rsid w:val="00F86C09"/>
    <w:rsid w:val="00FA08A3"/>
    <w:rsid w:val="00FA3DC2"/>
    <w:rsid w:val="00FD075B"/>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4"/>
    <w:lsdException w:name="Subtitle" w:uiPriority="11" w:qFormat="1"/>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9"/>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semiHidden/>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Bibliography">
    <w:name w:val="Bibliography"/>
    <w:basedOn w:val="Normal"/>
    <w:next w:val="Normal"/>
    <w:uiPriority w:val="37"/>
    <w:unhideWhenUsed/>
    <w:rsid w:val="001F6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de\CS221\docs\doc_template_explained.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8237E7CF6E435C9406E27C5152DFD4"/>
        <w:category>
          <w:name w:val="General"/>
          <w:gallery w:val="placeholder"/>
        </w:category>
        <w:types>
          <w:type w:val="bbPlcHdr"/>
        </w:types>
        <w:behaviors>
          <w:behavior w:val="content"/>
        </w:behaviors>
        <w:guid w:val="{05E6B79F-9C65-4F18-88AD-8B43E984E22B}"/>
      </w:docPartPr>
      <w:docPartBody>
        <w:p w:rsidR="009D1107" w:rsidRDefault="00293235">
          <w:pPr>
            <w:pStyle w:val="D68237E7CF6E435C9406E27C5152DFD4"/>
          </w:pPr>
          <w:r w:rsidRPr="000B259F">
            <w:rPr>
              <w:rStyle w:val="PlaceholderText"/>
            </w:rPr>
            <w:t>[Title]</w:t>
          </w:r>
        </w:p>
      </w:docPartBody>
    </w:docPart>
    <w:docPart>
      <w:docPartPr>
        <w:name w:val="0AC701AD995F47FD919E655E75302640"/>
        <w:category>
          <w:name w:val="General"/>
          <w:gallery w:val="placeholder"/>
        </w:category>
        <w:types>
          <w:type w:val="bbPlcHdr"/>
        </w:types>
        <w:behaviors>
          <w:behavior w:val="content"/>
        </w:behaviors>
        <w:guid w:val="{FF4ADD72-A887-4600-B845-F36206F09A31}"/>
      </w:docPartPr>
      <w:docPartBody>
        <w:p w:rsidR="009D1107" w:rsidRDefault="00293235">
          <w:pPr>
            <w:pStyle w:val="0AC701AD995F47FD919E655E75302640"/>
          </w:pPr>
          <w:r w:rsidRPr="000B259F">
            <w:rPr>
              <w:rStyle w:val="PlaceholderText"/>
            </w:rPr>
            <w:t>[Subject]</w:t>
          </w:r>
        </w:p>
      </w:docPartBody>
    </w:docPart>
    <w:docPart>
      <w:docPartPr>
        <w:name w:val="13BF4172ED124FF8AF7A88F79D0647E7"/>
        <w:category>
          <w:name w:val="General"/>
          <w:gallery w:val="placeholder"/>
        </w:category>
        <w:types>
          <w:type w:val="bbPlcHdr"/>
        </w:types>
        <w:behaviors>
          <w:behavior w:val="content"/>
        </w:behaviors>
        <w:guid w:val="{8FF10B64-F058-4DA0-84CC-6E335FB24B91}"/>
      </w:docPartPr>
      <w:docPartBody>
        <w:p w:rsidR="009D1107" w:rsidRDefault="00293235">
          <w:pPr>
            <w:pStyle w:val="13BF4172ED124FF8AF7A88F79D0647E7"/>
          </w:pPr>
          <w:r w:rsidRPr="000B259F">
            <w:rPr>
              <w:rStyle w:val="PlaceholderText"/>
            </w:rPr>
            <w:t>[Author]</w:t>
          </w:r>
        </w:p>
      </w:docPartBody>
    </w:docPart>
    <w:docPart>
      <w:docPartPr>
        <w:name w:val="480935307C244067BBBAAC55EC79F7F1"/>
        <w:category>
          <w:name w:val="General"/>
          <w:gallery w:val="placeholder"/>
        </w:category>
        <w:types>
          <w:type w:val="bbPlcHdr"/>
        </w:types>
        <w:behaviors>
          <w:behavior w:val="content"/>
        </w:behaviors>
        <w:guid w:val="{A44B8CE2-188A-40F9-BDC8-06B685B3CD25}"/>
      </w:docPartPr>
      <w:docPartBody>
        <w:p w:rsidR="009D1107" w:rsidRDefault="00293235">
          <w:pPr>
            <w:pStyle w:val="480935307C244067BBBAAC55EC79F7F1"/>
          </w:pPr>
          <w:r w:rsidRPr="000B259F">
            <w:rPr>
              <w:rStyle w:val="PlaceholderText"/>
            </w:rPr>
            <w:t>[Category]</w:t>
          </w:r>
        </w:p>
      </w:docPartBody>
    </w:docPart>
    <w:docPart>
      <w:docPartPr>
        <w:name w:val="E3256B823DC74C2881913DFBDF0FD048"/>
        <w:category>
          <w:name w:val="General"/>
          <w:gallery w:val="placeholder"/>
        </w:category>
        <w:types>
          <w:type w:val="bbPlcHdr"/>
        </w:types>
        <w:behaviors>
          <w:behavior w:val="content"/>
        </w:behaviors>
        <w:guid w:val="{0B6710CE-2F1A-462E-BAA4-A8697575491C}"/>
      </w:docPartPr>
      <w:docPartBody>
        <w:p w:rsidR="009D1107" w:rsidRDefault="00293235">
          <w:pPr>
            <w:pStyle w:val="E3256B823DC74C2881913DFBDF0FD048"/>
          </w:pPr>
          <w:r w:rsidRPr="000B259F">
            <w:rPr>
              <w:rStyle w:val="PlaceholderText"/>
            </w:rPr>
            <w:t>[Keywords]</w:t>
          </w:r>
        </w:p>
      </w:docPartBody>
    </w:docPart>
    <w:docPart>
      <w:docPartPr>
        <w:name w:val="ECB8C5CB5A644654815F04B59766C8EB"/>
        <w:category>
          <w:name w:val="General"/>
          <w:gallery w:val="placeholder"/>
        </w:category>
        <w:types>
          <w:type w:val="bbPlcHdr"/>
        </w:types>
        <w:behaviors>
          <w:behavior w:val="content"/>
        </w:behaviors>
        <w:guid w:val="{42AA0106-CFC5-49B3-A7DB-D702AE07448F}"/>
      </w:docPartPr>
      <w:docPartBody>
        <w:p w:rsidR="009D1107" w:rsidRDefault="00293235">
          <w:pPr>
            <w:pStyle w:val="ECB8C5CB5A644654815F04B59766C8EB"/>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235"/>
    <w:rsid w:val="00293235"/>
    <w:rsid w:val="003424A1"/>
    <w:rsid w:val="00596363"/>
    <w:rsid w:val="005D2D8B"/>
    <w:rsid w:val="006D71FF"/>
    <w:rsid w:val="00776E23"/>
    <w:rsid w:val="008B75EF"/>
    <w:rsid w:val="009D1107"/>
    <w:rsid w:val="00B95924"/>
    <w:rsid w:val="00DF42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68237E7CF6E435C9406E27C5152DFD4">
    <w:name w:val="D68237E7CF6E435C9406E27C5152DFD4"/>
  </w:style>
  <w:style w:type="paragraph" w:customStyle="1" w:styleId="0AC701AD995F47FD919E655E75302640">
    <w:name w:val="0AC701AD995F47FD919E655E75302640"/>
  </w:style>
  <w:style w:type="paragraph" w:customStyle="1" w:styleId="13BF4172ED124FF8AF7A88F79D0647E7">
    <w:name w:val="13BF4172ED124FF8AF7A88F79D0647E7"/>
  </w:style>
  <w:style w:type="paragraph" w:customStyle="1" w:styleId="480935307C244067BBBAAC55EC79F7F1">
    <w:name w:val="480935307C244067BBBAAC55EC79F7F1"/>
  </w:style>
  <w:style w:type="paragraph" w:customStyle="1" w:styleId="E3256B823DC74C2881913DFBDF0FD048">
    <w:name w:val="E3256B823DC74C2881913DFBDF0FD048"/>
  </w:style>
  <w:style w:type="paragraph" w:customStyle="1" w:styleId="ECB8C5CB5A644654815F04B59766C8EB">
    <w:name w:val="ECB8C5CB5A644654815F04B59766C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6">
  <b:Source>
    <b:Tag>BbTimetable</b:Tag>
    <b:SourceType>InternetSite</b:SourceType>
    <b:Guid>{1F3D7209-87E5-4D8E-A6F6-3BD1CC89FBF9}</b:Guid>
    <b:Title>Project Timetable: The Software Development Life Cycle (2015-16)</b:Title>
    <b:InternetSiteTitle>Aberystwyth University - Blackboard</b:InternetSiteTitle>
    <b:URL>https://blackboard.aber.ac.uk/webapps/blackboard/content/listContent.jsp?course_id=_12897_1&amp;content_id=_557616_1</b:URL>
    <b:Author>
      <b:Author>
        <b:Corporate>Aberystwyth University</b:Corporate>
      </b:Author>
    </b:Author>
    <b:YearAccessed>2015</b:YearAccessed>
    <b:MonthAccessed>10</b:MonthAccessed>
    <b:DayAccessed>19</b:DayAccessed>
    <b:RefOrder>1</b:RefOrder>
  </b:Source>
  <b:Source>
    <b:Tag>Har15</b:Tag>
    <b:SourceType>Misc</b:SourceType>
    <b:Guid>{394CA601-0E6B-4BF2-9729-9CD88B8416E5}</b:Guid>
    <b:Author>
      <b:Author>
        <b:NameList>
          <b:Person>
            <b:Last>Hardy</b:Last>
            <b:First>N.</b:First>
            <b:Middle>W.</b:Middle>
          </b:Person>
          <b:Person>
            <b:Last>Price</b:Last>
            <b:First>C.</b:First>
            <b:Middle>J.</b:Middle>
          </b:Person>
          <b:Person>
            <b:Last>Tiddeman</b:Last>
            <b:First>B.</b:First>
            <b:Middle>P.</b:Middle>
          </b:Person>
        </b:NameList>
      </b:Author>
    </b:Author>
    <b:Title>SE.QA.06 - Test Procedure Standards</b:Title>
    <b:Year>2015</b:Year>
    <b:City>Aberystwyth University</b:City>
    <b:Publisher>Software Engineering Group Project</b:Publisher>
    <b:RefOrder>3</b:RefOrder>
  </b:Source>
  <b:Source>
    <b:Tag>Har</b:Tag>
    <b:SourceType>Misc</b:SourceType>
    <b:Guid>{E2D93A5C-2074-4151-B2D3-F71A9D760EC9}</b:Guid>
    <b:Author>
      <b:Author>
        <b:NameList>
          <b:Person>
            <b:Last>Price</b:Last>
            <b:First>C.</b:First>
            <b:Middle>J.</b:Middle>
          </b:Person>
        </b:NameList>
      </b:Author>
    </b:Author>
    <b:Title>SE.QA.02 - Project Management Standards</b:Title>
    <b:Year>2015</b:Year>
    <b:City>Aberystwyth University</b:City>
    <b:Publisher>Software Engineering Group Project</b:Publisher>
    <b:RefOrder>6</b:RefOrder>
  </b:Source>
  <b:Source>
    <b:Tag>Har151</b:Tag>
    <b:SourceType>Misc</b:SourceType>
    <b:Guid>{5032CD22-73FB-45A2-A864-8FC79122E10E}</b:Guid>
    <b:Title>SE.QA.03 - General Documentation Standards</b:Title>
    <b:Year>2015</b:Year>
    <b:City>Aberystwyth University</b:City>
    <b:Publisher>Software Engineering Group Project</b:Publisher>
    <b:Author>
      <b:Author>
        <b:NameList>
          <b:Person>
            <b:Last>Hardy</b:Last>
            <b:First>N.</b:First>
            <b:Middle>W.</b:Middle>
          </b:Person>
          <b:Person>
            <b:Last>Price</b:Last>
            <b:First>C.</b:First>
            <b:Middle>J.</b:Middle>
          </b:Person>
          <b:Person>
            <b:Last>Tiddeman</b:Last>
            <b:First>B.</b:First>
            <b:Middle>P.</b:Middle>
          </b:Person>
        </b:NameList>
      </b:Author>
    </b:Author>
    <b:RefOrder>4</b:RefOrder>
  </b:Source>
  <b:Source>
    <b:Tag>Har152</b:Tag>
    <b:SourceType>Misc</b:SourceType>
    <b:Guid>{FC64E057-2278-471A-964B-A25B286DFCD0}</b:Guid>
    <b:Author>
      <b:Author>
        <b:NameList>
          <b:Person>
            <b:Last>Hardy</b:Last>
            <b:First>N.</b:First>
            <b:Middle>W.</b:Middle>
          </b:Person>
          <b:Person>
            <b:Last>Price</b:Last>
            <b:First>C.</b:First>
            <b:Middle>J.</b:Middle>
          </b:Person>
          <b:Person>
            <b:Last>Tiddeman</b:Last>
            <b:First>B.</b:First>
            <b:Middle>P.</b:Middle>
          </b:Person>
        </b:NameList>
      </b:Author>
    </b:Author>
    <b:Title>SE.QA.01 - Quality Assurance Plan</b:Title>
    <b:Year>2015</b:Year>
    <b:City>Aberystwyth University</b:City>
    <b:Publisher>Software Engineering Group</b:Publisher>
    <b:RefOrder>5</b:RefOrder>
  </b:Source>
  <b:Source>
    <b:Tag>CJP15</b:Tag>
    <b:SourceType>Misc</b:SourceType>
    <b:Guid>{B29D0DDC-F6E4-404F-B2E5-B299E0F98E15}</b:Guid>
    <b:Title>SE.QA.05 A - Design Specification Standards</b:Title>
    <b:Year>2015</b:Year>
    <b:Month>10</b:Month>
    <b:Day>12</b:Day>
    <b:Author>
      <b:Author>
        <b:NameList>
          <b:Person>
            <b:Last>Hardy</b:Last>
            <b:Middle>W.</b:Middle>
            <b:First>N.</b:First>
          </b:Person>
          <b:Person>
            <b:Last>Price</b:Last>
            <b:Middle>J.</b:Middle>
            <b:First>C.</b:First>
          </b:Person>
          <b:Person>
            <b:Last>Tiddeman</b:Last>
            <b:Middle>P.</b:Middle>
            <b:First>B.</b:First>
          </b:Person>
        </b:NameList>
      </b:Author>
    </b:Author>
    <b:City>Aberystwyth University</b:City>
    <b:Publisher>Software Engineering Group Project</b:Publisher>
    <b:RefOrder>2</b:RefOrder>
  </b:Source>
  <b:Source>
    <b:Tag>Pri15</b:Tag>
    <b:SourceType>Misc</b:SourceType>
    <b:Guid>{7C17B336-70C1-4848-802D-1340F6CF62B3}</b:Guid>
    <b:Title>SE.QA.07 - Review Standards</b:Title>
    <b:Year>2015</b:Year>
    <b:City>Aberystwyth University</b:City>
    <b:Publisher>Software Engineering Group Project</b:Publisher>
    <b:Author>
      <b:Author>
        <b:NameList>
          <b:Person>
            <b:Last>Price</b:Last>
            <b:Middle>J.</b:Middle>
            <b:First>C.</b:First>
          </b:Person>
          <b:Person>
            <b:Last>Hardy</b:Last>
            <b:Middle>W.</b:Middle>
            <b:First>N.</b:First>
          </b:Person>
          <b:Person>
            <b:Last>Tiddeman</b:Last>
            <b:Middle>P.</b:Middle>
            <b:First>B.</b:First>
          </b:Person>
        </b:NameList>
      </b:Author>
    </b:Author>
    <b:RefOrder>8</b:RefOrder>
  </b:Source>
  <b:Source>
    <b:Tag>Har153</b:Tag>
    <b:SourceType>Misc</b:SourceType>
    <b:Guid>{2C42FF33-CEBD-422D-8E11-92AA21BF9F28}</b:Guid>
    <b:Author>
      <b:Author>
        <b:NameList>
          <b:Person>
            <b:Last>Hardy</b:Last>
            <b:First>N.</b:First>
            <b:Middle>W.</b:Middle>
          </b:Person>
          <b:Person>
            <b:Last>Price</b:Last>
            <b:First>C.</b:First>
            <b:Middle>J.</b:Middle>
          </b:Person>
          <b:Person>
            <b:Last>Tiddeman</b:Last>
            <b:First>B.</b:First>
            <b:Middle>P.</b:Middle>
          </b:Person>
        </b:NameList>
      </b:Author>
    </b:Author>
    <b:Title>SE.QA.08 - Operating Procedures and Configuration Management Standards</b:Title>
    <b:Year>2015</b:Year>
    <b:City>Aberystwyth University</b:City>
    <b:Publisher>Software Engineering Group Project</b:Publisher>
    <b:RefOrder>9</b:RefOrder>
  </b:Source>
  <b:Source>
    <b:Tag>Har154</b:Tag>
    <b:SourceType>Misc</b:SourceType>
    <b:Guid>{7BC458D5-F9CF-4C7F-B7D0-BF9C162D24C3}</b:Guid>
    <b:Title>Tasker Team Tasking System - Requirement Specification</b:Title>
    <b:Year>2015</b:Year>
    <b:City>Aberystwyth University</b:City>
    <b:Publisher>Software Engineering Group Project</b:Publisher>
    <b:Author>
      <b:Author>
        <b:NameList>
          <b:Person>
            <b:Last>Hardy</b:Last>
            <b:Middle>W.</b:Middle>
            <b:First>N.</b:First>
          </b:Person>
        </b:NameList>
      </b:Author>
    </b:Author>
    <b:RefOrder>7</b:RefOrder>
  </b:Source>
</b:Sources>
</file>

<file path=customXml/itemProps1.xml><?xml version="1.0" encoding="utf-8"?>
<ds:datastoreItem xmlns:ds="http://schemas.openxmlformats.org/officeDocument/2006/customXml" ds:itemID="{586F74D1-E0D2-4F52-95A0-AF73770CE0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doc_template_explained.dotx</Template>
  <TotalTime>301</TotalTime>
  <Pages>10</Pages>
  <Words>2093</Words>
  <Characters>11935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Project Plan</dc:subject>
  <dc:creator>David Fairbrother</dc:creator>
  <cp:keywords>0.01</cp:keywords>
  <cp:lastModifiedBy>David</cp:lastModifiedBy>
  <cp:revision>4</cp:revision>
  <dcterms:created xsi:type="dcterms:W3CDTF">2015-10-20T10:58:00Z</dcterms:created>
  <dcterms:modified xsi:type="dcterms:W3CDTF">2015-10-26T13:11:00Z</dcterms:modified>
  <cp:category>SE_05_PM_01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